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5854DB" w:rsidRPr="0092125E" w:rsidTr="005854DB">
        <w:trPr>
          <w:trHeight w:val="1152"/>
        </w:trPr>
        <w:tc>
          <w:tcPr>
            <w:tcW w:w="9350" w:type="dxa"/>
            <w:gridSpan w:val="3"/>
            <w:vAlign w:val="center"/>
          </w:tcPr>
          <w:bookmarkStart w:id="0" w:name="_Toc800529"/>
          <w:p w:rsidR="005854DB" w:rsidRPr="005854DB" w:rsidRDefault="002F4BAF" w:rsidP="005854DB">
            <w:pPr>
              <w:pStyle w:val="Title"/>
            </w:pPr>
            <w:sdt>
              <w:sdtPr>
                <w:alias w:val="Title"/>
                <w:tag w:val=""/>
                <w:id w:val="2016188051"/>
                <w:placeholder>
                  <w:docPart w:val="7FD39A1634CF41D19CEABC4A64FB063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C7E0C" w:rsidRPr="003639D2">
                  <w:t>OFFICE</w:t>
                </w:r>
                <w:r w:rsidR="005854DB" w:rsidRPr="003639D2">
                  <w:t>-BASED AGENCY</w:t>
                </w:r>
              </w:sdtContent>
            </w:sdt>
          </w:p>
        </w:tc>
      </w:tr>
      <w:tr w:rsidR="005854DB" w:rsidRPr="0092125E" w:rsidTr="005854DB">
        <w:trPr>
          <w:trHeight w:val="144"/>
        </w:trPr>
        <w:tc>
          <w:tcPr>
            <w:tcW w:w="1440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  <w:tc>
          <w:tcPr>
            <w:tcW w:w="1070" w:type="dxa"/>
            <w:shd w:val="clear" w:color="auto" w:fill="auto"/>
          </w:tcPr>
          <w:p w:rsidR="005854DB" w:rsidRPr="0092125E" w:rsidRDefault="005854DB" w:rsidP="00794847">
            <w:pPr>
              <w:spacing w:before="0" w:after="0"/>
              <w:rPr>
                <w:sz w:val="10"/>
                <w:szCs w:val="10"/>
              </w:rPr>
            </w:pPr>
          </w:p>
        </w:tc>
      </w:tr>
      <w:tr w:rsidR="005854DB" w:rsidTr="00A67285">
        <w:trPr>
          <w:trHeight w:val="1332"/>
        </w:trPr>
        <w:tc>
          <w:tcPr>
            <w:tcW w:w="9350" w:type="dxa"/>
            <w:gridSpan w:val="3"/>
            <w:shd w:val="clear" w:color="auto" w:fill="auto"/>
          </w:tcPr>
          <w:sdt>
            <w:sdtPr>
              <w:alias w:val="Subtitle"/>
              <w:tag w:val=""/>
              <w:id w:val="1073854703"/>
              <w:placeholder>
                <w:docPart w:val="1B2D3DE725D04610922E2FC57226941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5854DB" w:rsidRPr="005854DB" w:rsidRDefault="005854DB" w:rsidP="005854DB">
                <w:pPr>
                  <w:pStyle w:val="Subtitle"/>
                </w:pPr>
                <w:r w:rsidRPr="003639D2">
                  <w:t>Startup Checklist</w:t>
                </w:r>
              </w:p>
            </w:sdtContent>
          </w:sdt>
        </w:tc>
      </w:tr>
    </w:tbl>
    <w:bookmarkStart w:id="1" w:name="_GoBack" w:displacedByCustomXml="next"/>
    <w:bookmarkEnd w:id="1" w:displacedByCustomXml="next"/>
    <w:bookmarkEnd w:id="0" w:displacedByCustomXml="next"/>
    <w:sdt>
      <w:sdtPr>
        <w:id w:val="-2035794854"/>
        <w:placeholder>
          <w:docPart w:val="C8BF09B125BB4DC8853597778B301FDD"/>
        </w:placeholder>
        <w:temporary/>
        <w:showingPlcHdr/>
        <w15:appearance w15:val="hidden"/>
      </w:sdtPr>
      <w:sdtEndPr/>
      <w:sdtContent>
        <w:p w:rsidR="00BD0C60" w:rsidRDefault="005854DB" w:rsidP="005854DB">
          <w:pPr>
            <w:pStyle w:val="Heading1"/>
          </w:pPr>
          <w:r w:rsidRPr="003639D2">
            <w:t>Getting Started</w:t>
          </w:r>
        </w:p>
      </w:sdtContent>
    </w:sdt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0"/>
        <w:gridCol w:w="450"/>
        <w:gridCol w:w="9170"/>
      </w:tblGrid>
      <w:tr w:rsidR="00685B4E" w:rsidTr="003D6AFD">
        <w:trPr>
          <w:trHeight w:val="297"/>
        </w:trPr>
        <w:sdt>
          <w:sdtPr>
            <w:id w:val="-194383433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685B4E" w:rsidRP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483123269"/>
            <w:placeholder>
              <w:docPart w:val="CA2957AC62844044B1EC2ABFDEECD9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20" w:type="dxa"/>
                <w:gridSpan w:val="2"/>
              </w:tcPr>
              <w:p w:rsidR="00685B4E" w:rsidRDefault="005C7E0C" w:rsidP="00685B4E">
                <w:pPr>
                  <w:pStyle w:val="ListNumber"/>
                </w:pPr>
                <w:r w:rsidRPr="005C7E0C">
                  <w:t>Conduct a personal evaluation to determine why you want to start a business.</w:t>
                </w:r>
              </w:p>
            </w:tc>
          </w:sdtContent>
        </w:sdt>
      </w:tr>
      <w:tr w:rsidR="00A67285" w:rsidTr="003D6AFD">
        <w:sdt>
          <w:sdtPr>
            <w:id w:val="-967506554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58757855"/>
            <w:placeholder>
              <w:docPart w:val="25DD3AC74E204DE29DAB2068E23C68C7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20" w:type="dxa"/>
                <w:gridSpan w:val="2"/>
              </w:tcPr>
              <w:p w:rsidR="00A67285" w:rsidRDefault="005C7E0C" w:rsidP="00A67285">
                <w:pPr>
                  <w:pStyle w:val="ListNumber"/>
                </w:pPr>
                <w:r w:rsidRPr="005C7E0C">
                  <w:t>Create a business plan:</w:t>
                </w:r>
              </w:p>
            </w:tc>
          </w:sdtContent>
        </w:sdt>
      </w:tr>
      <w:tr w:rsidR="00A67285" w:rsidTr="003D6AFD">
        <w:tc>
          <w:tcPr>
            <w:tcW w:w="450" w:type="dxa"/>
          </w:tcPr>
          <w:p w:rsidR="00A67285" w:rsidRDefault="00A67285" w:rsidP="00784AB5">
            <w:pPr>
              <w:pStyle w:val="Checkbox"/>
            </w:pPr>
          </w:p>
        </w:tc>
        <w:sdt>
          <w:sdtPr>
            <w:id w:val="-618147702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410734122"/>
            <w:placeholder>
              <w:docPart w:val="CDA832CAC5634405BF871CBAD876E8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9170" w:type="dxa"/>
              </w:tcPr>
              <w:p w:rsidR="00A67285" w:rsidRPr="00685B4E" w:rsidRDefault="00A67285" w:rsidP="00A67285">
                <w:pPr>
                  <w:pStyle w:val="ListNumber2"/>
                </w:pPr>
                <w:r w:rsidRPr="00685B4E">
                  <w:t>What do we do?</w:t>
                </w:r>
              </w:p>
            </w:tc>
          </w:sdtContent>
        </w:sdt>
      </w:tr>
      <w:tr w:rsidR="00A67285" w:rsidTr="003D6AFD">
        <w:tc>
          <w:tcPr>
            <w:tcW w:w="450" w:type="dxa"/>
          </w:tcPr>
          <w:p w:rsidR="00A67285" w:rsidRDefault="00A67285" w:rsidP="00784AB5">
            <w:pPr>
              <w:pStyle w:val="Checkbox"/>
            </w:pPr>
          </w:p>
        </w:tc>
        <w:sdt>
          <w:sdtPr>
            <w:id w:val="811831863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481530617"/>
            <w:placeholder>
              <w:docPart w:val="45DCE801E47C42919F6B77C131DA40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9170" w:type="dxa"/>
              </w:tcPr>
              <w:p w:rsidR="00A67285" w:rsidRPr="00685B4E" w:rsidRDefault="00A67285" w:rsidP="00A67285">
                <w:pPr>
                  <w:pStyle w:val="ListNumber2"/>
                </w:pPr>
                <w:r w:rsidRPr="00685B4E">
                  <w:t>How do we do it?</w:t>
                </w:r>
              </w:p>
            </w:tc>
          </w:sdtContent>
        </w:sdt>
      </w:tr>
      <w:tr w:rsidR="00A67285" w:rsidTr="003D6AFD">
        <w:trPr>
          <w:trHeight w:val="270"/>
        </w:trPr>
        <w:tc>
          <w:tcPr>
            <w:tcW w:w="450" w:type="dxa"/>
          </w:tcPr>
          <w:p w:rsidR="00A67285" w:rsidRDefault="00A67285" w:rsidP="00784AB5">
            <w:pPr>
              <w:pStyle w:val="Checkbox"/>
            </w:pPr>
          </w:p>
        </w:tc>
        <w:sdt>
          <w:sdtPr>
            <w:id w:val="551120280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748656938"/>
            <w:placeholder>
              <w:docPart w:val="CAFD0C1E921E443C98957235D1232D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9170" w:type="dxa"/>
              </w:tcPr>
              <w:p w:rsidR="00A67285" w:rsidRPr="00685B4E" w:rsidRDefault="00A67285" w:rsidP="00A67285">
                <w:pPr>
                  <w:pStyle w:val="ListNumber2"/>
                </w:pPr>
                <w:r w:rsidRPr="00685B4E">
                  <w:t>Who do we serve?</w:t>
                </w:r>
              </w:p>
            </w:tc>
          </w:sdtContent>
        </w:sdt>
      </w:tr>
      <w:tr w:rsidR="00A67285" w:rsidTr="003D6AFD">
        <w:sdt>
          <w:sdtPr>
            <w:id w:val="27237600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2030626711"/>
            <w:placeholder>
              <w:docPart w:val="0213FDA4703449609D3D8AE34A23EC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20" w:type="dxa"/>
                <w:gridSpan w:val="2"/>
              </w:tcPr>
              <w:p w:rsidR="00A67285" w:rsidRPr="00685B4E" w:rsidRDefault="00A67285" w:rsidP="00A67285">
                <w:pPr>
                  <w:pStyle w:val="ListNumber"/>
                </w:pPr>
                <w:r w:rsidRPr="00685B4E">
                  <w:t>Conduct a SWOT analysis to identify your strengths, weaknesses, opportunities, and threats.</w:t>
                </w:r>
              </w:p>
            </w:tc>
          </w:sdtContent>
        </w:sdt>
      </w:tr>
      <w:tr w:rsidR="00A67285" w:rsidTr="003D6AFD">
        <w:sdt>
          <w:sdtPr>
            <w:id w:val="852692918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651110291"/>
            <w:placeholder>
              <w:docPart w:val="D5B6064236DB4FFD8682434A1C2E72A7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20" w:type="dxa"/>
                <w:gridSpan w:val="2"/>
              </w:tcPr>
              <w:p w:rsidR="00A67285" w:rsidRPr="00685B4E" w:rsidRDefault="00A67285" w:rsidP="00A67285">
                <w:pPr>
                  <w:pStyle w:val="ListNumber"/>
                </w:pPr>
                <w:r w:rsidRPr="00685B4E">
                  <w:t>Assess how much capital you have available to invest.</w:t>
                </w:r>
              </w:p>
            </w:tc>
          </w:sdtContent>
        </w:sdt>
      </w:tr>
      <w:tr w:rsidR="00A67285" w:rsidTr="003D6AFD">
        <w:sdt>
          <w:sdtPr>
            <w:id w:val="-440302001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1964844861"/>
            <w:placeholder>
              <w:docPart w:val="B424CB8C247747C6ACAD05323674C8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20" w:type="dxa"/>
                <w:gridSpan w:val="2"/>
              </w:tcPr>
              <w:p w:rsidR="00A67285" w:rsidRPr="00685B4E" w:rsidRDefault="00A67285" w:rsidP="00A67285">
                <w:pPr>
                  <w:pStyle w:val="ListNumber"/>
                </w:pPr>
                <w:r w:rsidRPr="00685B4E">
                  <w:t>Discuss your plans with family members to ensure they are behind you.</w:t>
                </w:r>
              </w:p>
            </w:tc>
          </w:sdtContent>
        </w:sdt>
      </w:tr>
      <w:tr w:rsidR="00A67285" w:rsidTr="003D6AFD">
        <w:sdt>
          <w:sdtPr>
            <w:id w:val="492760275"/>
            <w:temporary/>
            <w15:appearance w15:val="hidden"/>
            <w14:checkbox>
              <w14:checked w14:val="0"/>
              <w14:checkedState w14:val="0050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</w:tcPr>
              <w:p w:rsidR="00A67285" w:rsidRDefault="00A67285" w:rsidP="00784AB5">
                <w:pPr>
                  <w:pStyle w:val="Checkbox"/>
                </w:pPr>
                <w:r w:rsidRPr="00A67285">
                  <w:rPr>
                    <w:rFonts w:ascii="Segoe UI Symbol" w:hAnsi="Segoe UI Symbol" w:cs="Segoe UI Symbol"/>
                  </w:rPr>
                  <w:t>☐</w:t>
                </w:r>
              </w:p>
            </w:tc>
          </w:sdtContent>
        </w:sdt>
        <w:sdt>
          <w:sdtPr>
            <w:id w:val="-1680886823"/>
            <w:placeholder>
              <w:docPart w:val="2C3AED0830034CF2965AC39D872BABB8"/>
            </w:placeholder>
            <w:temporary/>
            <w:showingPlcHdr/>
            <w15:appearance w15:val="hidden"/>
          </w:sdtPr>
          <w:sdtEndPr/>
          <w:sdtContent>
            <w:tc>
              <w:tcPr>
                <w:tcW w:w="9620" w:type="dxa"/>
                <w:gridSpan w:val="2"/>
              </w:tcPr>
              <w:p w:rsidR="00A67285" w:rsidRPr="00685B4E" w:rsidRDefault="00A67285" w:rsidP="00A67285">
                <w:pPr>
                  <w:pStyle w:val="ListNumber"/>
                </w:pPr>
                <w:r w:rsidRPr="00685B4E">
                  <w:t>Determine if you want the business to be full-time or part-time.</w:t>
                </w:r>
              </w:p>
            </w:tc>
          </w:sdtContent>
        </w:sdt>
      </w:tr>
    </w:tbl>
    <w:p w:rsidR="005854DB" w:rsidRDefault="005854DB" w:rsidP="005854DB"/>
    <w:p w:rsidR="009355C2" w:rsidRDefault="009355C2" w:rsidP="00EE200C">
      <w:pPr>
        <w:pStyle w:val="Heading1"/>
      </w:pPr>
    </w:p>
    <w:sectPr w:rsidR="009355C2" w:rsidSect="00A6728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BAF" w:rsidRDefault="002F4BAF" w:rsidP="005A20E2">
      <w:pPr>
        <w:spacing w:after="0"/>
      </w:pPr>
      <w:r>
        <w:separator/>
      </w:r>
    </w:p>
    <w:p w:rsidR="002F4BAF" w:rsidRDefault="002F4BAF"/>
    <w:p w:rsidR="002F4BAF" w:rsidRDefault="002F4BAF" w:rsidP="009B4773"/>
    <w:p w:rsidR="002F4BAF" w:rsidRDefault="002F4BAF" w:rsidP="00513832"/>
  </w:endnote>
  <w:endnote w:type="continuationSeparator" w:id="0">
    <w:p w:rsidR="002F4BAF" w:rsidRDefault="002F4BAF" w:rsidP="005A20E2">
      <w:pPr>
        <w:spacing w:after="0"/>
      </w:pPr>
      <w:r>
        <w:continuationSeparator/>
      </w:r>
    </w:p>
    <w:p w:rsidR="002F4BAF" w:rsidRDefault="002F4BAF"/>
    <w:p w:rsidR="002F4BAF" w:rsidRDefault="002F4BAF" w:rsidP="009B4773"/>
    <w:p w:rsidR="002F4BAF" w:rsidRDefault="002F4BAF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756" w:rsidRPr="003639D2" w:rsidRDefault="00B57756" w:rsidP="003639D2">
    <w:pPr>
      <w:pStyle w:val="Footer"/>
    </w:pPr>
    <w:r w:rsidRPr="003639D2">
      <w:tab/>
    </w:r>
    <w:r w:rsidRPr="003639D2">
      <w:fldChar w:fldCharType="begin"/>
    </w:r>
    <w:r w:rsidRPr="003639D2">
      <w:instrText xml:space="preserve"> PAGE   \* MERGEFORMAT </w:instrText>
    </w:r>
    <w:r w:rsidRPr="003639D2">
      <w:fldChar w:fldCharType="separate"/>
    </w:r>
    <w:r w:rsidR="00EE200C">
      <w:rPr>
        <w:noProof/>
      </w:rPr>
      <w:t>2</w:t>
    </w:r>
    <w:r w:rsidRPr="003639D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B" w:rsidRPr="00F8411A" w:rsidRDefault="005854DB" w:rsidP="005854DB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EE200C">
      <w:rPr>
        <w:noProof/>
      </w:rPr>
      <w:t>1</w:t>
    </w:r>
    <w:r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BAF" w:rsidRDefault="002F4BAF" w:rsidP="005A20E2">
      <w:pPr>
        <w:spacing w:after="0"/>
      </w:pPr>
      <w:r>
        <w:separator/>
      </w:r>
    </w:p>
    <w:p w:rsidR="002F4BAF" w:rsidRDefault="002F4BAF"/>
    <w:p w:rsidR="002F4BAF" w:rsidRDefault="002F4BAF" w:rsidP="009B4773"/>
    <w:p w:rsidR="002F4BAF" w:rsidRDefault="002F4BAF" w:rsidP="00513832"/>
  </w:footnote>
  <w:footnote w:type="continuationSeparator" w:id="0">
    <w:p w:rsidR="002F4BAF" w:rsidRDefault="002F4BAF" w:rsidP="005A20E2">
      <w:pPr>
        <w:spacing w:after="0"/>
      </w:pPr>
      <w:r>
        <w:continuationSeparator/>
      </w:r>
    </w:p>
    <w:p w:rsidR="002F4BAF" w:rsidRDefault="002F4BAF"/>
    <w:p w:rsidR="002F4BAF" w:rsidRDefault="002F4BAF" w:rsidP="009B4773"/>
    <w:p w:rsidR="002F4BAF" w:rsidRDefault="002F4BAF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9D2" w:rsidRPr="003639D2" w:rsidRDefault="002F4BAF" w:rsidP="003639D2">
    <w:pPr>
      <w:pStyle w:val="Header1"/>
    </w:pPr>
    <w:sdt>
      <w:sdtPr>
        <w:alias w:val="Title"/>
        <w:tag w:val=""/>
        <w:id w:val="-611985797"/>
        <w:placeholder>
          <w:docPart w:val="F5449D60573F407EA60F1E3A186F2B4E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625367" w:rsidRPr="003639D2">
          <w:rPr>
            <w:rStyle w:val="Header1Char"/>
            <w:b/>
            <w:caps/>
          </w:rPr>
          <w:t>OFFICE-BASED AGENCY</w:t>
        </w:r>
      </w:sdtContent>
    </w:sdt>
  </w:p>
  <w:p w:rsidR="005854DB" w:rsidRPr="005854DB" w:rsidRDefault="002F4BAF" w:rsidP="003D6AFD">
    <w:pPr>
      <w:pStyle w:val="Header"/>
    </w:pPr>
    <w:sdt>
      <w:sdtPr>
        <w:alias w:val="Subtitle"/>
        <w:tag w:val=""/>
        <w:id w:val="-2023313307"/>
        <w:placeholder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3D6AFD" w:rsidRPr="003D6AFD">
          <w:t>Startup Checklist</w:t>
        </w:r>
      </w:sdtContent>
    </w:sdt>
    <w:r w:rsidR="003D6AFD" w:rsidRPr="003D6AFD">
      <w:t xml:space="preserve"> </w:t>
    </w:r>
    <w:r w:rsidR="005854DB"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36FF1FF6" wp14:editId="63E9D14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FF1F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" fillcolor="#107082" stroked="f">
              <v:fill opacity="9766f"/>
              <v:textbox inset="20mm,8mm">
                <w:txbxContent>
                  <w:p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4DB" w:rsidRDefault="005C7E0C" w:rsidP="00A67285">
    <w:pPr>
      <w:pStyle w:val="Header"/>
      <w:spacing w:after="0"/>
    </w:pPr>
    <w:r>
      <w:rPr>
        <w:noProof/>
      </w:rPr>
      <w:drawing>
        <wp:anchor distT="0" distB="0" distL="114300" distR="114300" simplePos="0" relativeHeight="251698176" behindDoc="1" locked="0" layoutInCell="1" allowOverlap="1" wp14:anchorId="77EE1242" wp14:editId="35D66EC7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836408" cy="2286000"/>
          <wp:effectExtent l="0" t="0" r="0" b="0"/>
          <wp:wrapNone/>
          <wp:docPr id="193" name="Picture 193" descr="Group of people discuss someth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92" t="47708" r="26358" b="28055"/>
                  <a:stretch/>
                </pic:blipFill>
                <pic:spPr bwMode="auto">
                  <a:xfrm>
                    <a:off x="0" y="0"/>
                    <a:ext cx="7836408" cy="2286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0C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4E91"/>
    <w:rsid w:val="000900B6"/>
    <w:rsid w:val="000A649E"/>
    <w:rsid w:val="000A7626"/>
    <w:rsid w:val="000B2D28"/>
    <w:rsid w:val="000B5DA2"/>
    <w:rsid w:val="000C1C28"/>
    <w:rsid w:val="000C5872"/>
    <w:rsid w:val="000E0979"/>
    <w:rsid w:val="000E1544"/>
    <w:rsid w:val="000F47C0"/>
    <w:rsid w:val="001155CE"/>
    <w:rsid w:val="001225D9"/>
    <w:rsid w:val="0012403E"/>
    <w:rsid w:val="00124370"/>
    <w:rsid w:val="00160392"/>
    <w:rsid w:val="00164319"/>
    <w:rsid w:val="001A5429"/>
    <w:rsid w:val="001D1C22"/>
    <w:rsid w:val="001E11F1"/>
    <w:rsid w:val="001E1E58"/>
    <w:rsid w:val="00206719"/>
    <w:rsid w:val="00207A17"/>
    <w:rsid w:val="00240312"/>
    <w:rsid w:val="00247B17"/>
    <w:rsid w:val="00252E4A"/>
    <w:rsid w:val="002642A8"/>
    <w:rsid w:val="002955AB"/>
    <w:rsid w:val="002A137B"/>
    <w:rsid w:val="002F4BAF"/>
    <w:rsid w:val="0031130D"/>
    <w:rsid w:val="00314A6F"/>
    <w:rsid w:val="00334394"/>
    <w:rsid w:val="00347AF5"/>
    <w:rsid w:val="00360F98"/>
    <w:rsid w:val="00362478"/>
    <w:rsid w:val="003639D2"/>
    <w:rsid w:val="00374421"/>
    <w:rsid w:val="00396BA9"/>
    <w:rsid w:val="003A1203"/>
    <w:rsid w:val="003B5758"/>
    <w:rsid w:val="003C01B2"/>
    <w:rsid w:val="003D59A7"/>
    <w:rsid w:val="003D6AFD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432D"/>
    <w:rsid w:val="004C7B3E"/>
    <w:rsid w:val="00513832"/>
    <w:rsid w:val="00526C37"/>
    <w:rsid w:val="00533047"/>
    <w:rsid w:val="00567626"/>
    <w:rsid w:val="00577B45"/>
    <w:rsid w:val="005854DB"/>
    <w:rsid w:val="005919AF"/>
    <w:rsid w:val="005A20E2"/>
    <w:rsid w:val="005B6A1A"/>
    <w:rsid w:val="005C7E0C"/>
    <w:rsid w:val="005D2146"/>
    <w:rsid w:val="005F6388"/>
    <w:rsid w:val="00625367"/>
    <w:rsid w:val="006329E1"/>
    <w:rsid w:val="00633E73"/>
    <w:rsid w:val="00655308"/>
    <w:rsid w:val="00664450"/>
    <w:rsid w:val="00685B4E"/>
    <w:rsid w:val="006936EB"/>
    <w:rsid w:val="006B048A"/>
    <w:rsid w:val="006B2383"/>
    <w:rsid w:val="006C4D5C"/>
    <w:rsid w:val="006D0144"/>
    <w:rsid w:val="006E3FC8"/>
    <w:rsid w:val="006F38DB"/>
    <w:rsid w:val="007157EF"/>
    <w:rsid w:val="0073670F"/>
    <w:rsid w:val="00740FCE"/>
    <w:rsid w:val="00753E67"/>
    <w:rsid w:val="0078010D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2491D"/>
    <w:rsid w:val="0083428B"/>
    <w:rsid w:val="00876F99"/>
    <w:rsid w:val="008820B3"/>
    <w:rsid w:val="00886169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74BF8"/>
    <w:rsid w:val="009A3B33"/>
    <w:rsid w:val="009A45A0"/>
    <w:rsid w:val="009B35B5"/>
    <w:rsid w:val="009B3A56"/>
    <w:rsid w:val="009B4773"/>
    <w:rsid w:val="009D2556"/>
    <w:rsid w:val="00A371D8"/>
    <w:rsid w:val="00A630FD"/>
    <w:rsid w:val="00A67285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B12D81"/>
    <w:rsid w:val="00B26302"/>
    <w:rsid w:val="00B37B3B"/>
    <w:rsid w:val="00B44C47"/>
    <w:rsid w:val="00B57756"/>
    <w:rsid w:val="00B57F4F"/>
    <w:rsid w:val="00B7636D"/>
    <w:rsid w:val="00B80CF1"/>
    <w:rsid w:val="00BA2A38"/>
    <w:rsid w:val="00BA31C4"/>
    <w:rsid w:val="00BB02E6"/>
    <w:rsid w:val="00BD0C60"/>
    <w:rsid w:val="00C17BCF"/>
    <w:rsid w:val="00C3246A"/>
    <w:rsid w:val="00C65564"/>
    <w:rsid w:val="00CA61D8"/>
    <w:rsid w:val="00CD1D98"/>
    <w:rsid w:val="00CF1267"/>
    <w:rsid w:val="00D13200"/>
    <w:rsid w:val="00D26769"/>
    <w:rsid w:val="00D27AF8"/>
    <w:rsid w:val="00D6543F"/>
    <w:rsid w:val="00D74E0C"/>
    <w:rsid w:val="00D8068C"/>
    <w:rsid w:val="00D94688"/>
    <w:rsid w:val="00DA2D18"/>
    <w:rsid w:val="00DB5A2E"/>
    <w:rsid w:val="00DC0528"/>
    <w:rsid w:val="00DC1104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84350"/>
    <w:rsid w:val="00E85863"/>
    <w:rsid w:val="00E91AE4"/>
    <w:rsid w:val="00EA431D"/>
    <w:rsid w:val="00EC4BCD"/>
    <w:rsid w:val="00EE200C"/>
    <w:rsid w:val="00F217D3"/>
    <w:rsid w:val="00F33F5E"/>
    <w:rsid w:val="00F60840"/>
    <w:rsid w:val="00F75B86"/>
    <w:rsid w:val="00F77933"/>
    <w:rsid w:val="00F8411A"/>
    <w:rsid w:val="00FB1673"/>
    <w:rsid w:val="00FB315C"/>
    <w:rsid w:val="00FC1405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7A0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DB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854DB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makeshort.link/FbAc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D39A1634CF41D19CEABC4A64FB0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7C11-1582-4231-BEEC-56E0188796AD}"/>
      </w:docPartPr>
      <w:docPartBody>
        <w:p w:rsidR="00000000" w:rsidRDefault="008E28CD">
          <w:pPr>
            <w:pStyle w:val="7FD39A1634CF41D19CEABC4A64FB0634"/>
          </w:pPr>
          <w:r w:rsidRPr="003639D2">
            <w:t>OFFICE</w:t>
          </w:r>
          <w:r w:rsidRPr="003639D2">
            <w:t>-BASED AGENCY</w:t>
          </w:r>
        </w:p>
      </w:docPartBody>
    </w:docPart>
    <w:docPart>
      <w:docPartPr>
        <w:name w:val="1B2D3DE725D04610922E2FC572269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F5765-79C1-4535-AE98-79B7168D427B}"/>
      </w:docPartPr>
      <w:docPartBody>
        <w:p w:rsidR="00000000" w:rsidRDefault="008E28CD">
          <w:pPr>
            <w:pStyle w:val="1B2D3DE725D04610922E2FC572269414"/>
          </w:pPr>
          <w:r w:rsidRPr="003639D2">
            <w:t>Startup Checklist</w:t>
          </w:r>
        </w:p>
      </w:docPartBody>
    </w:docPart>
    <w:docPart>
      <w:docPartPr>
        <w:name w:val="C8BF09B125BB4DC8853597778B301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82078-E706-49EB-87B8-91318E1898EB}"/>
      </w:docPartPr>
      <w:docPartBody>
        <w:p w:rsidR="00000000" w:rsidRDefault="008E28CD">
          <w:pPr>
            <w:pStyle w:val="C8BF09B125BB4DC8853597778B301FDD"/>
          </w:pPr>
          <w:r w:rsidRPr="003639D2">
            <w:t>Getting Started</w:t>
          </w:r>
        </w:p>
      </w:docPartBody>
    </w:docPart>
    <w:docPart>
      <w:docPartPr>
        <w:name w:val="CA2957AC62844044B1EC2ABFDEECD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F7784-240E-4B9F-A077-28B3425EF157}"/>
      </w:docPartPr>
      <w:docPartBody>
        <w:p w:rsidR="00000000" w:rsidRDefault="008E28CD">
          <w:pPr>
            <w:pStyle w:val="CA2957AC62844044B1EC2ABFDEECD9BE"/>
          </w:pPr>
          <w:r w:rsidRPr="005C7E0C">
            <w:t>Conduct a personal evaluation to determine why you want to start a business.</w:t>
          </w:r>
        </w:p>
      </w:docPartBody>
    </w:docPart>
    <w:docPart>
      <w:docPartPr>
        <w:name w:val="25DD3AC74E204DE29DAB2068E23C6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AAA01-FFF3-4B0B-BA1F-2FCDA2AF4E53}"/>
      </w:docPartPr>
      <w:docPartBody>
        <w:p w:rsidR="00000000" w:rsidRDefault="008E28CD">
          <w:pPr>
            <w:pStyle w:val="25DD3AC74E204DE29DAB2068E23C68C7"/>
          </w:pPr>
          <w:r w:rsidRPr="005C7E0C">
            <w:t>Create a business plan:</w:t>
          </w:r>
        </w:p>
      </w:docPartBody>
    </w:docPart>
    <w:docPart>
      <w:docPartPr>
        <w:name w:val="CDA832CAC5634405BF871CBAD876E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B6C68-5F25-4536-ACF3-B9C30B2A9B78}"/>
      </w:docPartPr>
      <w:docPartBody>
        <w:p w:rsidR="00000000" w:rsidRDefault="008E28CD">
          <w:pPr>
            <w:pStyle w:val="CDA832CAC5634405BF871CBAD876E849"/>
          </w:pPr>
          <w:r w:rsidRPr="00685B4E">
            <w:t>What do we do?</w:t>
          </w:r>
        </w:p>
      </w:docPartBody>
    </w:docPart>
    <w:docPart>
      <w:docPartPr>
        <w:name w:val="45DCE801E47C42919F6B77C131DA4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AC2A9-C55C-4665-AF18-A2F69E7A770B}"/>
      </w:docPartPr>
      <w:docPartBody>
        <w:p w:rsidR="00000000" w:rsidRDefault="008E28CD">
          <w:pPr>
            <w:pStyle w:val="45DCE801E47C42919F6B77C131DA4060"/>
          </w:pPr>
          <w:r w:rsidRPr="00685B4E">
            <w:t>How do we do it?</w:t>
          </w:r>
        </w:p>
      </w:docPartBody>
    </w:docPart>
    <w:docPart>
      <w:docPartPr>
        <w:name w:val="CAFD0C1E921E443C98957235D1232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57C8A-330E-42EC-A6C8-3D4D7D11151A}"/>
      </w:docPartPr>
      <w:docPartBody>
        <w:p w:rsidR="00000000" w:rsidRDefault="008E28CD">
          <w:pPr>
            <w:pStyle w:val="CAFD0C1E921E443C98957235D1232D2F"/>
          </w:pPr>
          <w:r w:rsidRPr="00685B4E">
            <w:t>Who do we serve?</w:t>
          </w:r>
        </w:p>
      </w:docPartBody>
    </w:docPart>
    <w:docPart>
      <w:docPartPr>
        <w:name w:val="0213FDA4703449609D3D8AE34A23E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E23CE-C648-4A04-940C-82482DBDC8B2}"/>
      </w:docPartPr>
      <w:docPartBody>
        <w:p w:rsidR="00000000" w:rsidRDefault="008E28CD">
          <w:pPr>
            <w:pStyle w:val="0213FDA4703449609D3D8AE34A23EC8E"/>
          </w:pPr>
          <w:r w:rsidRPr="00685B4E">
            <w:t>Conduct a SWOT analysis to identify your strengths, weaknesses, opportunities, and threats.</w:t>
          </w:r>
        </w:p>
      </w:docPartBody>
    </w:docPart>
    <w:docPart>
      <w:docPartPr>
        <w:name w:val="D5B6064236DB4FFD8682434A1C2E7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F7737-B3B8-4A16-866E-DB92C4B4BB86}"/>
      </w:docPartPr>
      <w:docPartBody>
        <w:p w:rsidR="00000000" w:rsidRDefault="008E28CD">
          <w:pPr>
            <w:pStyle w:val="D5B6064236DB4FFD8682434A1C2E72A7"/>
          </w:pPr>
          <w:r w:rsidRPr="00685B4E">
            <w:t>Assess how much capital you have available to invest.</w:t>
          </w:r>
        </w:p>
      </w:docPartBody>
    </w:docPart>
    <w:docPart>
      <w:docPartPr>
        <w:name w:val="B424CB8C247747C6ACAD05323674C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9BF69-0951-46CF-910C-7178DDD2BF0F}"/>
      </w:docPartPr>
      <w:docPartBody>
        <w:p w:rsidR="00000000" w:rsidRDefault="008E28CD">
          <w:pPr>
            <w:pStyle w:val="B424CB8C247747C6ACAD05323674C87C"/>
          </w:pPr>
          <w:r w:rsidRPr="00685B4E">
            <w:t>Discuss your plans with</w:t>
          </w:r>
          <w:r w:rsidRPr="00685B4E">
            <w:t xml:space="preserve"> family members to ensure they are behind you.</w:t>
          </w:r>
        </w:p>
      </w:docPartBody>
    </w:docPart>
    <w:docPart>
      <w:docPartPr>
        <w:name w:val="2C3AED0830034CF2965AC39D872BA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32D57-E717-40AB-8DF9-D88646C796B1}"/>
      </w:docPartPr>
      <w:docPartBody>
        <w:p w:rsidR="00000000" w:rsidRDefault="008E28CD">
          <w:pPr>
            <w:pStyle w:val="2C3AED0830034CF2965AC39D872BABB8"/>
          </w:pPr>
          <w:r w:rsidRPr="00685B4E">
            <w:t>Determine if you want the business to be full-time or part-time.</w:t>
          </w:r>
        </w:p>
      </w:docPartBody>
    </w:docPart>
    <w:docPart>
      <w:docPartPr>
        <w:name w:val="F5449D60573F407EA60F1E3A186F2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885FF-E5D6-49B5-8B7C-951F691DED94}"/>
      </w:docPartPr>
      <w:docPartBody>
        <w:p w:rsidR="00000000" w:rsidRDefault="008E28CD">
          <w:pPr>
            <w:pStyle w:val="F5449D60573F407EA60F1E3A186F2B4E"/>
          </w:pPr>
          <w:r w:rsidRPr="00207A17">
            <w:t>Let the local or regional press know you are opening and when.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CD"/>
    <w:rsid w:val="008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D39A1634CF41D19CEABC4A64FB0634">
    <w:name w:val="7FD39A1634CF41D19CEABC4A64FB0634"/>
  </w:style>
  <w:style w:type="paragraph" w:customStyle="1" w:styleId="1B2D3DE725D04610922E2FC572269414">
    <w:name w:val="1B2D3DE725D04610922E2FC572269414"/>
  </w:style>
  <w:style w:type="paragraph" w:customStyle="1" w:styleId="C8BF09B125BB4DC8853597778B301FDD">
    <w:name w:val="C8BF09B125BB4DC8853597778B301FDD"/>
  </w:style>
  <w:style w:type="paragraph" w:customStyle="1" w:styleId="CA2957AC62844044B1EC2ABFDEECD9BE">
    <w:name w:val="CA2957AC62844044B1EC2ABFDEECD9BE"/>
  </w:style>
  <w:style w:type="paragraph" w:customStyle="1" w:styleId="25DD3AC74E204DE29DAB2068E23C68C7">
    <w:name w:val="25DD3AC74E204DE29DAB2068E23C68C7"/>
  </w:style>
  <w:style w:type="paragraph" w:customStyle="1" w:styleId="CDA832CAC5634405BF871CBAD876E849">
    <w:name w:val="CDA832CAC5634405BF871CBAD876E849"/>
  </w:style>
  <w:style w:type="paragraph" w:customStyle="1" w:styleId="45DCE801E47C42919F6B77C131DA4060">
    <w:name w:val="45DCE801E47C42919F6B77C131DA4060"/>
  </w:style>
  <w:style w:type="paragraph" w:customStyle="1" w:styleId="CAFD0C1E921E443C98957235D1232D2F">
    <w:name w:val="CAFD0C1E921E443C98957235D1232D2F"/>
  </w:style>
  <w:style w:type="paragraph" w:customStyle="1" w:styleId="0213FDA4703449609D3D8AE34A23EC8E">
    <w:name w:val="0213FDA4703449609D3D8AE34A23EC8E"/>
  </w:style>
  <w:style w:type="paragraph" w:customStyle="1" w:styleId="D5B6064236DB4FFD8682434A1C2E72A7">
    <w:name w:val="D5B6064236DB4FFD8682434A1C2E72A7"/>
  </w:style>
  <w:style w:type="paragraph" w:customStyle="1" w:styleId="B424CB8C247747C6ACAD05323674C87C">
    <w:name w:val="B424CB8C247747C6ACAD05323674C87C"/>
  </w:style>
  <w:style w:type="paragraph" w:customStyle="1" w:styleId="2C3AED0830034CF2965AC39D872BABB8">
    <w:name w:val="2C3AED0830034CF2965AC39D872BABB8"/>
  </w:style>
  <w:style w:type="paragraph" w:customStyle="1" w:styleId="3015CE8B94724438814C3EF63681BA1B">
    <w:name w:val="3015CE8B94724438814C3EF63681BA1B"/>
  </w:style>
  <w:style w:type="paragraph" w:customStyle="1" w:styleId="4047CD456E4744CC8A720183F56ECB11">
    <w:name w:val="4047CD456E4744CC8A720183F56ECB11"/>
  </w:style>
  <w:style w:type="paragraph" w:customStyle="1" w:styleId="403E8B7DAB4B4016A2633DBC77950093">
    <w:name w:val="403E8B7DAB4B4016A2633DBC77950093"/>
  </w:style>
  <w:style w:type="paragraph" w:customStyle="1" w:styleId="9FF4BFEA87DF4467BCEDE32466A39B2E">
    <w:name w:val="9FF4BFEA87DF4467BCEDE32466A39B2E"/>
  </w:style>
  <w:style w:type="paragraph" w:customStyle="1" w:styleId="7538CAD7ACB44D47BB441D0BEB48B2A4">
    <w:name w:val="7538CAD7ACB44D47BB441D0BEB48B2A4"/>
  </w:style>
  <w:style w:type="paragraph" w:customStyle="1" w:styleId="06E64A75F61D44EB9E84C289ED7F3269">
    <w:name w:val="06E64A75F61D44EB9E84C289ED7F3269"/>
  </w:style>
  <w:style w:type="paragraph" w:customStyle="1" w:styleId="BD2D0E4A29DB4E63AB2C5B8C54ABD7C3">
    <w:name w:val="BD2D0E4A29DB4E63AB2C5B8C54ABD7C3"/>
  </w:style>
  <w:style w:type="paragraph" w:customStyle="1" w:styleId="92C1BAD35D0E46838EE623F94103F658">
    <w:name w:val="92C1BAD35D0E46838EE623F94103F658"/>
  </w:style>
  <w:style w:type="paragraph" w:customStyle="1" w:styleId="79861106A7244A0D808239BFEE36F8DA">
    <w:name w:val="79861106A7244A0D808239BFEE36F8DA"/>
  </w:style>
  <w:style w:type="paragraph" w:customStyle="1" w:styleId="92328B0CE3384EF4806FECC720C26130">
    <w:name w:val="92328B0CE3384EF4806FECC720C26130"/>
  </w:style>
  <w:style w:type="paragraph" w:customStyle="1" w:styleId="6ABC854EEB1C42E1869F4B1B9039D7F8">
    <w:name w:val="6ABC854EEB1C42E1869F4B1B9039D7F8"/>
  </w:style>
  <w:style w:type="paragraph" w:customStyle="1" w:styleId="19E4FC4DFE2E4D149F917E286BD46CA8">
    <w:name w:val="19E4FC4DFE2E4D149F917E286BD46CA8"/>
  </w:style>
  <w:style w:type="paragraph" w:customStyle="1" w:styleId="340C2758842845E09FC113E6E4547B72">
    <w:name w:val="340C2758842845E09FC113E6E4547B72"/>
  </w:style>
  <w:style w:type="paragraph" w:customStyle="1" w:styleId="ABD476CED9614314AB415FC2CC6359D5">
    <w:name w:val="ABD476CED9614314AB415FC2CC6359D5"/>
  </w:style>
  <w:style w:type="paragraph" w:customStyle="1" w:styleId="47B728528C45451EBADAA206C171FAFC">
    <w:name w:val="47B728528C45451EBADAA206C171FAFC"/>
  </w:style>
  <w:style w:type="paragraph" w:customStyle="1" w:styleId="15E731BA45EA423AB24F8B23FA8F0974">
    <w:name w:val="15E731BA45EA423AB24F8B23FA8F0974"/>
  </w:style>
  <w:style w:type="paragraph" w:customStyle="1" w:styleId="DCF599216A8647C4AC122D0A814B21CE">
    <w:name w:val="DCF599216A8647C4AC122D0A814B21CE"/>
  </w:style>
  <w:style w:type="paragraph" w:customStyle="1" w:styleId="40691C85BA5F4B259FC3729C3969A7D5">
    <w:name w:val="40691C85BA5F4B259FC3729C3969A7D5"/>
  </w:style>
  <w:style w:type="paragraph" w:customStyle="1" w:styleId="18414595EF774607A63E3FDB20A7DC7C">
    <w:name w:val="18414595EF774607A63E3FDB20A7DC7C"/>
  </w:style>
  <w:style w:type="paragraph" w:customStyle="1" w:styleId="4935DFF46CBE4CB7B0D902665D52DAC2">
    <w:name w:val="4935DFF46CBE4CB7B0D902665D52DAC2"/>
  </w:style>
  <w:style w:type="paragraph" w:customStyle="1" w:styleId="B84D947942144DA69BD86B15DDEC661A">
    <w:name w:val="B84D947942144DA69BD86B15DDEC661A"/>
  </w:style>
  <w:style w:type="paragraph" w:customStyle="1" w:styleId="12823A7B51364FD1857DF4EF60833999">
    <w:name w:val="12823A7B51364FD1857DF4EF60833999"/>
  </w:style>
  <w:style w:type="paragraph" w:customStyle="1" w:styleId="6037B79D4B7B4E6A837669F5E8F94F95">
    <w:name w:val="6037B79D4B7B4E6A837669F5E8F94F95"/>
  </w:style>
  <w:style w:type="paragraph" w:customStyle="1" w:styleId="ABC6159351F6401A9A8A46D827CC36CE">
    <w:name w:val="ABC6159351F6401A9A8A46D827CC36CE"/>
  </w:style>
  <w:style w:type="paragraph" w:customStyle="1" w:styleId="D398435E651241E787502E82A8D168D8">
    <w:name w:val="D398435E651241E787502E82A8D168D8"/>
  </w:style>
  <w:style w:type="paragraph" w:customStyle="1" w:styleId="123B0B2F37E849A68AE4244272500416">
    <w:name w:val="123B0B2F37E849A68AE4244272500416"/>
  </w:style>
  <w:style w:type="paragraph" w:customStyle="1" w:styleId="E98981E743AC4AD68E723EA57584ABCF">
    <w:name w:val="E98981E743AC4AD68E723EA57584ABCF"/>
  </w:style>
  <w:style w:type="paragraph" w:customStyle="1" w:styleId="C002A314BC20434C9782101658A7A03B">
    <w:name w:val="C002A314BC20434C9782101658A7A03B"/>
  </w:style>
  <w:style w:type="paragraph" w:customStyle="1" w:styleId="46E0E0E13A364693A880B67A54FBE469">
    <w:name w:val="46E0E0E13A364693A880B67A54FBE469"/>
  </w:style>
  <w:style w:type="paragraph" w:customStyle="1" w:styleId="F88540C935E54C46BD5FC91E389A8740">
    <w:name w:val="F88540C935E54C46BD5FC91E389A8740"/>
  </w:style>
  <w:style w:type="paragraph" w:customStyle="1" w:styleId="1D80C54F88994D1895B8554BB7DA1AA9">
    <w:name w:val="1D80C54F88994D1895B8554BB7DA1AA9"/>
  </w:style>
  <w:style w:type="paragraph" w:customStyle="1" w:styleId="DAAD3C0C89784DDBBAA66DB72717A480">
    <w:name w:val="DAAD3C0C89784DDBBAA66DB72717A480"/>
  </w:style>
  <w:style w:type="paragraph" w:customStyle="1" w:styleId="D26DA8CF0DBB4BB7A6D18BA2172400DA">
    <w:name w:val="D26DA8CF0DBB4BB7A6D18BA2172400DA"/>
  </w:style>
  <w:style w:type="paragraph" w:customStyle="1" w:styleId="32E5A3F54E534B61B4920606A4D97B2C">
    <w:name w:val="32E5A3F54E534B61B4920606A4D97B2C"/>
  </w:style>
  <w:style w:type="paragraph" w:customStyle="1" w:styleId="F219A1896BA24B898D3E98971BC8AD4F">
    <w:name w:val="F219A1896BA24B898D3E98971BC8AD4F"/>
  </w:style>
  <w:style w:type="paragraph" w:customStyle="1" w:styleId="AA83662620E84A24AEE353A2F7E9D81A">
    <w:name w:val="AA83662620E84A24AEE353A2F7E9D81A"/>
  </w:style>
  <w:style w:type="paragraph" w:customStyle="1" w:styleId="C6D8D93F517B4913B4EE8C74B4027A6C">
    <w:name w:val="C6D8D93F517B4913B4EE8C74B4027A6C"/>
  </w:style>
  <w:style w:type="paragraph" w:customStyle="1" w:styleId="A82B644D809F46448C34F15DAF3C0CCB">
    <w:name w:val="A82B644D809F46448C34F15DAF3C0CCB"/>
  </w:style>
  <w:style w:type="paragraph" w:customStyle="1" w:styleId="9D04DB6DDC4E48F9B727B4DEA940383A">
    <w:name w:val="9D04DB6DDC4E48F9B727B4DEA940383A"/>
  </w:style>
  <w:style w:type="paragraph" w:customStyle="1" w:styleId="61027CDB73B14D49AFE0DD78A6515801">
    <w:name w:val="61027CDB73B14D49AFE0DD78A6515801"/>
  </w:style>
  <w:style w:type="paragraph" w:customStyle="1" w:styleId="3DA9A4B8F82444D4A7AA45CC07FF9510">
    <w:name w:val="3DA9A4B8F82444D4A7AA45CC07FF9510"/>
  </w:style>
  <w:style w:type="paragraph" w:customStyle="1" w:styleId="7059F00C707044FD93B1836B07EF5119">
    <w:name w:val="7059F00C707044FD93B1836B07EF5119"/>
  </w:style>
  <w:style w:type="paragraph" w:customStyle="1" w:styleId="242BC4B7F9B845EE9E7B32FD8981D959">
    <w:name w:val="242BC4B7F9B845EE9E7B32FD8981D959"/>
  </w:style>
  <w:style w:type="paragraph" w:customStyle="1" w:styleId="370B65ECDF9E4A42BDBE566CC7079318">
    <w:name w:val="370B65ECDF9E4A42BDBE566CC7079318"/>
  </w:style>
  <w:style w:type="paragraph" w:customStyle="1" w:styleId="1BEB13371ABE4CD49B7E6D5450AFCC44">
    <w:name w:val="1BEB13371ABE4CD49B7E6D5450AFCC44"/>
  </w:style>
  <w:style w:type="paragraph" w:customStyle="1" w:styleId="74B36BD0AF774376A04E58D1AA2CD8EC">
    <w:name w:val="74B36BD0AF774376A04E58D1AA2CD8EC"/>
  </w:style>
  <w:style w:type="paragraph" w:customStyle="1" w:styleId="ECDFC5AC4CF8471C9BBB4C86450ED79B">
    <w:name w:val="ECDFC5AC4CF8471C9BBB4C86450ED79B"/>
  </w:style>
  <w:style w:type="paragraph" w:customStyle="1" w:styleId="14B3142BD5444685920A1CBDFC8AAE92">
    <w:name w:val="14B3142BD5444685920A1CBDFC8AAE92"/>
  </w:style>
  <w:style w:type="paragraph" w:customStyle="1" w:styleId="C952E6F2B83B4012A296AC8486738B05">
    <w:name w:val="C952E6F2B83B4012A296AC8486738B05"/>
  </w:style>
  <w:style w:type="paragraph" w:customStyle="1" w:styleId="5D220DA2A8CC4D9CA58796F38AFDDA2D">
    <w:name w:val="5D220DA2A8CC4D9CA58796F38AFDDA2D"/>
  </w:style>
  <w:style w:type="paragraph" w:customStyle="1" w:styleId="AAF17E1926BF4D80902F99F6B45E9D21">
    <w:name w:val="AAF17E1926BF4D80902F99F6B45E9D21"/>
  </w:style>
  <w:style w:type="paragraph" w:customStyle="1" w:styleId="0E80DA90B1AB4E6D8FEDE1E75CF6D89B">
    <w:name w:val="0E80DA90B1AB4E6D8FEDE1E75CF6D89B"/>
  </w:style>
  <w:style w:type="paragraph" w:customStyle="1" w:styleId="BB567A05AFC04FDDB911BC0D4669AF81">
    <w:name w:val="BB567A05AFC04FDDB911BC0D4669AF81"/>
  </w:style>
  <w:style w:type="paragraph" w:customStyle="1" w:styleId="5198F79BA6234712864EAC1083237121">
    <w:name w:val="5198F79BA6234712864EAC1083237121"/>
  </w:style>
  <w:style w:type="paragraph" w:customStyle="1" w:styleId="DFFC6BC17D244C9DBB511E3D6D0BB70F">
    <w:name w:val="DFFC6BC17D244C9DBB511E3D6D0BB70F"/>
  </w:style>
  <w:style w:type="paragraph" w:customStyle="1" w:styleId="1181F800735E4569B83C8C6B835E095C">
    <w:name w:val="1181F800735E4569B83C8C6B835E095C"/>
  </w:style>
  <w:style w:type="paragraph" w:customStyle="1" w:styleId="8D7D5042C2CC4BE9AFD61FFAF4756414">
    <w:name w:val="8D7D5042C2CC4BE9AFD61FFAF4756414"/>
  </w:style>
  <w:style w:type="paragraph" w:customStyle="1" w:styleId="56CAFA2C9D3146728A5089000E16AF13">
    <w:name w:val="56CAFA2C9D3146728A5089000E16AF13"/>
  </w:style>
  <w:style w:type="paragraph" w:customStyle="1" w:styleId="F7DCFAC454E449AB9A1A42614E65231C">
    <w:name w:val="F7DCFAC454E449AB9A1A42614E65231C"/>
  </w:style>
  <w:style w:type="paragraph" w:customStyle="1" w:styleId="9E8B30682BD240A68B3379F1367B7C90">
    <w:name w:val="9E8B30682BD240A68B3379F1367B7C90"/>
  </w:style>
  <w:style w:type="paragraph" w:customStyle="1" w:styleId="995F1D054C56473891C99A3F80FA0F6B">
    <w:name w:val="995F1D054C56473891C99A3F80FA0F6B"/>
  </w:style>
  <w:style w:type="paragraph" w:customStyle="1" w:styleId="8C0C098AC2F845739C68D959C29259AD">
    <w:name w:val="8C0C098AC2F845739C68D959C29259AD"/>
  </w:style>
  <w:style w:type="paragraph" w:customStyle="1" w:styleId="9752E6113A0545C48613ED9CAA132303">
    <w:name w:val="9752E6113A0545C48613ED9CAA132303"/>
  </w:style>
  <w:style w:type="paragraph" w:customStyle="1" w:styleId="A5204C383D744AD0B5FD61F3CC174A9A">
    <w:name w:val="A5204C383D744AD0B5FD61F3CC174A9A"/>
  </w:style>
  <w:style w:type="paragraph" w:customStyle="1" w:styleId="2A2B0DB7624448CEA0667B0F9C84455E">
    <w:name w:val="2A2B0DB7624448CEA0667B0F9C84455E"/>
  </w:style>
  <w:style w:type="paragraph" w:customStyle="1" w:styleId="01D640D334DE41F998A9ECC15482C2DA">
    <w:name w:val="01D640D334DE41F998A9ECC15482C2DA"/>
  </w:style>
  <w:style w:type="paragraph" w:customStyle="1" w:styleId="83F3E228556C4E13BCA146F1AF5D3E9E">
    <w:name w:val="83F3E228556C4E13BCA146F1AF5D3E9E"/>
  </w:style>
  <w:style w:type="paragraph" w:customStyle="1" w:styleId="676D9A89B2EB42F2A153051C96680C39">
    <w:name w:val="676D9A89B2EB42F2A153051C96680C39"/>
  </w:style>
  <w:style w:type="paragraph" w:customStyle="1" w:styleId="6E67D35E225E4A5D99254E53767F5CA5">
    <w:name w:val="6E67D35E225E4A5D99254E53767F5CA5"/>
  </w:style>
  <w:style w:type="paragraph" w:customStyle="1" w:styleId="B14B869BD07E4929BDC357BCA635CA3B">
    <w:name w:val="B14B869BD07E4929BDC357BCA635CA3B"/>
  </w:style>
  <w:style w:type="paragraph" w:customStyle="1" w:styleId="4F994709BBAB490187562CAEEBFC08E9">
    <w:name w:val="4F994709BBAB490187562CAEEBFC08E9"/>
  </w:style>
  <w:style w:type="paragraph" w:customStyle="1" w:styleId="7DE40A15850245D4A26CE7CC37FED2E3">
    <w:name w:val="7DE40A15850245D4A26CE7CC37FED2E3"/>
  </w:style>
  <w:style w:type="paragraph" w:customStyle="1" w:styleId="C5983E5EF11C4598893DB160964352A3">
    <w:name w:val="C5983E5EF11C4598893DB160964352A3"/>
  </w:style>
  <w:style w:type="paragraph" w:customStyle="1" w:styleId="AF7AFF23ACDC49DE95C478C1ECE93D79">
    <w:name w:val="AF7AFF23ACDC49DE95C478C1ECE93D79"/>
  </w:style>
  <w:style w:type="paragraph" w:customStyle="1" w:styleId="5577C7E52C14403BB2068370F3D332AE">
    <w:name w:val="5577C7E52C14403BB2068370F3D332AE"/>
  </w:style>
  <w:style w:type="paragraph" w:customStyle="1" w:styleId="0A8538B410F5481098C48036D99B95F9">
    <w:name w:val="0A8538B410F5481098C48036D99B95F9"/>
  </w:style>
  <w:style w:type="paragraph" w:customStyle="1" w:styleId="7B58B5F8CEC04F4E9D910B0E7982F568">
    <w:name w:val="7B58B5F8CEC04F4E9D910B0E7982F568"/>
  </w:style>
  <w:style w:type="paragraph" w:customStyle="1" w:styleId="14A76743513E4114AC40180874ED2F04">
    <w:name w:val="14A76743513E4114AC40180874ED2F04"/>
  </w:style>
  <w:style w:type="paragraph" w:customStyle="1" w:styleId="F5449D60573F407EA60F1E3A186F2B4E">
    <w:name w:val="F5449D60573F407EA60F1E3A186F2B4E"/>
  </w:style>
  <w:style w:type="paragraph" w:customStyle="1" w:styleId="60088569CDBA4F72B077D7A57F090AE9">
    <w:name w:val="60088569CDBA4F72B077D7A57F090AE9"/>
  </w:style>
  <w:style w:type="paragraph" w:customStyle="1" w:styleId="A726475BD73E4E66BE395CFCD861B238">
    <w:name w:val="A726475BD73E4E66BE395CFCD861B238"/>
  </w:style>
  <w:style w:type="paragraph" w:customStyle="1" w:styleId="339B363B9C014967987ABC1DCE9FED42">
    <w:name w:val="339B363B9C014967987ABC1DCE9FED42"/>
  </w:style>
  <w:style w:type="paragraph" w:customStyle="1" w:styleId="D81E5D4890C644B787D26868CE6D7C40">
    <w:name w:val="D81E5D4890C644B787D26868CE6D7C40"/>
  </w:style>
  <w:style w:type="paragraph" w:customStyle="1" w:styleId="373EF7B1FC4F40C9BD4A3E81BF679A78">
    <w:name w:val="373EF7B1FC4F40C9BD4A3E81BF679A78"/>
  </w:style>
  <w:style w:type="paragraph" w:customStyle="1" w:styleId="96FB0F5EF6D44C22A401C63AF0E8A576">
    <w:name w:val="96FB0F5EF6D44C22A401C63AF0E8A576"/>
  </w:style>
  <w:style w:type="paragraph" w:customStyle="1" w:styleId="DC5D9432E1224B1DBFBD9FB87BE0B929">
    <w:name w:val="DC5D9432E1224B1DBFBD9FB87BE0B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FF663CE-D2B9-44F4-ADD5-327EF86BD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2022-11-19T19:13:00Z</dcterms:created>
  <dcterms:modified xsi:type="dcterms:W3CDTF">2022-11-19T19:14:00Z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