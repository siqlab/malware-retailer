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A5AA2"/>
  <w:body>
    <w:p w14:paraId="7E5CB5B0" w14:textId="5D858F18" w:rsidR="003D0B8F" w:rsidRPr="00AB16E5" w:rsidRDefault="00596383" w:rsidP="00AB16E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14B243" wp14:editId="17988607">
            <wp:simplePos x="0" y="0"/>
            <wp:positionH relativeFrom="column">
              <wp:posOffset>-352425</wp:posOffset>
            </wp:positionH>
            <wp:positionV relativeFrom="paragraph">
              <wp:posOffset>-790575</wp:posOffset>
            </wp:positionV>
            <wp:extent cx="6523355" cy="36760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36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D0B8F" w:rsidRPr="00AB16E5" w:rsidSect="00596383">
      <w:pgSz w:w="12240" w:h="15840"/>
      <w:pgMar w:top="1080" w:right="288" w:bottom="108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55940" w14:textId="77777777" w:rsidR="00A70652" w:rsidRDefault="00A70652" w:rsidP="0010090C">
      <w:r>
        <w:separator/>
      </w:r>
    </w:p>
  </w:endnote>
  <w:endnote w:type="continuationSeparator" w:id="0">
    <w:p w14:paraId="73668C34" w14:textId="77777777" w:rsidR="00A70652" w:rsidRDefault="00A70652" w:rsidP="0010090C">
      <w:r>
        <w:continuationSeparator/>
      </w:r>
    </w:p>
  </w:endnote>
  <w:endnote w:type="continuationNotice" w:id="1">
    <w:p w14:paraId="4D832B53" w14:textId="77777777" w:rsidR="00A70652" w:rsidRDefault="00A706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4CEA" w14:textId="77777777" w:rsidR="00A70652" w:rsidRDefault="00A70652" w:rsidP="0010090C">
      <w:r>
        <w:separator/>
      </w:r>
    </w:p>
  </w:footnote>
  <w:footnote w:type="continuationSeparator" w:id="0">
    <w:p w14:paraId="7B551F75" w14:textId="77777777" w:rsidR="00A70652" w:rsidRDefault="00A70652" w:rsidP="0010090C">
      <w:r>
        <w:continuationSeparator/>
      </w:r>
    </w:p>
  </w:footnote>
  <w:footnote w:type="continuationNotice" w:id="1">
    <w:p w14:paraId="4AFF9DBF" w14:textId="77777777" w:rsidR="00A70652" w:rsidRDefault="00A7065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2a5aa2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3F"/>
    <w:rsid w:val="000319B8"/>
    <w:rsid w:val="000A728A"/>
    <w:rsid w:val="000E1561"/>
    <w:rsid w:val="0010090C"/>
    <w:rsid w:val="00156BE4"/>
    <w:rsid w:val="001E3AAD"/>
    <w:rsid w:val="001E755D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96383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2D03"/>
    <w:rsid w:val="00A4188E"/>
    <w:rsid w:val="00A70652"/>
    <w:rsid w:val="00A71B25"/>
    <w:rsid w:val="00A72576"/>
    <w:rsid w:val="00A95464"/>
    <w:rsid w:val="00AB16E5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E3693F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a5aa2"/>
    </o:shapedefaults>
    <o:shapelayout v:ext="edit">
      <o:idmap v:ext="edit" data="2"/>
    </o:shapelayout>
  </w:shapeDefaults>
  <w:decimalSymbol w:val="."/>
  <w:listSeparator w:val=","/>
  <w14:docId w14:val="12973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chocolate530/companytemplate/releases/download/generaltemplate/gentemplate.dotm" TargetMode="Externa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{F4CAAC4C-398F-4A43-A5D5-EB142C770BC0}tf78500733_win32.dotx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2021-11-23T11:41:00Z</dcterms:created>
  <dcterms:modified xsi:type="dcterms:W3CDTF">2021-11-23T11:46:00Z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