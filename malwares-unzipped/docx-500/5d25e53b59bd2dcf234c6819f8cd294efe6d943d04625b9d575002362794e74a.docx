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59" w:rsidRDefault="00CD7659" w:rsidP="00647D24">
      <w:pPr>
        <w:pStyle w:val="a"/>
        <w:wordWrap/>
        <w:snapToGrid w:val="0"/>
        <w:spacing w:after="0" w:line="384" w:lineRule="auto"/>
        <w:rPr>
          <w:rFonts w:ascii="바탕" w:eastAsia="바탕" w:hAnsi="바탕" w:cs="바탕"/>
          <w:sz w:val="24"/>
          <w:szCs w:val="24"/>
        </w:rPr>
      </w:pPr>
      <w:bookmarkStart w:id="0" w:name="_GoBack"/>
      <w:bookmarkEnd w:id="0"/>
    </w:p>
    <w:tbl>
      <w:tblPr>
        <w:tblStyle w:val="TableGrid"/>
        <w:tblW w:w="8400" w:type="dxa"/>
        <w:jc w:val="center"/>
        <w:tblLook w:val="04A0" w:firstRow="1" w:lastRow="0" w:firstColumn="1" w:lastColumn="0" w:noHBand="0" w:noVBand="1"/>
      </w:tblPr>
      <w:tblGrid>
        <w:gridCol w:w="936"/>
        <w:gridCol w:w="1704"/>
        <w:gridCol w:w="756"/>
        <w:gridCol w:w="1296"/>
        <w:gridCol w:w="1116"/>
        <w:gridCol w:w="1296"/>
        <w:gridCol w:w="1296"/>
      </w:tblGrid>
      <w:tr w:rsidR="00FE1B55" w:rsidRPr="0002610A" w:rsidTr="00DE6315">
        <w:trPr>
          <w:trHeight w:val="410"/>
          <w:jc w:val="center"/>
        </w:trPr>
        <w:tc>
          <w:tcPr>
            <w:tcW w:w="936" w:type="dxa"/>
            <w:noWrap/>
            <w:hideMark/>
          </w:tcPr>
          <w:p w:rsidR="00FE1B55" w:rsidRPr="0002610A" w:rsidRDefault="00E97BC4" w:rsidP="003D4F3F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직위</w:t>
            </w:r>
          </w:p>
        </w:tc>
        <w:tc>
          <w:tcPr>
            <w:tcW w:w="1704" w:type="dxa"/>
            <w:noWrap/>
            <w:hideMark/>
          </w:tcPr>
          <w:p w:rsidR="00FE1B55" w:rsidRPr="0002610A" w:rsidRDefault="00FE1B55" w:rsidP="005C09C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회원번호</w:t>
            </w:r>
          </w:p>
        </w:tc>
        <w:tc>
          <w:tcPr>
            <w:tcW w:w="756" w:type="dxa"/>
            <w:noWrap/>
            <w:hideMark/>
          </w:tcPr>
          <w:p w:rsidR="00FE1B55" w:rsidRPr="0002610A" w:rsidRDefault="00FE1B55" w:rsidP="005C09C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회원명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결제단위금액</w:t>
            </w:r>
          </w:p>
        </w:tc>
        <w:tc>
          <w:tcPr>
            <w:tcW w:w="1116" w:type="dxa"/>
            <w:noWrap/>
            <w:hideMark/>
          </w:tcPr>
          <w:p w:rsidR="00FE1B55" w:rsidRPr="0002610A" w:rsidRDefault="00FE1B55" w:rsidP="005C09C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결제은행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결제계좌번호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가상계좌번호</w:t>
            </w:r>
          </w:p>
        </w:tc>
      </w:tr>
      <w:tr w:rsidR="00FE1B55" w:rsidRPr="0002610A" w:rsidTr="00DE6315">
        <w:trPr>
          <w:trHeight w:val="924"/>
          <w:jc w:val="center"/>
        </w:trPr>
        <w:tc>
          <w:tcPr>
            <w:tcW w:w="936" w:type="dxa"/>
            <w:noWrap/>
            <w:hideMark/>
          </w:tcPr>
          <w:p w:rsidR="00FE1B55" w:rsidRPr="0002610A" w:rsidRDefault="00837B74" w:rsidP="003D4F3F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대표</w:t>
            </w:r>
          </w:p>
        </w:tc>
        <w:tc>
          <w:tcPr>
            <w:tcW w:w="1704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200137477770023</w:t>
            </w:r>
          </w:p>
        </w:tc>
        <w:tc>
          <w:tcPr>
            <w:tcW w:w="756" w:type="dxa"/>
            <w:noWrap/>
            <w:hideMark/>
          </w:tcPr>
          <w:p w:rsidR="00FE1B55" w:rsidRPr="0002610A" w:rsidRDefault="00FE1B55" w:rsidP="00AC6442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송현덕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righ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904,700 </w:t>
            </w:r>
          </w:p>
        </w:tc>
        <w:tc>
          <w:tcPr>
            <w:tcW w:w="111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우리은행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9E73A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1002-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2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35-218549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EA793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622-173692-18-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567</w:t>
            </w:r>
          </w:p>
        </w:tc>
      </w:tr>
      <w:tr w:rsidR="00FE1B55" w:rsidRPr="0002610A" w:rsidTr="00DE6315">
        <w:trPr>
          <w:trHeight w:val="410"/>
          <w:jc w:val="center"/>
        </w:trPr>
        <w:tc>
          <w:tcPr>
            <w:tcW w:w="936" w:type="dxa"/>
            <w:noWrap/>
          </w:tcPr>
          <w:p w:rsidR="00FE1B55" w:rsidRPr="0002610A" w:rsidRDefault="00837B74" w:rsidP="003D4F3F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이사</w:t>
            </w:r>
          </w:p>
        </w:tc>
        <w:tc>
          <w:tcPr>
            <w:tcW w:w="1704" w:type="dxa"/>
            <w:noWrap/>
            <w:hideMark/>
          </w:tcPr>
          <w:p w:rsidR="00FE1B55" w:rsidRPr="0002610A" w:rsidRDefault="00FE1B55" w:rsidP="00AC6442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20013747777002</w:t>
            </w:r>
            <w:r w:rsidR="00883F23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4</w:t>
            </w:r>
          </w:p>
        </w:tc>
        <w:tc>
          <w:tcPr>
            <w:tcW w:w="75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이성준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righ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532,620 </w:t>
            </w:r>
          </w:p>
        </w:tc>
        <w:tc>
          <w:tcPr>
            <w:tcW w:w="111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우리은행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9E73A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1002-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6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07-373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4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EA793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622-173692-18-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845</w:t>
            </w:r>
          </w:p>
        </w:tc>
      </w:tr>
      <w:tr w:rsidR="00FE1B55" w:rsidRPr="0002610A" w:rsidTr="00DE6315">
        <w:trPr>
          <w:trHeight w:val="410"/>
          <w:jc w:val="center"/>
        </w:trPr>
        <w:tc>
          <w:tcPr>
            <w:tcW w:w="936" w:type="dxa"/>
            <w:noWrap/>
          </w:tcPr>
          <w:p w:rsidR="00FE1B55" w:rsidRPr="0002610A" w:rsidRDefault="002E6B3C" w:rsidP="003D4F3F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전무</w:t>
            </w:r>
          </w:p>
        </w:tc>
        <w:tc>
          <w:tcPr>
            <w:tcW w:w="1704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200137477770025</w:t>
            </w:r>
          </w:p>
        </w:tc>
        <w:tc>
          <w:tcPr>
            <w:tcW w:w="756" w:type="dxa"/>
            <w:noWrap/>
            <w:hideMark/>
          </w:tcPr>
          <w:p w:rsidR="00FE1B55" w:rsidRPr="0002610A" w:rsidRDefault="00FE1B55" w:rsidP="00AC6442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이갑순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righ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532,000 </w:t>
            </w:r>
          </w:p>
        </w:tc>
        <w:tc>
          <w:tcPr>
            <w:tcW w:w="1116" w:type="dxa"/>
            <w:noWrap/>
            <w:hideMark/>
          </w:tcPr>
          <w:p w:rsidR="00FE1B55" w:rsidRPr="0002610A" w:rsidRDefault="00FE1B55" w:rsidP="00D85135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국민은행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1002-247-734294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EA793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622-173692-18-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425</w:t>
            </w:r>
          </w:p>
        </w:tc>
      </w:tr>
      <w:tr w:rsidR="00FE1B55" w:rsidRPr="0002610A" w:rsidTr="00DE6315">
        <w:trPr>
          <w:trHeight w:val="410"/>
          <w:jc w:val="center"/>
        </w:trPr>
        <w:tc>
          <w:tcPr>
            <w:tcW w:w="936" w:type="dxa"/>
            <w:noWrap/>
          </w:tcPr>
          <w:p w:rsidR="00FE1B55" w:rsidRPr="0002610A" w:rsidRDefault="002E6B3C" w:rsidP="003D4F3F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전무</w:t>
            </w:r>
          </w:p>
        </w:tc>
        <w:tc>
          <w:tcPr>
            <w:tcW w:w="1704" w:type="dxa"/>
            <w:noWrap/>
            <w:hideMark/>
          </w:tcPr>
          <w:p w:rsidR="00FE1B55" w:rsidRPr="0002610A" w:rsidRDefault="00FE1B55" w:rsidP="00432901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20013747777002</w:t>
            </w:r>
            <w:r w:rsidR="00432901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9</w:t>
            </w:r>
          </w:p>
        </w:tc>
        <w:tc>
          <w:tcPr>
            <w:tcW w:w="75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이경환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righ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9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84,790 </w:t>
            </w:r>
          </w:p>
        </w:tc>
        <w:tc>
          <w:tcPr>
            <w:tcW w:w="1116" w:type="dxa"/>
            <w:noWrap/>
            <w:hideMark/>
          </w:tcPr>
          <w:p w:rsidR="00FE1B55" w:rsidRPr="0002610A" w:rsidRDefault="00FE1B55" w:rsidP="00D85135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국민은행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9E73A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1002-433-4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54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EA793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622-173927-18-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68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</w:t>
            </w:r>
          </w:p>
        </w:tc>
      </w:tr>
      <w:tr w:rsidR="00FE1B55" w:rsidRPr="0002610A" w:rsidTr="00DE6315">
        <w:trPr>
          <w:trHeight w:val="410"/>
          <w:jc w:val="center"/>
        </w:trPr>
        <w:tc>
          <w:tcPr>
            <w:tcW w:w="936" w:type="dxa"/>
            <w:noWrap/>
          </w:tcPr>
          <w:p w:rsidR="00FE1B55" w:rsidRPr="0002610A" w:rsidRDefault="002E6B3C" w:rsidP="003757C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상무</w:t>
            </w:r>
          </w:p>
        </w:tc>
        <w:tc>
          <w:tcPr>
            <w:tcW w:w="1704" w:type="dxa"/>
            <w:noWrap/>
            <w:hideMark/>
          </w:tcPr>
          <w:p w:rsidR="00FE1B55" w:rsidRPr="0002610A" w:rsidRDefault="00432901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200137477770035</w:t>
            </w:r>
          </w:p>
        </w:tc>
        <w:tc>
          <w:tcPr>
            <w:tcW w:w="75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조윤민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righ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21234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11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우리은행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9E73A7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1002-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56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3-48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23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EA793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622-225511-18-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945</w:t>
            </w:r>
          </w:p>
        </w:tc>
      </w:tr>
      <w:tr w:rsidR="00FE1B55" w:rsidRPr="0002610A" w:rsidTr="00DE6315">
        <w:trPr>
          <w:trHeight w:val="410"/>
          <w:jc w:val="center"/>
        </w:trPr>
        <w:tc>
          <w:tcPr>
            <w:tcW w:w="936" w:type="dxa"/>
            <w:noWrap/>
          </w:tcPr>
          <w:p w:rsidR="00FE1B55" w:rsidRPr="0002610A" w:rsidRDefault="002E6B3C" w:rsidP="003D4F3F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상무</w:t>
            </w:r>
          </w:p>
        </w:tc>
        <w:tc>
          <w:tcPr>
            <w:tcW w:w="1704" w:type="dxa"/>
            <w:noWrap/>
            <w:hideMark/>
          </w:tcPr>
          <w:p w:rsidR="00432901" w:rsidRPr="0002610A" w:rsidRDefault="00432901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200137477770037</w:t>
            </w:r>
          </w:p>
        </w:tc>
        <w:tc>
          <w:tcPr>
            <w:tcW w:w="756" w:type="dxa"/>
            <w:noWrap/>
            <w:hideMark/>
          </w:tcPr>
          <w:p w:rsidR="00FE1B55" w:rsidRPr="0002610A" w:rsidRDefault="00FE1B55" w:rsidP="00AC6442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오윤철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righ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1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58,500 </w:t>
            </w:r>
          </w:p>
        </w:tc>
        <w:tc>
          <w:tcPr>
            <w:tcW w:w="111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우리은행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1A2DC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1002-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14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3-4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675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EA793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622-247465-18-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377</w:t>
            </w:r>
          </w:p>
        </w:tc>
      </w:tr>
      <w:tr w:rsidR="00FE1B55" w:rsidRPr="0002610A" w:rsidTr="00DE6315">
        <w:trPr>
          <w:trHeight w:val="410"/>
          <w:jc w:val="center"/>
        </w:trPr>
        <w:tc>
          <w:tcPr>
            <w:tcW w:w="936" w:type="dxa"/>
            <w:noWrap/>
          </w:tcPr>
          <w:p w:rsidR="00FE1B55" w:rsidRPr="0002610A" w:rsidRDefault="00272281" w:rsidP="003D4F3F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부장</w:t>
            </w:r>
          </w:p>
        </w:tc>
        <w:tc>
          <w:tcPr>
            <w:tcW w:w="1704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200137477770038</w:t>
            </w:r>
          </w:p>
        </w:tc>
        <w:tc>
          <w:tcPr>
            <w:tcW w:w="75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이병배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righ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75,900 </w:t>
            </w:r>
          </w:p>
        </w:tc>
        <w:tc>
          <w:tcPr>
            <w:tcW w:w="111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우리은행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1A2DC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1002-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57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9-4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156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EA793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622-378144-18-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786</w:t>
            </w:r>
          </w:p>
        </w:tc>
      </w:tr>
      <w:tr w:rsidR="00FE1B55" w:rsidRPr="0002610A" w:rsidTr="00DE6315">
        <w:trPr>
          <w:trHeight w:val="410"/>
          <w:jc w:val="center"/>
        </w:trPr>
        <w:tc>
          <w:tcPr>
            <w:tcW w:w="936" w:type="dxa"/>
            <w:noWrap/>
          </w:tcPr>
          <w:p w:rsidR="00FE1B55" w:rsidRPr="0002610A" w:rsidRDefault="00272281" w:rsidP="003D4F3F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1704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200137477770040</w:t>
            </w:r>
          </w:p>
        </w:tc>
        <w:tc>
          <w:tcPr>
            <w:tcW w:w="756" w:type="dxa"/>
            <w:noWrap/>
            <w:hideMark/>
          </w:tcPr>
          <w:p w:rsidR="00FE1B55" w:rsidRPr="0002610A" w:rsidRDefault="00FE1B55" w:rsidP="00D8513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김민원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righ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27,100 </w:t>
            </w:r>
          </w:p>
        </w:tc>
        <w:tc>
          <w:tcPr>
            <w:tcW w:w="1116" w:type="dxa"/>
            <w:noWrap/>
            <w:hideMark/>
          </w:tcPr>
          <w:p w:rsidR="00FE1B55" w:rsidRPr="0002610A" w:rsidRDefault="00FE1B55" w:rsidP="0075395B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카카오뱅크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1002-935-378651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8932B6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622-4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46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461-18-4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</w:t>
            </w:r>
          </w:p>
        </w:tc>
      </w:tr>
      <w:tr w:rsidR="00FE1B55" w:rsidRPr="0002610A" w:rsidTr="00DE6315">
        <w:trPr>
          <w:trHeight w:val="410"/>
          <w:jc w:val="center"/>
        </w:trPr>
        <w:tc>
          <w:tcPr>
            <w:tcW w:w="936" w:type="dxa"/>
            <w:noWrap/>
          </w:tcPr>
          <w:p w:rsidR="00FE1B55" w:rsidRPr="0002610A" w:rsidRDefault="00272281" w:rsidP="003D4F3F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1704" w:type="dxa"/>
            <w:noWrap/>
            <w:hideMark/>
          </w:tcPr>
          <w:p w:rsidR="00FE1B55" w:rsidRPr="0002610A" w:rsidRDefault="00432901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20013747777005</w:t>
            </w:r>
            <w:r w:rsidR="00FE1B55"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56" w:type="dxa"/>
            <w:noWrap/>
            <w:hideMark/>
          </w:tcPr>
          <w:p w:rsidR="00FE1B55" w:rsidRPr="0002610A" w:rsidRDefault="00FE1B55" w:rsidP="00D8513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이순규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righ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738,000 </w:t>
            </w:r>
          </w:p>
        </w:tc>
        <w:tc>
          <w:tcPr>
            <w:tcW w:w="111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외환은행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1A2DC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620-20-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17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78-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63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8932B6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622-4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876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16-18-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43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</w:t>
            </w:r>
          </w:p>
        </w:tc>
      </w:tr>
      <w:tr w:rsidR="00FE1B55" w:rsidRPr="0002610A" w:rsidTr="00DE6315">
        <w:trPr>
          <w:trHeight w:val="410"/>
          <w:jc w:val="center"/>
        </w:trPr>
        <w:tc>
          <w:tcPr>
            <w:tcW w:w="936" w:type="dxa"/>
            <w:noWrap/>
          </w:tcPr>
          <w:p w:rsidR="00FE1B55" w:rsidRPr="0002610A" w:rsidRDefault="00272281" w:rsidP="003D4F3F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대리</w:t>
            </w:r>
          </w:p>
        </w:tc>
        <w:tc>
          <w:tcPr>
            <w:tcW w:w="1704" w:type="dxa"/>
            <w:noWrap/>
            <w:hideMark/>
          </w:tcPr>
          <w:p w:rsidR="00FE1B55" w:rsidRPr="0002610A" w:rsidRDefault="00432901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20013747777006</w:t>
            </w:r>
            <w:r w:rsidR="00FE1B55"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756" w:type="dxa"/>
            <w:noWrap/>
            <w:hideMark/>
          </w:tcPr>
          <w:p w:rsidR="00FE1B55" w:rsidRPr="0002610A" w:rsidRDefault="00FE1B55" w:rsidP="005C09CC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김병원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5C09CC">
            <w:pPr>
              <w:jc w:val="right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6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84,800 </w:t>
            </w:r>
          </w:p>
        </w:tc>
        <w:tc>
          <w:tcPr>
            <w:tcW w:w="1116" w:type="dxa"/>
            <w:noWrap/>
            <w:hideMark/>
          </w:tcPr>
          <w:p w:rsidR="00FE1B55" w:rsidRPr="0002610A" w:rsidRDefault="00FE1B55" w:rsidP="0075395B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카카오뱅크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1A2DC5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1002-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84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4-7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28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296" w:type="dxa"/>
            <w:noWrap/>
            <w:hideMark/>
          </w:tcPr>
          <w:p w:rsidR="00FE1B55" w:rsidRPr="0002610A" w:rsidRDefault="00FE1B55" w:rsidP="008932B6">
            <w:pP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690-1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67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886-18-</w:t>
            </w:r>
            <w:r w:rsidRPr="0002610A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56</w:t>
            </w:r>
            <w:r w:rsidRPr="0002610A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9</w:t>
            </w:r>
          </w:p>
        </w:tc>
      </w:tr>
    </w:tbl>
    <w:p w:rsidR="00206590" w:rsidRDefault="00206590"/>
    <w:p w:rsidR="00D15714" w:rsidRPr="00E07145" w:rsidRDefault="00D15714" w:rsidP="00D15714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sz w:val="20"/>
          <w:szCs w:val="20"/>
        </w:rPr>
      </w:pPr>
      <w:r w:rsidRPr="00E07145">
        <w:rPr>
          <w:rFonts w:ascii="맑은 고딕 Semilight" w:eastAsia="맑은 고딕 Semilight" w:hAnsi="맑은 고딕 Semilight" w:cs="맑은 고딕 Semilight" w:hint="eastAsia"/>
          <w:b/>
          <w:bCs/>
          <w:color w:val="FF0000"/>
          <w:spacing w:val="10"/>
          <w:sz w:val="18"/>
          <w:szCs w:val="18"/>
        </w:rPr>
        <w:t>※ 회원명에 해당한 계좌번호를 입력하면 보안번호가 출시합니다.</w:t>
      </w:r>
    </w:p>
    <w:p w:rsidR="00206590" w:rsidRDefault="009C0040">
      <w:sdt>
        <w:sdtPr>
          <w:rPr>
            <w:rStyle w:val="1"/>
            <w:sz w:val="20"/>
          </w:rPr>
          <w:id w:val="-1820725170"/>
          <w:placeholder>
            <w:docPart w:val="EF479FA6180C443BBF2EBFE0F1DE12C1"/>
          </w:placeholder>
          <w15:appearance w15:val="tags"/>
          <w:comboBox>
            <w:listItem w:displayText="1002-235-218549" w:value="1002-235-218549"/>
            <w:listItem w:displayText="1002-607-373458" w:value="1002-607-373458"/>
            <w:listItem w:displayText="1002-247-734294" w:value="1002-247-734294"/>
            <w:listItem w:displayText="1002-433-454151" w:value="1002-433-454151"/>
          </w:comboBox>
        </w:sdtPr>
        <w:sdtEndPr>
          <w:rPr>
            <w:rStyle w:val="DefaultParagraphFont"/>
          </w:rPr>
        </w:sdtEndPr>
        <w:sdtContent>
          <w:r w:rsidR="002E7940" w:rsidRPr="00E07145">
            <w:rPr>
              <w:rStyle w:val="1"/>
              <w:rFonts w:hint="eastAsia"/>
              <w:color w:val="808080" w:themeColor="background1" w:themeShade="80"/>
              <w:sz w:val="20"/>
            </w:rPr>
            <w:t>계좌번호를 입력하세요</w:t>
          </w:r>
        </w:sdtContent>
      </w:sdt>
      <w:r w:rsidR="005F5568">
        <w:t xml:space="preserve"> </w:t>
      </w:r>
      <w:r w:rsidR="002E7940">
        <w:t xml:space="preserve"> </w:t>
      </w:r>
      <w:r w:rsidR="00D15714">
        <w:t xml:space="preserve"> </w:t>
      </w:r>
      <w:r w:rsidR="005F5568">
        <w:tab/>
      </w:r>
      <w:sdt>
        <w:sdtPr>
          <w:rPr>
            <w:rStyle w:val="Heading1Char"/>
          </w:rPr>
          <w:id w:val="1492455221"/>
          <w:placeholder>
            <w:docPart w:val="93427BD878C846908ECFBA22A293958E"/>
          </w:placeholder>
          <w:showingPlcHdr/>
          <w15:appearance w15:val="tags"/>
          <w:comboBox/>
        </w:sdtPr>
        <w:sdtEndPr>
          <w:rPr>
            <w:rStyle w:val="DefaultParagraphFont"/>
            <w:rFonts w:asciiTheme="minorHAnsi" w:eastAsiaTheme="minorEastAsia" w:hAnsiTheme="minorHAnsi" w:cstheme="minorBidi"/>
            <w:color w:val="auto"/>
            <w:sz w:val="22"/>
            <w:szCs w:val="22"/>
          </w:rPr>
        </w:sdtEndPr>
        <w:sdtContent>
          <w:r w:rsidR="005F5568" w:rsidRPr="00E07145">
            <w:rPr>
              <w:rStyle w:val="PlaceholderText"/>
              <w:rFonts w:hint="eastAsia"/>
              <w:sz w:val="20"/>
              <w:szCs w:val="20"/>
            </w:rPr>
            <w:t>보안번호가 여기에 현시됩니다.</w:t>
          </w:r>
        </w:sdtContent>
      </w:sdt>
    </w:p>
    <w:sectPr w:rsidR="00206590" w:rsidSect="00CA10BD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0E222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formsDesign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EB"/>
    <w:rsid w:val="0002610A"/>
    <w:rsid w:val="00070F54"/>
    <w:rsid w:val="000A41B6"/>
    <w:rsid w:val="000E103E"/>
    <w:rsid w:val="001A2DC5"/>
    <w:rsid w:val="00206590"/>
    <w:rsid w:val="00272281"/>
    <w:rsid w:val="002E6B3C"/>
    <w:rsid w:val="002E7940"/>
    <w:rsid w:val="002F6380"/>
    <w:rsid w:val="003757C5"/>
    <w:rsid w:val="003A0487"/>
    <w:rsid w:val="003D4F3F"/>
    <w:rsid w:val="003D5419"/>
    <w:rsid w:val="003E2AAD"/>
    <w:rsid w:val="00432901"/>
    <w:rsid w:val="004A4C99"/>
    <w:rsid w:val="005C09CC"/>
    <w:rsid w:val="005E1BA0"/>
    <w:rsid w:val="005F5568"/>
    <w:rsid w:val="00647D24"/>
    <w:rsid w:val="00677958"/>
    <w:rsid w:val="006901D0"/>
    <w:rsid w:val="006B2188"/>
    <w:rsid w:val="00702AFA"/>
    <w:rsid w:val="0075395B"/>
    <w:rsid w:val="0080660F"/>
    <w:rsid w:val="00837B74"/>
    <w:rsid w:val="00873C22"/>
    <w:rsid w:val="00883F23"/>
    <w:rsid w:val="008872E0"/>
    <w:rsid w:val="008932B6"/>
    <w:rsid w:val="008F6EBB"/>
    <w:rsid w:val="009C0040"/>
    <w:rsid w:val="009E29FA"/>
    <w:rsid w:val="009E73A7"/>
    <w:rsid w:val="00AC6442"/>
    <w:rsid w:val="00B4606A"/>
    <w:rsid w:val="00B5290E"/>
    <w:rsid w:val="00C34DEB"/>
    <w:rsid w:val="00CA10BD"/>
    <w:rsid w:val="00CD7659"/>
    <w:rsid w:val="00D15714"/>
    <w:rsid w:val="00D85135"/>
    <w:rsid w:val="00D91EE2"/>
    <w:rsid w:val="00DB1E3F"/>
    <w:rsid w:val="00DE6315"/>
    <w:rsid w:val="00E07145"/>
    <w:rsid w:val="00E12515"/>
    <w:rsid w:val="00E61207"/>
    <w:rsid w:val="00E811D3"/>
    <w:rsid w:val="00E97BC4"/>
    <w:rsid w:val="00EA7935"/>
    <w:rsid w:val="00EC6698"/>
    <w:rsid w:val="00EE3056"/>
    <w:rsid w:val="00F05087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C4DD8-023E-4EC4-A6BC-EEB6D32E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0BD"/>
  </w:style>
  <w:style w:type="paragraph" w:styleId="Heading1">
    <w:name w:val="heading 1"/>
    <w:basedOn w:val="Normal"/>
    <w:next w:val="Normal"/>
    <w:link w:val="Heading1Char"/>
    <w:uiPriority w:val="9"/>
    <w:qFormat/>
    <w:rsid w:val="00CA10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0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0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0B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A10BD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CA10B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0B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B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B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B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B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B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B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B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0BD"/>
    <w:pPr>
      <w:spacing w:line="240" w:lineRule="auto"/>
    </w:pPr>
    <w:rPr>
      <w:b/>
      <w:bCs/>
      <w:smallCaps/>
      <w:color w:val="5B9BD5" w:themeColor="accent1"/>
      <w:spacing w:val="6"/>
    </w:rPr>
  </w:style>
  <w:style w:type="character" w:styleId="Strong">
    <w:name w:val="Strong"/>
    <w:basedOn w:val="DefaultParagraphFont"/>
    <w:uiPriority w:val="22"/>
    <w:qFormat/>
    <w:rsid w:val="00CA10BD"/>
    <w:rPr>
      <w:b/>
      <w:bCs/>
    </w:rPr>
  </w:style>
  <w:style w:type="character" w:styleId="Emphasis">
    <w:name w:val="Emphasis"/>
    <w:basedOn w:val="DefaultParagraphFont"/>
    <w:uiPriority w:val="20"/>
    <w:qFormat/>
    <w:rsid w:val="00CA10BD"/>
    <w:rPr>
      <w:i/>
      <w:iCs/>
    </w:rPr>
  </w:style>
  <w:style w:type="paragraph" w:styleId="NoSpacing">
    <w:name w:val="No Spacing"/>
    <w:uiPriority w:val="1"/>
    <w:qFormat/>
    <w:rsid w:val="00CA10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10B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10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B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B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A10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10B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A10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10B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A10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10BD"/>
    <w:pPr>
      <w:outlineLvl w:val="9"/>
    </w:pPr>
  </w:style>
  <w:style w:type="table" w:styleId="PlainTable5">
    <w:name w:val="Plain Table 5"/>
    <w:basedOn w:val="TableNormal"/>
    <w:uiPriority w:val="45"/>
    <w:rsid w:val="005E1BA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1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6EBB"/>
    <w:rPr>
      <w:color w:val="808080"/>
    </w:rPr>
  </w:style>
  <w:style w:type="character" w:customStyle="1" w:styleId="1">
    <w:name w:val="스타일1"/>
    <w:basedOn w:val="DefaultParagraphFont"/>
    <w:uiPriority w:val="1"/>
    <w:rsid w:val="005F5568"/>
  </w:style>
  <w:style w:type="paragraph" w:customStyle="1" w:styleId="a">
    <w:name w:val="가."/>
    <w:uiPriority w:val="1"/>
    <w:rsid w:val="00647D24"/>
    <w:pPr>
      <w:widowControl w:val="0"/>
      <w:wordWrap w:val="0"/>
      <w:autoSpaceDE w:val="0"/>
      <w:autoSpaceDN w:val="0"/>
      <w:adjustRightInd w:val="0"/>
      <w:spacing w:after="140" w:line="432" w:lineRule="auto"/>
      <w:jc w:val="both"/>
      <w:textAlignment w:val="baseline"/>
    </w:pPr>
    <w:rPr>
      <w:rFonts w:ascii="ÇÑÄÄ¹ÙÅÁ" w:eastAsia="Times New Roman" w:hAnsi="ÇÑÄÄ¹ÙÅÁ" w:cs="ÇÑÄÄ¹ÙÅÁ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ms-work.com-info.store/dms/020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479FA6180C443BBF2EBFE0F1DE1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EC2B66-354F-4941-A2FB-0696B236F15F}"/>
      </w:docPartPr>
      <w:docPartBody>
        <w:p w:rsidR="00492625" w:rsidRDefault="00CE112D" w:rsidP="00CE112D">
          <w:pPr>
            <w:pStyle w:val="EF479FA6180C443BBF2EBFE0F1DE12C13"/>
          </w:pPr>
          <w:r>
            <w:rPr>
              <w:rStyle w:val="PlaceholderText"/>
              <w:rFonts w:hint="eastAsia"/>
            </w:rPr>
            <w:t>계좌번호 입력</w:t>
          </w:r>
        </w:p>
      </w:docPartBody>
    </w:docPart>
    <w:docPart>
      <w:docPartPr>
        <w:name w:val="93427BD878C846908ECFBA22A29395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1DB28EE-FFC1-4CBD-BF16-6C5704505A05}"/>
      </w:docPartPr>
      <w:docPartBody>
        <w:p w:rsidR="00492625" w:rsidRDefault="00AE7F79" w:rsidP="00AE7F79">
          <w:pPr>
            <w:pStyle w:val="93427BD878C846908ECFBA22A293958E5"/>
          </w:pPr>
          <w:r>
            <w:rPr>
              <w:rStyle w:val="PlaceholderText"/>
              <w:rFonts w:hint="eastAsia"/>
            </w:rPr>
            <w:t>보안번호가 여기에 현시됩니다.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D8"/>
    <w:rsid w:val="00492625"/>
    <w:rsid w:val="005D3423"/>
    <w:rsid w:val="008764D8"/>
    <w:rsid w:val="00876D9C"/>
    <w:rsid w:val="00A86E39"/>
    <w:rsid w:val="00AE7F79"/>
    <w:rsid w:val="00AF17F5"/>
    <w:rsid w:val="00BD45D8"/>
    <w:rsid w:val="00CE112D"/>
    <w:rsid w:val="00EB51A7"/>
    <w:rsid w:val="00F4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7F79"/>
    <w:rPr>
      <w:color w:val="808080"/>
    </w:rPr>
  </w:style>
  <w:style w:type="paragraph" w:customStyle="1" w:styleId="9E4B7ABEDFB24785A964853E9DAD4E07">
    <w:name w:val="9E4B7ABEDFB24785A964853E9DAD4E07"/>
    <w:rsid w:val="00BD45D8"/>
    <w:pPr>
      <w:jc w:val="left"/>
    </w:pPr>
    <w:rPr>
      <w:kern w:val="0"/>
      <w:sz w:val="22"/>
    </w:rPr>
  </w:style>
  <w:style w:type="paragraph" w:customStyle="1" w:styleId="F223C35760A64573812993E2E7E4BC08">
    <w:name w:val="F223C35760A64573812993E2E7E4BC08"/>
    <w:rsid w:val="00BD45D8"/>
    <w:pPr>
      <w:widowControl w:val="0"/>
      <w:wordWrap w:val="0"/>
      <w:autoSpaceDE w:val="0"/>
      <w:autoSpaceDN w:val="0"/>
    </w:pPr>
  </w:style>
  <w:style w:type="paragraph" w:customStyle="1" w:styleId="F06E1EFDD4B74D7899128C7C04824F72">
    <w:name w:val="F06E1EFDD4B74D7899128C7C04824F72"/>
    <w:rsid w:val="00BD45D8"/>
    <w:pPr>
      <w:widowControl w:val="0"/>
      <w:wordWrap w:val="0"/>
      <w:autoSpaceDE w:val="0"/>
      <w:autoSpaceDN w:val="0"/>
    </w:pPr>
  </w:style>
  <w:style w:type="paragraph" w:customStyle="1" w:styleId="EF479FA6180C443BBF2EBFE0F1DE12C1">
    <w:name w:val="EF479FA6180C443BBF2EBFE0F1DE12C1"/>
    <w:rsid w:val="00CE112D"/>
    <w:pPr>
      <w:jc w:val="left"/>
    </w:pPr>
    <w:rPr>
      <w:kern w:val="0"/>
      <w:sz w:val="22"/>
    </w:rPr>
  </w:style>
  <w:style w:type="paragraph" w:customStyle="1" w:styleId="93427BD878C846908ECFBA22A293958E">
    <w:name w:val="93427BD878C846908ECFBA22A293958E"/>
    <w:rsid w:val="00CE112D"/>
    <w:pPr>
      <w:jc w:val="left"/>
    </w:pPr>
    <w:rPr>
      <w:kern w:val="0"/>
      <w:sz w:val="22"/>
    </w:rPr>
  </w:style>
  <w:style w:type="paragraph" w:customStyle="1" w:styleId="EF479FA6180C443BBF2EBFE0F1DE12C11">
    <w:name w:val="EF479FA6180C443BBF2EBFE0F1DE12C11"/>
    <w:rsid w:val="00CE112D"/>
    <w:pPr>
      <w:jc w:val="left"/>
    </w:pPr>
    <w:rPr>
      <w:kern w:val="0"/>
      <w:sz w:val="22"/>
    </w:rPr>
  </w:style>
  <w:style w:type="paragraph" w:customStyle="1" w:styleId="93427BD878C846908ECFBA22A293958E1">
    <w:name w:val="93427BD878C846908ECFBA22A293958E1"/>
    <w:rsid w:val="00CE112D"/>
    <w:pPr>
      <w:jc w:val="left"/>
    </w:pPr>
    <w:rPr>
      <w:kern w:val="0"/>
      <w:sz w:val="22"/>
    </w:rPr>
  </w:style>
  <w:style w:type="paragraph" w:customStyle="1" w:styleId="EF479FA6180C443BBF2EBFE0F1DE12C12">
    <w:name w:val="EF479FA6180C443BBF2EBFE0F1DE12C12"/>
    <w:rsid w:val="00CE112D"/>
    <w:pPr>
      <w:jc w:val="left"/>
    </w:pPr>
    <w:rPr>
      <w:kern w:val="0"/>
      <w:sz w:val="22"/>
    </w:rPr>
  </w:style>
  <w:style w:type="paragraph" w:customStyle="1" w:styleId="93427BD878C846908ECFBA22A293958E2">
    <w:name w:val="93427BD878C846908ECFBA22A293958E2"/>
    <w:rsid w:val="00CE112D"/>
    <w:pPr>
      <w:jc w:val="left"/>
    </w:pPr>
    <w:rPr>
      <w:kern w:val="0"/>
      <w:sz w:val="22"/>
    </w:rPr>
  </w:style>
  <w:style w:type="paragraph" w:customStyle="1" w:styleId="EF479FA6180C443BBF2EBFE0F1DE12C13">
    <w:name w:val="EF479FA6180C443BBF2EBFE0F1DE12C13"/>
    <w:rsid w:val="00CE112D"/>
    <w:pPr>
      <w:jc w:val="left"/>
    </w:pPr>
    <w:rPr>
      <w:kern w:val="0"/>
      <w:sz w:val="22"/>
    </w:rPr>
  </w:style>
  <w:style w:type="paragraph" w:customStyle="1" w:styleId="93427BD878C846908ECFBA22A293958E3">
    <w:name w:val="93427BD878C846908ECFBA22A293958E3"/>
    <w:rsid w:val="00CE112D"/>
    <w:pPr>
      <w:jc w:val="left"/>
    </w:pPr>
    <w:rPr>
      <w:kern w:val="0"/>
      <w:sz w:val="22"/>
    </w:rPr>
  </w:style>
  <w:style w:type="paragraph" w:customStyle="1" w:styleId="93427BD878C846908ECFBA22A293958E4">
    <w:name w:val="93427BD878C846908ECFBA22A293958E4"/>
    <w:rsid w:val="00492625"/>
    <w:pPr>
      <w:jc w:val="left"/>
    </w:pPr>
    <w:rPr>
      <w:kern w:val="0"/>
      <w:sz w:val="22"/>
    </w:rPr>
  </w:style>
  <w:style w:type="paragraph" w:customStyle="1" w:styleId="93427BD878C846908ECFBA22A293958E5">
    <w:name w:val="93427BD878C846908ECFBA22A293958E5"/>
    <w:rsid w:val="00AE7F79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진한 그림자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335A3-8A63-4DFC-9BF0-28DFEDCF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0104.dotm</Template>
  <TotalTime>156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은행계좌정보통계</vt:lpstr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Freehunter</cp:lastModifiedBy>
  <cp:revision>41</cp:revision>
  <dcterms:created xsi:type="dcterms:W3CDTF">2022-01-27T02:44:00Z</dcterms:created>
  <dcterms:modified xsi:type="dcterms:W3CDTF">2022-01-29T02:42:00Z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n_64PS">
    <vt:i4>295</vt:i4>
  </property>
  <property fmtid="{D5CDD505-2E9C-101B-9397-08002B2CF9AE}" pid="3" name="len_86PS">
    <vt:i4>267</vt:i4>
  </property>
  <property fmtid="{D5CDD505-2E9C-101B-9397-08002B2CF9AE}" pid="4" name="64PS0">
    <vt:lpwstr>52458F1F1C1F1F1F1B1F1F1FE0E01F1FA71F1F1F1F1F1F1F5F1F1F1F1F1F1F1F1F1F1F1F1F1F1F1F1F1F1F1F1F1F1F1F1F1F1F1F1F1F1F1F1F1F1F1FF71F1F1F1100A5111FAB16D23EA71E53D23E4B77766C3F6F6D70786D7E723F7C7E7171706B3F7D7A3F6D6A713F76713F5B504C3F72707B7A311212153B1F1F1F1F1F1F</vt:lpwstr>
  </property>
  <property fmtid="{D5CDD505-2E9C-101B-9397-08002B2CF9AE}" pid="5" name="64PS1">
    <vt:lpwstr>1FD07397769412F9259412F9259412F92550D736258912F92550D73725F412F92550D734259312F9259412F825FE12F925686540259D12F925B3D42A259E12F925B3D433259512F925B3D430259512F925B3D435259512F9254D767C779412F9251F1F1F1F1F1F1F1F4F5A1F1F7B991C1FBFF0F67E1F1F1F1F1F1F1F1FEF1F</vt:lpwstr>
  </property>
  <property fmtid="{D5CDD505-2E9C-101B-9397-08002B2CF9AE}" pid="6" name="64PS2">
    <vt:lpwstr>3D3F141D141F1F8F1F1F1F0F1F1F1F3F1E1F0FA91E1F1F2F1E1F1F1F1F9F1E1F1F1F1F0F1F1F1F1D1F1F191F1F1F1F1F1F1F191F1F1F1F1F1F1F1FCF1E1F1F0F1F1F1F1F1F1F1D1F7F1E1F1F0F1F1F1F1F1F1F0F1F1F1F1F1F1F1F1F0F1F1F1F1F1F1F0F1F1F1F1F1F1F1F1F1F1F0F1F1F1F0BDC1E1F4F1F1F1FC3DE1E1F27</vt:lpwstr>
  </property>
  <property fmtid="{D5CDD505-2E9C-101B-9397-08002B2CF9AE}" pid="7" name="64PS3">
    <vt:lpwstr>1E1F1F1FDF1E1FC31E1F1F1F6F1E1F77151F1F1F1F1F1F1F1F1F1F7BDC1E1F131F1F1F1F1F1F1F1F1F1F1F1F1F1F1F1F1F1F1F1F1F1F1F1F1F1F1F1F1F1F1F1F1F1F1F97A71E1F6F1F1F1F1F1F1F1F1F1F1F1F1F1F1F1F1F1F1F1F1F1F1F1F1F1F1F1F1F1F1F1F1F1F1F1F1F1F1F1F1F1F1F1F4A4F472F1F1F1F1F1F3F1E1F</vt:lpwstr>
  </property>
  <property fmtid="{D5CDD505-2E9C-101B-9397-08002B2CF9AE}" pid="8" name="64PS4">
    <vt:lpwstr>1F0F1F1F1F1F1F1F1F1B1F1F1F1F1F1F1F1F1F1F1F1F1F1F9F1F1FFF4A4F472E1F1F1F1F1F8F1F1F1F2F1E1F1F951F1F1F1B1F1F1F1F1F1F1F1F1F1F1F1F1F1F5F1F1FFF316D6C6D7C1F1F1F1F0F1F1F1FDF1E1F1F1B1F1F1F911F1F1F1F1F1F1F1F1F1F1F1F1F1F5F1F1FDF1F1F1F1F1F1F1F1F1F1F1F1F1F1F1F1F1F1F1F</vt:lpwstr>
  </property>
  <property fmtid="{D5CDD505-2E9C-101B-9397-08002B2CF9AE}" pid="9" name="64PS5">
    <vt:lpwstr>1F1F1F1F1F1F1F1F1F1F1F1F1F1F1F1F1F1F1F1F1F1F1F1F1F1F1F1F1F1F1F1F1F1F1F1F1F1F1F1F1F1F1F1F1F1F1F1F1F1F1F1F1F1F1F1F1F1F1F1F1F1F1F1F1F1F1F1F1F1F1F1F1F1F1F1F1F1F1F1F1F1F1F1F1F1F1F1F1F1F1F1F1F1F1F1F1F1F1F1F1F1F1F1F1F1F1F1F1F1F1F1F1F1F1F1F1F1F1F1F1F1F1F1F1F1F1F</vt:lpwstr>
  </property>
  <property fmtid="{D5CDD505-2E9C-101B-9397-08002B2CF9AE}" pid="10" name="64PS6">
    <vt:lpwstr>1F1F1F1F1F1F1F1F1F1F1F1F1F1F1F1F1F1F1F1F1F1F1F1F1F1F1F1F1F1F1F1F1F1F1F1F1F1F1F1F1F1F1F1F1F1F1F1F1F1F1F1F1F1F1F1F1F1F1F1F1F1F1F1F1F1F1F1F1F1F1F1F1F1F1F1F1F1F1F1F1F1F1F1F1F1F1F1F1F1F1F1F1F1F1F1F1F1F1F1F1F1F1F1F1F1F1F1F1F1F1F1F1F1F1F1F1F1F1F1F1F1F1F1F1F1F1F</vt:lpwstr>
  </property>
  <property fmtid="{D5CDD505-2E9C-101B-9397-08002B2CF9AE}" pid="11" name="64PS7">
    <vt:lpwstr>1F1F1F1F1F1F1F1F1F1F1F1F1F1F1F1F1F1F1F1F1F1F1F1F1F1F1F1F1F1F1F1F1F1F1F1F1F1F1F1F1F1F1F1F1F1F1F1F1F1F1F1F1F1F1F1F1F1F1F1F1F1F1F1F1F1F1F1F1F1F1F1F1F1F1F1F1F1F1F1F1F1F1F1F1F1F1F1F1F1F1F1F1F1F1F1F1F1F2C3126291F4A4F473E123B1D1794FD1B4FF364E020F0871E1F16991F1F</vt:lpwstr>
  </property>
  <property fmtid="{D5CDD505-2E9C-101B-9397-08002B2CF9AE}" pid="12" name="64PS8">
    <vt:lpwstr>1F5D1E1F56151F6EA4E2E0E05F48579CF37F57941AEC101E1F572CDB57965B3B47D81C3F1B11A1A2AA4410924B171B12E82013E00ACED0ECD7E1C00E9ADF6A182DDFF6151F1E263BFD5FA8A33AFB1BCE080A8522A637F16874A95EA85336E7F2191A9E076BD4D16A00F112219C21F72D53D12224C888554E2F3B6D2B0CC43D</vt:lpwstr>
  </property>
  <property fmtid="{D5CDD505-2E9C-101B-9397-08002B2CF9AE}" pid="13" name="64PS9">
    <vt:lpwstr>D08C9C133C419F37A744C6C161E72CDFA62F121FECB50F5304CD60AF702910A89CE7166B1516196A22D81A0FA9AC826C7D982009D0A83B20D7C3E9A9C612079C63131F6B133BF08A7350ACE21FF41514FC1E0B08CC7418C69D16D2AF1E226EE7DD717E472BD3A8262358DB7F40DC29C3C549204A0F1B08175356075352AD76</vt:lpwstr>
  </property>
  <property fmtid="{D5CDD505-2E9C-101B-9397-08002B2CF9AE}" pid="14" name="64PS10">
    <vt:lpwstr>F7163F7E278E11376F6CF1E8A34F163F535C1B1657A59F63A4F03B4D5F5025AB4337E32923E827DCD31F5419DAF3D968D12017A4D05B57A13F1F6A1DCDA50DDE20C369C02900203F232C133D1A7A229C22422DCD326C1939588230D716E60EF822186CEA211666A8FBF221393CAA176AE488F8D7F120F9201BF471A5AE8327</vt:lpwstr>
  </property>
  <property fmtid="{D5CDD505-2E9C-101B-9397-08002B2CF9AE}" pid="15" name="64PS11">
    <vt:lpwstr>633C608D8C16A5AD55A53F3685379803267E5869227122398D8C16E6A59A421AB9656D3D039D7E1D8731D395638C73059F470F125F5D7FFBF99E73CCC21CA7271F1F441684F0277A7F2E330435FC0826475F3BD2686F5A959CE20873942882317310A9DF044BA1C09B02DE14F4C1043AB34C37841E246437AA2D3E37372373</vt:lpwstr>
  </property>
  <property fmtid="{D5CDD505-2E9C-101B-9397-08002B2CF9AE}" pid="16" name="64PS12">
    <vt:lpwstr>64ED232F2F0FE0432F011307782336A3615F3E47C530FCCE5B6A9B48A7FF3C4C18C66FF66FDA34FF1C13139B3B3F08C3C0CF3C72933BEF1816C4D16625422419C3923F1F7F7756A12804D80D1301AF0171E68E0710A81A75F5794579ED8298E33D5D1E191D0C5F407B9453179D9B8D8F81C472674D9B77E01F57E017024744</vt:lpwstr>
  </property>
  <property fmtid="{D5CDD505-2E9C-101B-9397-08002B2CF9AE}" pid="17" name="64PS13">
    <vt:lpwstr>E7E80AF4779F231715F715083E9CE3A2A72A933BBF677834D8C167020A944B2A0E203B246B5F676C9CCB5B94D6A4EF76AF5360A5CA2CD6162ED403B07ED4A29CA33BE70B569B1211A85E1166D74F1C5F0FE7FB267B8F977F7F97196631067F7FE7878FF88F5E6F6F873E10A67B6F6F4F1CF09E186DE766D549933B14F05C6F</vt:lpwstr>
  </property>
  <property fmtid="{D5CDD505-2E9C-101B-9397-08002B2CF9AE}" pid="18" name="64PS14">
    <vt:lpwstr>189B0AC5F719F98FFB9463800C13D2129BA69FE6A1014418B7E9F503129F61AC3A1B343EB2471F3F40280FE0934F13CFC28F3DC0573D5F53182FF603CD2A1707373F30A0D7C747DB9F778BD8A624D2A722BB1E4D5E94091F3BB99C03C7F2710363D61281A71C10933C8FD6CF8DD6BDB88C7BA110CF399EDB0EA62B46B04002</vt:lpwstr>
  </property>
  <property fmtid="{D5CDD505-2E9C-101B-9397-08002B2CF9AE}" pid="19" name="64PS15">
    <vt:lpwstr>00493957092E28D616FA172F06FE6394EE175112B4F7191DEEA6031F5C51ED6BCCBBF3F71FB8546DDD7F090E27182B00202977398F1E47125A0C276CD73F005E9F575744442DD79F5708231C684157F06C1AF6229A1B1F0C788023FB2F151F1B0AFFF95627FAE62D0438E6445F5F7B1D7CAD269B8FD98FD2556B1E212B0A27</vt:lpwstr>
  </property>
  <property fmtid="{D5CDD505-2E9C-101B-9397-08002B2CF9AE}" pid="20" name="64PS16">
    <vt:lpwstr>D87046679A2AD7DE0A5EA66183F262126006A58EBC93F368F0214323636F2B1B6935032B9CF71B94DF8E6488924499DE1BD0D7DEA5B12F45A914ED2F15A699F95B2D69E4C3B9BBD8109A031665F511A68F895217E18A4FA4FB5F114F4F4F6C5C45ED2EF8938AFB8D5E8147B7474756AC9F232F11608AF3FDD267FCD9C23BF9</vt:lpwstr>
  </property>
  <property fmtid="{D5CDD505-2E9C-101B-9397-08002B2CF9AE}" pid="21" name="64PS17">
    <vt:lpwstr>43049EF301910A83DF39C1C0FA9F2323FBDAD91446C2ABA02C4634900C1E423F16DA5610BE1F7B4DD96D5E0023A794DBC22FE0DF565744BBC4C3C21092464B10A110B3DF61E72087E2C177881273130ED6D7A228C73C1DF4A430D7C37664F713CD28D3DFA9531370EDD21953AA3CA7AFC094EF783C5EA75F6804120D05CFA3</vt:lpwstr>
  </property>
  <property fmtid="{D5CDD505-2E9C-101B-9397-08002B2CF9AE}" pid="22" name="64PS18">
    <vt:lpwstr>0EDD8E1E1CD3D44D9F533F0006BFBF178EDF73977E8F1CED57D4DF1F08DA73DC9D838F066D3E023F10A6CFF6C116C377FB7B0C1066F9DB13A2319CFB091466ED0F180D1820DD8CC4E91AC8FD17973EFF1DFE1DE43FEA8D031C227F12AC6CFB61DB48FB48FC47A6CFD68CFBEF1CD332132CA5D0F1BF6BC81A10FBEF67F41312</vt:lpwstr>
  </property>
  <property fmtid="{D5CDD505-2E9C-101B-9397-08002B2CF9AE}" pid="23" name="64PS19">
    <vt:lpwstr>06B617105C556717AFC1FBE4A6182A1E9F091E51068C01C724BBAE8B440B0D4396E87DDF6F1D5213E86D5D6916B8E8FCEFFC8F14D65D47743B0773F7E703EF1CB6DCFF767C6BFCC407FC9E9DDCA90273F7256B987BD8732F15F42C2A5100D6D69B53051274FCFF239E7F2B326B0F9ECD177325DF1DC3F401948F8F78EF186F</vt:lpwstr>
  </property>
  <property fmtid="{D5CDD505-2E9C-101B-9397-08002B2CF9AE}" pid="24" name="64PS20">
    <vt:lpwstr>752F09B42813614A4041741F00D64E6D3F6E1D1FD79EB349600E1DD096FB5F237BFAFDE838B3618FDEA57CA14CD0375B29AFE08D3C23291088A59EBC026F39635D9183EA2BF22B2EA0BD7240D7D69BD9A1E3F5185D9183AFCD6BD82AA02A6DFB9B63A8E6A7287F2C472C5039FB0C6B2162EF7E462B86AF4049DB40ABC3C76E</vt:lpwstr>
  </property>
  <property fmtid="{D5CDD505-2E9C-101B-9397-08002B2CF9AE}" pid="25" name="64PS21">
    <vt:lpwstr>7ADD614622422ADB287614A258E47AEA7B3E062BDBBAF32D818D8ECA8C16C2CA2CDBC7778E9BD1BC50F3575329239AD6581FAD059D336B7C60D7F7A3BE2B96AE942C4378B987A51D718710A37521FD2DD63201D0DA22FE2A66FFDA14070A3037571C2C1137F27D3713BE0CD0F437F8DBF1F3D7077D3F3F949826154772FDC2</vt:lpwstr>
  </property>
  <property fmtid="{D5CDD505-2E9C-101B-9397-08002B2CF9AE}" pid="26" name="64PS22">
    <vt:lpwstr>6C577022FF86E8EE94DDD6EFD711C37C1B561B471A11FF93AA4C2C463C7B42321B989F141C69E8536751D78CA5A041BE478F1FB71F797C175E04FD67FE8225FB31E01F77DD2AFD9ADB42100D59C0722E1E24A6323BA80D952D5948858290C6E85C7F8F7F61F0A0B8FE326C3A4F3C2B575481F88F2F2F572F956B77AD2FDA1C</vt:lpwstr>
  </property>
  <property fmtid="{D5CDD505-2E9C-101B-9397-08002B2CF9AE}" pid="27" name="64PS23">
    <vt:lpwstr>35295D3138048887C03F7EDE1166A1F8223F4147272707AFFB6647276A89CFF3AD445F2384997864C1F6126F2FE6066BD7EB168CA217C396754FE13BA48E434F554A2EFE8D2E3F927767808F65062F95DF667C21A75C819EE21FAF06B0C76609B61954D3A42CB47B38670FA354055D6FBD1B1E6ABF99F8DD633B40A8845858</vt:lpwstr>
  </property>
  <property fmtid="{D5CDD505-2E9C-101B-9397-08002B2CF9AE}" pid="28" name="64PS24">
    <vt:lpwstr>49D4814747518F1FAFDE8F231C791F4F6D2CEB61945B30FFFB504E2FA84CD76C77775F9F9E1AFA967E0C2F7F4C218EA828AD870B3E58461DC11F8923388877F030575738DFD739E8E1C59F749EF33FD82FA8E01C7D0975E6DBFB2914590AB395316556B502BCC238505927AB9F5A7EF6F7FAA7324622F67A8E5A23A1190230</vt:lpwstr>
  </property>
  <property fmtid="{D5CDD505-2E9C-101B-9397-08002B2CF9AE}" pid="29" name="64PS25">
    <vt:lpwstr>796B18D9071EC6191F3F6344C8921A971C5E175E9B2270F93E80C72989A11F11703FA7880E13A34C777B19F89963621BD8BF28CA26F67A2B10A31E7F5DAF1CBE9BF26F5883EF12CDA6A0106B5B18D923FB08D03748799E1B306A632E0585C25BD9F51BC40D118CB563BA3A6BAAD49E236F7F7BA4152F49BAF109125B43FD5B</vt:lpwstr>
  </property>
  <property fmtid="{D5CDD505-2E9C-101B-9397-08002B2CF9AE}" pid="30" name="64PS26">
    <vt:lpwstr>5627C7CDB36FB93E05A4222DC73F8708C5131547A473F6D31E2D5B0DF5F3E5D711879FF9BEAF66149C5C01DF66571FDB3A88D3D7172559E517F63A843CDAF71712A202BB5E9FEF49EDFF170583F57A586D1C9F456DA538E4515496B418E0512CCD51B9840F6C363F30F62419B89268223727C77597FA481C316F1E5BAF8CD2</vt:lpwstr>
  </property>
  <property fmtid="{D5CDD505-2E9C-101B-9397-08002B2CF9AE}" pid="31" name="64PS27">
    <vt:lpwstr>59D38B025DE2A61203C68B26A814F4C89F1E38C25D819E1E3EF7AFF609EDBB1B2AAE1B3ED89A7B8F258F508ED68CD002FA9DC51F40C59F1EB33DC03365D5FF02D3C184DF34145504E8597F07DC2BFD0A12629762A55E1BA50F3D0610837EF25129A2870D4F14630E0DF12A44AD71075F1C903B9D6B388427B8352F083C266D</vt:lpwstr>
  </property>
  <property fmtid="{D5CDD505-2E9C-101B-9397-08002B2CF9AE}" pid="32" name="64PS28">
    <vt:lpwstr>8DA01938C51F9C352BC50F3B111E087791EFFBA6457F1E53ACC909BF1C01703E50BE1CDE1A7B5F19E6E4E7AFAF6AE21A06E710799C23CDFEF32914ED09AF5D180F1E5DAF46AFFB8F7A04276EA16C948B5D4E263689AA934E4708C7C15D19BF77EA1DC2436B1BAAB6A80F0B751E66FBAEF2185577188B3B79A33B7D09B9B99C</vt:lpwstr>
  </property>
  <property fmtid="{D5CDD505-2E9C-101B-9397-08002B2CF9AE}" pid="33" name="64PS29">
    <vt:lpwstr>477B2F72C22900C1DC635F934B5E05C61B1EFC903F508F1DA91A3F17F7F48ABB0667675C3E091E992B0455FDB111A6D7EF0584DAB87EF01BCE0346F8C0FB2893376B133F5398BD85EF9F523E94CFB3DC1E26E6EE8993171E870D6D6D8F87171E879DC824EF1279DBDB3CAE736E1324CED5CBAB74C7965792C93EE5673EE91A</vt:lpwstr>
  </property>
  <property fmtid="{D5CDD505-2E9C-101B-9397-08002B2CF9AE}" pid="34" name="64PS30">
    <vt:lpwstr>2E7F9D270A4AC81DA31911A2C40C111FFE9FA201B1A4C72913EDA2DCB313A807B7132DD79FB707B7A98FA29B12B04F8BDF79EE52A8EDCA7C3F1C6D6DF71FA7A75C39FBFBF71FA7A71A09305D55CB743C307FB5300B42361ECF943AA33F18E76EA4E88117CD391E915D47C3381DD63F38D7D7113F8432651F750F0213E6133C</vt:lpwstr>
  </property>
  <property fmtid="{D5CDD505-2E9C-101B-9397-08002B2CF9AE}" pid="35" name="64PS31">
    <vt:lpwstr>58B93828AE7DD78F5E19066E9F9F7B8F44AB1F3F1E27CFF4A2080D13015113DD9A223E1E101FC797132DD79F971F9715CCA29B122727AF0FD1E942385366DF9363F0F561DE9FC8A5CC5ADFCD01636547F6673803BA007B18D863230284B87B24690FC67B34870FFC826310C6E7D4895E21804763CF6BC1F37ECF4D39817594</vt:lpwstr>
  </property>
  <property fmtid="{D5CDD505-2E9C-101B-9397-08002B2CF9AE}" pid="36" name="64PS32">
    <vt:lpwstr>76460DA4788F3E7B26186D9357D139EE3D890422135FE7AD54330AC13A1E879E060673CF12CFDD8F238F7C43AF17D71716940CA71FEA2B6F2FF74EE4555F17D17DD6795C0F7715160F7C4888CC560BCD17075931576D17FF07E4711EE68937375A37255F19D8699A1EE9400029399C67C2E9979A0FC271586927303BB51C21</vt:lpwstr>
  </property>
  <property fmtid="{D5CDD505-2E9C-101B-9397-08002B2CF9AE}" pid="37" name="64PS33">
    <vt:lpwstr>1F7C6149173B958CB8D84C945613D5275EC4C8BDEFFC2DB54DCFE67F5F841F90AD50503334792AE481571722FECE25057C5FF95F841E01A14FA9D280720F42431C9E2AC65D2C0B437FB00DA37E3C4A9C5537CA73746F61F39F7E4A7092BFEFC71F17987F6E3F3CAA3F860789238586BB66A79D3CDE8D4F33333426FB06333F</vt:lpwstr>
  </property>
  <property fmtid="{D5CDD505-2E9C-101B-9397-08002B2CF9AE}" pid="38" name="64PS34">
    <vt:lpwstr>3F6A880E81333E983F3B3A033FCD646952B51554231E17163CFBDF011223C1355F855E3906272727573906FB5F9F2B2BF95F855E2B5F1D09D516AC370F683F2B14F7565C968C805F24AF19C111005600ACEF8C74DF0F6B216B8FFF89141E207C533C1BD7D29E6BE0175F941B977C2F1B137CDFC11B6810A5F716030FA664C7</vt:lpwstr>
  </property>
  <property fmtid="{D5CDD505-2E9C-101B-9397-08002B2CF9AE}" pid="39" name="64PS35">
    <vt:lpwstr>17DF6959309CFFF8E4731EFE0B23383FF43C4D848FF13A073B0D3B534ADD0138693C00D4DE8FC0E44C475B9DD0BCB03A939F33387F5D2B96913AA55B77FCB5A0D889AA121FA6176074D61A4E8599436717976B5708A768A4FA1099463C071134097B282857271B0E1C9C273DFCA68FAA133EB30A507B8DF9BC176E0717177D</vt:lpwstr>
  </property>
  <property fmtid="{D5CDD505-2E9C-101B-9397-08002B2CF9AE}" pid="40" name="64PS36">
    <vt:lpwstr>5E0577171F07086AA4732E835213561B07F617F2C4E4E2EFDEA61D86E8EE400324D7109C6C99EA92C73DE123851FDEE7134FDC7E33E1113AE0108D0F714B21E1F05213131C6B1419156B32F44AF44C180FCF8C31E6B32F378A1F1C7C9FE2F65BA0961EF4353761440469075F10351334F63AA33C6B8E3A1A5F1BA138585712</vt:lpwstr>
  </property>
  <property fmtid="{D5CDD505-2E9C-101B-9397-08002B2CF9AE}" pid="41" name="64PS37">
    <vt:lpwstr>A4063EF48377C077A6572702F63FBD1EC75C811C4F4F3ABC111773BB9B9F6B1179580F246D0BA50B79C31879ACF72AB25F217AC49D229F13BC119813519EC6451CA72D3DC73EEF7B7BE06A12C7F62A10E1DD6D6F07C5578757DEFF1CF580DB9178DC570FBE5F5B0C965E0F077F187909CA5D36D3AC496B5C359456D8E91DA9</vt:lpwstr>
  </property>
  <property fmtid="{D5CDD505-2E9C-101B-9397-08002B2CF9AE}" pid="42" name="64PS38">
    <vt:lpwstr>8E05DE42045A3AC092C607AB9E6B2EE237647E543F91085FF4060B48C7172E030229C6FC68D4385F125F9EC6169C0427228A116AF6DF070FE91F6BEF1329C3B3390610BCE08778A3385EF3A5B41257F4EC2B7AAC283AD14733479C1AFBAD279E8C27E3BD3E144C15503BC66B33950E72423C8E2D3B0EFC0991C577CB52D657</vt:lpwstr>
  </property>
  <property fmtid="{D5CDD505-2E9C-101B-9397-08002B2CF9AE}" pid="43" name="64PS39">
    <vt:lpwstr>FB5222524523045533C2180480372D5F59AD7BCF236781B0AE2F7B20279E274F5A3027504F2A78A73B2E890A272F3306DEA4DFD7B570832E5DC91F3E64823546D773DC7C067C013F8BBBE82EB83535CCBEEE8287A0F012D85D057356A9C606130F140328DEBAF39F3E70B16F1D867306B53F4BE7B6999C9C3A5D5437DB7EA1</vt:lpwstr>
  </property>
  <property fmtid="{D5CDD505-2E9C-101B-9397-08002B2CF9AE}" pid="44" name="64PS40">
    <vt:lpwstr>11FF1C5E4BBF63096B0C1354671C56D65910E43910D637AA1FA72F5357EE15790F0F9E2B240E6402D396CB3744670111843E4F4F9A102D98F23DCF6D303E93163CAF98E2BC3329F466F4680E00536CA97EC4CD8B372747124437A4160BADE2162125F4DDB39DCB275370D71EA51C123FC9933B3FB0C60F610AF40C433C8B94</vt:lpwstr>
  </property>
  <property fmtid="{D5CDD505-2E9C-101B-9397-08002B2CF9AE}" pid="45" name="64PS41">
    <vt:lpwstr>5DAD9D1366DCE41C5C19B877B04713D2FD6ED77F2FCEDD338FD4FF0AA81F1DD4FF7F0336B2A5F40473C649F50714150B2C297B42141B3F2B2708250706133B10C73B66057659393B3BB42769578AB31B26F85F5809EDF2110726386C2CBE2757D2992C5277B6201711946547A9753B3F8643E0B8194489E82C22540B2F0EAF</vt:lpwstr>
  </property>
  <property fmtid="{D5CDD505-2E9C-101B-9397-08002B2CF9AE}" pid="46" name="64PS42">
    <vt:lpwstr>5EA1690E34034F7F04C36156DEFE637CD68017774D19187DF890C82D970E594F4BC9572919FE35DE3703012835DF9B7A375EB945015B36699D02707BCB0E078D4537E96B40675F173FEC073F6230E400D381643F41189C23DEE06B070B18C2D43E94130A2BB959A675AB0369D7371B751708791487D6BD2D882D369C0AD673</vt:lpwstr>
  </property>
  <property fmtid="{D5CDD505-2E9C-101B-9397-08002B2CF9AE}" pid="47" name="64PS43">
    <vt:lpwstr>1A344529E4319BBAB6BA7B9CDC102747743E94C45D98AA869499CB0F2EA70D12C975FF4F0FF7C7B01217A30D7749F260971E9B5E10E6D9FB6F1EF78473029701795F0A16E6DFB4A574148EBA38459D10BF325BA756999A1909C0128D1934B23C38C218A80035FF1E9A09386E054682723F0A14B800693CDFEF15BB3B7AD834</vt:lpwstr>
  </property>
  <property fmtid="{D5CDD505-2E9C-101B-9397-08002B2CF9AE}" pid="48" name="64PS44">
    <vt:lpwstr>F0BB781BE80AD5571334185929E846809E1F1A143773D96DD65C5150C1BB17036D2D6D6C8249AA19BCD19F0FF6BF0E50E93CDE97070C1A3F1AC6B7283AE8B73AFF572B498336575BF55883D08186CEFF759EDE3FB6A4681DAC5D839313BBEFBC0BB8D17B6B1F9821C50FFD4507305D2F309EE84F8806DC9E6A3869BBDF735E</vt:lpwstr>
  </property>
  <property fmtid="{D5CDD505-2E9C-101B-9397-08002B2CF9AE}" pid="49" name="64PS45">
    <vt:lpwstr>C90083D95FACA6066B7F1C1601C0BFD7A87EF4120BB9D970CF55410DDBD080971E6A8105D98046138264D63B7E159E630C226244BFA4B8092517771A081EB94B1453CD726E970B73C92C1B1B729FCC931B1BF1314549DC78EC281BD2091B1E281321AA10599F291B7E3F0AEAA4E454471CDE869EFDE0571CDD3A1934DDB45E</vt:lpwstr>
  </property>
  <property fmtid="{D5CDD505-2E9C-101B-9397-08002B2CF9AE}" pid="50" name="64PS46">
    <vt:lpwstr>112465248E97108BD22B820D1361014BD729C7594C6D015E000FBFBC2469410C0B3BBAF6C2A4367BDE10DB07DC804C37D68C14676DFEDB8EC7268552CFE22C3273251F6C565F57DA7FCF675E41F00A1EE51C6B9353CD075353537987CBE834C826159D30DDB35F9F6F0571D41B7F0A571AA5AC4229573A97125A0D53F2FAD7</vt:lpwstr>
  </property>
  <property fmtid="{D5CDD505-2E9C-101B-9397-08002B2CF9AE}" pid="51" name="64PS47">
    <vt:lpwstr>56137F10A95A97530E16F2A27A313A083E4164988A457C4E5BBF22AFDE22F75BF3BF541D2CED0A9922E9530E47D95F0419AF285F16B85F7831CBF547F14F902E4B2F4C4365348F672A1D01BE7E62DB9EE08121D3FE1ED49550CF5071180729BBC15E23BF762D87D61516E70F7F0E1B8F1467F79C7381506ADC20BF4153CC52</vt:lpwstr>
  </property>
  <property fmtid="{D5CDD505-2E9C-101B-9397-08002B2CF9AE}" pid="52" name="64PS48">
    <vt:lpwstr>562110134E0B0A130A3B8018ED482F67BBE70BEF0B8DD01CE6B964BC8CDB0BA30BD6F89E63191A8614870B8F0B4D323B47805BFFF9351BE3C12F8001238E0F96E54BD933406BB309F581535F5FB17D16884F61DE863106A25B013D29CC06EF3D9C158F2DA7DD9F432B5B5A0B8A1DFCCFB63D59DF1D91EF69818500BA84DA64</vt:lpwstr>
  </property>
  <property fmtid="{D5CDD505-2E9C-101B-9397-08002B2CF9AE}" pid="53" name="64PS49">
    <vt:lpwstr>5A5B90233A5FE9635CD9FF81336FB26F773D97EE84120AB215FD82393F5C17A3D10017C99808E31B09CB529878BA10A16C7FA6B3960E200FA8797571168BAC200E1248E5F9F1F7DEF6176419FD0714D5930E9E923DCF2CBAFCAF2616FE59C9831F619CCE0D454C722B57CF97CCC2A7748C898FDCE19E1A9CE7526A08091EED</vt:lpwstr>
  </property>
  <property fmtid="{D5CDD505-2E9C-101B-9397-08002B2CF9AE}" pid="54" name="64PS50">
    <vt:lpwstr>CE8E02456B2B2394372F748C451EAC53F1AE0C17836A39139CA79B5C82C532E41E6D07A7179F09A31E51ADECDD898001949B415E910F252FD22F075237C76C4B12A4893F7FCE5194D611B5941F0426DFFCA72077A6F10716D62D9350673E7F5018A91E8B7E6D1E417AAFD611D63BCEFE7B4F3D456F3A730346732B16291679</vt:lpwstr>
  </property>
  <property fmtid="{D5CDD505-2E9C-101B-9397-08002B2CF9AE}" pid="55" name="64PS51">
    <vt:lpwstr>8C3C37719E590783091460EFAF25A36263E21E6BBBD0B152712AB38EE4A1EA844D9408B5F45F09BE7FF7D3D5BCBBF4515F57D26C39E384DC6979D1F81133054716A0855C8123AC1EB32201D23E5059872F633D2CC2AF2D3C62BD0B5167D22F3C775B93F1C7790D2037FEA45519E305FB6D7ACF37DC90570FC5067B3C252FF6</vt:lpwstr>
  </property>
  <property fmtid="{D5CDD505-2E9C-101B-9397-08002B2CF9AE}" pid="56" name="64PS52">
    <vt:lpwstr>3737172392BB4FFB59CC59113C252285F92C3713F7055F08225BE8BB3439043F49C3EC2FD7B811A6575F4A9F1A283DA8FB6FC60E505DA4713E383C4F4D3DBBBD5B8F50725C8E354C6D7D1CA8323EB6771BA02226ED66D77F1C5F8616A17F1C3F1026ED15A14F1ED1187ACE78FBE6A52FDCA44C5F2457DF2F96D61632FD9321</vt:lpwstr>
  </property>
  <property fmtid="{D5CDD505-2E9C-101B-9397-08002B2CF9AE}" pid="57" name="64PS53">
    <vt:lpwstr>4248F0D4A24F5FEF7329BB25C30E0D43F19FE28753992722692AC3867B5551D7B8A2BFA22B9992838340A4276E123C5011E6862730F7F17EDF290D3FBA126C107B586F1DC3A16F1A9F1AFBD75427C04F1B8FC8BDD814875F8E7455D75CA102172F1D1E8C95BA5E1E90C7F19B38D19D870FA31B29630073EC30359C9412E113</vt:lpwstr>
  </property>
  <property fmtid="{D5CDD505-2E9C-101B-9397-08002B2CF9AE}" pid="58" name="64PS54">
    <vt:lpwstr>7F870E3E8082A6F3B834035F1B3F7B2E264F1B90AD6C57A4FB274377371FDFA41C2079791000963E2412A6C9F25DF4C0660E57DEDE0F79E8DE023EECDC1385B776DCD60FDE5B036043006BA4F230A26F4A074A5E495E4895F3794F2CDF001CE7C45294EF53A89252C75B925CC4C9C272CC56109642CF9D4B3B9A530AD8971A</vt:lpwstr>
  </property>
  <property fmtid="{D5CDD505-2E9C-101B-9397-08002B2CF9AE}" pid="59" name="64PS55">
    <vt:lpwstr>6716BB0920594BB76A44E09CD7E0F469529AE9B6571BFE20E214EF49381C5A5FA624605324EE5E94D9F435F1A150C81058DE4DCFD85A363D4FE71560686AFF1CCF965AC75EE0C843272CF584C741D5673EE06A675C5ACF9707F419403609414AAD7CAFAA73A8E1E0E06B1B94D8F4112642C75D974329EE82DC82E188C47274</vt:lpwstr>
  </property>
  <property fmtid="{D5CDD505-2E9C-101B-9397-08002B2CF9AE}" pid="60" name="64PS56">
    <vt:lpwstr>35D44FBF443F1C6C37642F11A8FE30FC5E405E41423D5F4CCDE896A888A8C685DF6B58D66B5D1BCD6B225DC6415AFB7F95EED7F2D7B17ADDCEACD21226432E2FC744FC661CD9CD6AE16A3FF13DA53E9F628814E48E2F44DCEFA67D2C284E6EFB5B8F140F390C70E51EFB1E26EEE96A07AF0F9B12D624D36D07C104C142914A</vt:lpwstr>
  </property>
  <property fmtid="{D5CDD505-2E9C-101B-9397-08002B2CF9AE}" pid="61" name="64PS57">
    <vt:lpwstr>246762FF1CCF569EE1642069DEEF00A91608C79BF4185C921B297485F07E2413966CC965EF5FEB5281994365560C1A57040DC1553E2DCFF40B9A3E03D20C17C0341BBDD9F410790E4916A85DEB68E1BC04260EDD9848B82CE0B6CC06559FE30325D37996240DD35C466F43B140B0C9A28B2324F787AAC61DC35732C4EF83E5</vt:lpwstr>
  </property>
  <property fmtid="{D5CDD505-2E9C-101B-9397-08002B2CF9AE}" pid="62" name="64PS58">
    <vt:lpwstr>D60049BFE4C7708F1BA44296074094DCF423A0827E64F60D60CC6D12B7DC7F077DE90F15F123F4D4AAC9D06BDA3FA36873E9E46C1320B5A1A75983A086716CB26927BE3F2AC352965C07B0EF1B721C54315655B613C62DA9560DF742B4573EE8E5B219E6FF6863A035B8DC900FA47C5A431296E3123E7357A6F681E3A60103</vt:lpwstr>
  </property>
  <property fmtid="{D5CDD505-2E9C-101B-9397-08002B2CF9AE}" pid="63" name="64PS59">
    <vt:lpwstr>16A3A6E078BF3B7B70943584B6D8708C9037C30477EB4333261A5C07DD12DF7457D436B612F4B44274A7F313131557E10D3A8B0A1D090B2DC5EB2825B3CC6FE4570376D6E25C30CA15A0759EDEDC813954113E0F9EFE2B749605AC13DEF4F664B392D83FC6309647035C44C002CAE212EDD95E07C2CD9D21AB0B14AEA33A0E</vt:lpwstr>
  </property>
  <property fmtid="{D5CDD505-2E9C-101B-9397-08002B2CF9AE}" pid="64" name="64PS60">
    <vt:lpwstr>5C4C8F7EFB294D6C0C1697A7543514A7C47D2428C4D209949FC7476912A39A1A84C336172B6A871CC9C528240E39CA265C176B04135B267469D0AE39126B1644668F1705F3D9807A549EB71D6A09461D9613316F767ED9B21E74100F7110609C14ACB96FDCB64CD65AB7DA2861761E40DE5E925FA0B706681B5E01647634F5</vt:lpwstr>
  </property>
  <property fmtid="{D5CDD505-2E9C-101B-9397-08002B2CF9AE}" pid="65" name="64PS61">
    <vt:lpwstr>0D157DDD925E0E1C9CDE6EE4280BC3461A5B24DE6BCE5B343594DF67F50D9CBC375DEEE55632DDF6D767DE05C9A7FF37BE42F0362DFE160321D30DCBD7278714204FCCB4FE97CA3EEE6DE3C47666FFCAF7216F53C108AC7DB33CA45D54BC291C809FA7686A10CD1DD17F3E71E025D394C7F48434E8A121DA893CFBFC9E6047</vt:lpwstr>
  </property>
  <property fmtid="{D5CDD505-2E9C-101B-9397-08002B2CF9AE}" pid="66" name="64PS62">
    <vt:lpwstr>1013E0C944B30311F5D89AC40124C76BC734C79F504BB51D1971A12FB1CCD8DC9CBE26E202472C3459E72D023B5F1828FC531406F7B84412DBE662E78379C4798E8FB808C70EA59C7E274DCA4B93DC01D3194C535604C5805CFE180B9D1558D3F4752C5400B78ABEF6F44326E56D4DCC325C7744A75FC4FBCD09F65BC70B1B</vt:lpwstr>
  </property>
  <property fmtid="{D5CDD505-2E9C-101B-9397-08002B2CF9AE}" pid="67" name="64PS63">
    <vt:lpwstr>D408CE8F12576C867034E64F34338AEBA15DE4FF69A20E1CA2A6F39FA3E390F4CA07FC6A49501C45A4344CD35DA28289C7B01E6A68987030CD021E785D78106D07A825C4F153F4F61990AFA6002FF709F0A62409649487142BF31F9C1B9E79C8DE99EF1E001796B3090FC0F8C102763B5914E01A0338457D38639854126040</vt:lpwstr>
  </property>
  <property fmtid="{D5CDD505-2E9C-101B-9397-08002B2CF9AE}" pid="68" name="64PS64">
    <vt:lpwstr>B3F4BD2851331EF39570DB4DEB619BE0D728F4CE0AD8EE29236302031A220B1CA75D6A0F71637CD4278B8F0B60C9BDD089C5C691FD6B694E70D25541F7987C086391D08A929F7B45A56F9B2C04710F92571E0B912F0B3FC4096A505EF1CF347D3CFF3FDC976E8E7B6E4E65879A6F262616EF7E643C738609C1F62B7D1C380F</vt:lpwstr>
  </property>
  <property fmtid="{D5CDD505-2E9C-101B-9397-08002B2CF9AE}" pid="69" name="64PS65">
    <vt:lpwstr>D99B80C46F93FF346198909A43E732EE7ED395FF0F0D03241C94CCEFD9A0CECEE808AF20945C47B7965F07964F3342660CF857174948554FEFC3E9B7AD53C404A7E5EF8FFF3A3F02D7F5055CA021A54B32C7E0626827908FC529587FAA73E0FFCFCDA92A820BCA0820D90F567154294734F409DF200200CF151ECCA626E429</vt:lpwstr>
  </property>
  <property fmtid="{D5CDD505-2E9C-101B-9397-08002B2CF9AE}" pid="70" name="64PS66">
    <vt:lpwstr>7BC872A72B3D2F042CCD13AF3E824459723D07A9CF85C56CBB1A2339286D214EE50CE8C704D63CD022326B03C68482F326F7900F39266783F5BCBEBD1DF383CF5F36552B3C4FF77F1B48088DB484BA92C213FC5658671A5DF0A08D1F2E910F0CD9ACE86A31F042153F05A6161E5FB7D2DCDF744492EF509E146569A6083BD3</vt:lpwstr>
  </property>
  <property fmtid="{D5CDD505-2E9C-101B-9397-08002B2CF9AE}" pid="71" name="64PS67">
    <vt:lpwstr>230025AD9410C3D2360404F593E339CA75AF461A3FC5C8A6B1B65617108D3FDBF419688C1BA81243F64F7F0DD81A29C42CC46C0E69162F95162572D69D3FD8772D929B32EA26D8F21D0888F9AF50DA25D4341B3F0B1EDA8EC28F32BEAE915CCFA802DC876D20276F073C673F735F9E884AB757E46997AF02525091F8D59ABF</vt:lpwstr>
  </property>
  <property fmtid="{D5CDD505-2E9C-101B-9397-08002B2CF9AE}" pid="72" name="64PS68">
    <vt:lpwstr>0E5E80ED17543A1553F5211A3A35235FFC9C7B8A082BD8F7043BA9608B8AF3EB2F1F78245BF384175A2508AE23DA939A154ED71EB9C7166B121EAD99256582B72BE2773BD8C4155C011094371C11253D2B61B17F0F2E003D7392132F9818DDD592BF059A1D49CCE31653CC2BEBDDE0073F375E75E49BE41256F206DC00998C</vt:lpwstr>
  </property>
  <property fmtid="{D5CDD505-2E9C-101B-9397-08002B2CF9AE}" pid="73" name="64PS69">
    <vt:lpwstr>4581736B48AAF62D73B153C035F2F5C6928F619C7379BEC95B7945D81DD23BFF16629F08CC94730C59045B774FC273FF25995F00579A596BC85C523705373FA375BB3CD7199B5AF34D37D8AE59991A5E34A5080E6E5964495E945BEF378937538456878AA0776F3FE0CB7728136C329DCBC323FC566AB917A8572EF28B7719</vt:lpwstr>
  </property>
  <property fmtid="{D5CDD505-2E9C-101B-9397-08002B2CF9AE}" pid="74" name="64PS70">
    <vt:lpwstr>60B4455B98EFE9DE9D6A0E35CFEDC913169C0A3FF4CB5FE2F2DFB779D0F70E1E6B06966417FD3021AF180F1D58B2809CFEE1086844F4A9962D1407049CFFF0937EC85EA814B61337305F8C4B506C470C7ADF6711127F74274D1EC7C58B8FDC178F201CCB2181F7E82782415711C4CB289F941D4C0F3474FD5D1E7B63141C84</vt:lpwstr>
  </property>
  <property fmtid="{D5CDD505-2E9C-101B-9397-08002B2CF9AE}" pid="75" name="64PS71">
    <vt:lpwstr>7E3BF9E49AF26106F10891329ADA218A1B85F44A9CD63F9E597FEC42D559CA92591D690136D94972B2B6A0114FBB0027F73255DF1A79191C13DDC765C64B3E1E28CCE95E1752084868C44999345B7D1D51827B575B4FD85C206159E47D95A2972A6859A34E09A21E092F356595C5BE9C6724E2EE36E6F7E6F71C2F19275F78</vt:lpwstr>
  </property>
  <property fmtid="{D5CDD505-2E9C-101B-9397-08002B2CF9AE}" pid="76" name="64PS72">
    <vt:lpwstr>57DF19693B44074A944B5E6DBB9A3C6892B3E0E147FF1DEAFA112691D8C77AA5EECECF17EF7F778DB70152CD72B9BD945A67EF194B536E37D3FF5FC2BE365D9B24B8318FF331CB5E045ACEBA974B523E6914E178D25211E959075FC23EB8652983CFA1AB563261773D33CDD4DDD9B9687CD7455624E63CA914AE7270DE6AD6</vt:lpwstr>
  </property>
  <property fmtid="{D5CDD505-2E9C-101B-9397-08002B2CF9AE}" pid="77" name="64PS73">
    <vt:lpwstr>3EECB9325EE544280BCD23E61A525B47531C9BD73FC1686A143DF41C4F5EE95F276054C429DDC943265E6A3D29CE1DDEE25EC76A78A6269CFD6ACD47561C8BDE2864CC9227180482E95D279F24B3DABA5029BBE05B952072CD5B12C5F974951C4F5F5A77CCCF0877E94A9F5A9B3D0F42BF5EA4AA1E9943D9CF7587FEE0F22C</vt:lpwstr>
  </property>
  <property fmtid="{D5CDD505-2E9C-101B-9397-08002B2CF9AE}" pid="78" name="64PS74">
    <vt:lpwstr>69F61C9C58FF2347680D5610A1D85D8EA9A97C7493E7FBD5FE10B44DD51DE20D2BFAE413DF567CDF1FA5F7D2C459029B163F5EDEF71B1943386E84C2FCE7179E34D75AFE4E132DD7F099E0D6184DBA4A06D38C389C0E4EC44FF9C241C7F1CE53E85E9ED0587B10901354AD8EFAA892497E115E1754985C6287BCC43292DBB6</vt:lpwstr>
  </property>
  <property fmtid="{D5CDD505-2E9C-101B-9397-08002B2CF9AE}" pid="79" name="64PS75">
    <vt:lpwstr>E2C8094C6B727292FAA81B47125353458A1B7EC72EAD92048C177C24C0507344A14147415AA39CDA1765304717CBA0A29B2F3910A0D310A5F9146C0D8698F04C6ABE1E16CEE72E77558E1F71AE471631022E94C46998E150425EE8D92F173628F1144A425F255BB46F9CE3F35A2BD953E8296CDE7B3B0F8A07902405F97744</vt:lpwstr>
  </property>
  <property fmtid="{D5CDD505-2E9C-101B-9397-08002B2CF9AE}" pid="80" name="64PS76">
    <vt:lpwstr>8C02F0DBA2A2333BA4D4535313266B38012FDE4467A852E7BCA95B0A99002A4669BD37EBCCE2AC3306067F105E955AE7125B60A5C7F1975A3342CFF10C675E9FD83FEDADEF71BFD15F07BCECFB109608915BE351605EA3196D51DA387A1098AFA2A2932C177861CC1B7665716806466117539070676F6B09C159A9506C55F1</vt:lpwstr>
  </property>
  <property fmtid="{D5CDD505-2E9C-101B-9397-08002B2CF9AE}" pid="81" name="64PS77">
    <vt:lpwstr>376A7A2067109ADB70A26F85B0F44E76795B260E6BEF30FAC5F9DE1DBE6E34D457CEE6F43FC5F2D7D01AE2F6DCF415385B27392EA86AA84FE0DE3AED3B96FAA6E89C9E77868E0F10A71816EB29C138DE5EA60CD4E9A3F7D949A24F1B4ED9EF2FA64EED18ADF20995522952703D175A043D14C014EC0974E96222BF9B74D64E</vt:lpwstr>
  </property>
  <property fmtid="{D5CDD505-2E9C-101B-9397-08002B2CF9AE}" pid="82" name="64PS78">
    <vt:lpwstr>3874CA9BD9DE99CF45631A799618EB1C51086203B6165A9F3C0C72F4FB81BC600B2753BFCB5E3AD8132489438CB6738552881ABC9E7575F59FB03EBD11030518F25D1D2BC88E579CD51BC70AA333274ADF6852A75C45AD96CDB463C71EDBC63500992F1CF2DB5C3E712B6B5E65434065D2E117D1A9F315B157C65B9AEF6003</vt:lpwstr>
  </property>
  <property fmtid="{D5CDD505-2E9C-101B-9397-08002B2CF9AE}" pid="83" name="64PS79">
    <vt:lpwstr>93921652FFF425CE136DF06B52036413F90653BD6F155F6CC377337052EE2FF403421945B464B30A0C19527C141B2F1A77EBDED4371252E85621F2B38F6497177FC6491C38924E7791DF5A04B89E147F1C70A090F9E85A24FC4E50FC5BDA7B567E93C131F582D0D363D5C62ADB60BC5765D35EE0D39AD6601A773F4435A501</vt:lpwstr>
  </property>
  <property fmtid="{D5CDD505-2E9C-101B-9397-08002B2CF9AE}" pid="84" name="64PS80">
    <vt:lpwstr>AD4BD6CE5317C0A5AF5E5D2F332661701CDA971C29C829050F03CE0B985A9A2918AB6234DC0DDC556AEC84A274236F3E5E169F242F1330C005FCB1E003D91C2F226A969FE0786A690073AF218229865E9EE3BC106139791CA0282CA33B42847CD0E491AFC8C1CA17F118BD94E8F4192838956F08B033DA83CF1F4DA9B771F4</vt:lpwstr>
  </property>
  <property fmtid="{D5CDD505-2E9C-101B-9397-08002B2CF9AE}" pid="85" name="64PS81">
    <vt:lpwstr>87E02FE934BF209DE57F6CFF2240F3D0712F0E374CB1A754726ACE45975291CC27B5E004291F2871E19EF8126B042F6A09CC8ED26B4F7C5E6A4AB718FB2CEB263AB10594002437AE127B4AF732F979982C5B9B190E5980C3771F8B110E774EE57E9B0E24A3AB2EBD176C18709479670232860C670F136868EB97344A0557F4</vt:lpwstr>
  </property>
  <property fmtid="{D5CDD505-2E9C-101B-9397-08002B2CF9AE}" pid="86" name="64PS82">
    <vt:lpwstr>0E0A1D6B18FE3DA927B3F78E5AE8ADC4CB4B531777345B34E80013A51F52ABC953B65225C9AE6B7C5200984C0B088F0B5706539EF13EEBC8BB4C772C17663D2D3E42261B2FC771683031405B6B6FF9617375E4171A44FF627D8A1BB3E04AF75297BA94E0D05292601DFA0A449FA06A2B944A975D32667A702F182461922864</vt:lpwstr>
  </property>
  <property fmtid="{D5CDD505-2E9C-101B-9397-08002B2CF9AE}" pid="87" name="64PS83">
    <vt:lpwstr>DA9132A33322B3DEF43319AC7B802F7D1DF43DABB00C71DD152229943C3104F422961653DFA0F6DFE267806436352E32F63F7771F171AA566B5B1A776B2A736B0B68FCD0DF2FD9D43AE89F2090B9D7787D12710E13A3906AFBAF0F173F9518F523296A096496E70B9F601E2BF49CD81D0D0150390624232C082DE93347E213</vt:lpwstr>
  </property>
  <property fmtid="{D5CDD505-2E9C-101B-9397-08002B2CF9AE}" pid="88" name="64PS84">
    <vt:lpwstr>61FE233F688BA61E0F9D3F46BCDE109DFFE9E7FF06A9432133A9D0AD2252DADC0A8000C95B6CE2F7BF2295E34DD3AB82737B989A3D1101EBAB4B2599FAB535E07A8E402F970B55D5D3E0C492D2EB58923BBB354F92E0F759137F9E28C47D0A30FDEE2209B3021549BA8F8D5F9AC47722D11B3586940CC7F4F7A8739F5D921B</vt:lpwstr>
  </property>
  <property fmtid="{D5CDD505-2E9C-101B-9397-08002B2CF9AE}" pid="89" name="64PS85">
    <vt:lpwstr>F2CF3B24A6A67E74D95E6B3C6B2E346B3DAFC2BBA6326B0C2F5C17F653AF5C67C7171EF690180DEC6398EF1DF63C671B7F4B678C67C457B8EDD6EA3B2B350BB3B86D1E38C1975DACEA9C650FB48541E7B2E0483AE0551767C5941D97891D000DAA0877DEF417AA536A1B16D92F7D9C1C48E0CF7F14AF0DFF6153344DE6321D</vt:lpwstr>
  </property>
  <property fmtid="{D5CDD505-2E9C-101B-9397-08002B2CF9AE}" pid="90" name="64PS86">
    <vt:lpwstr>E31A7B5F95F605178BF717B2D2D1649C208D81F8B6542D60F8012F275F242AAD5CD3503C4CD462D2CE42B12B7F42BCA809AB72241AF7C7DAA1569C44F7E18E671E0EF4229C3C1F8B2CF61167DDA4D801CAE0D16A56E0D9676A0D9C24B5A44BFBC60E06AE201160CD0A8B1F1444211C0024A79C5EF2DE3FBF8904F31929CA0E</vt:lpwstr>
  </property>
  <property fmtid="{D5CDD505-2E9C-101B-9397-08002B2CF9AE}" pid="91" name="64PS87">
    <vt:lpwstr>1E161868A29CC7940A10D50BF8ACBA24D69BAA853850962707971CF9090C0228865C951D2822470F74534C09B311113C701CFD92D73E0FCF0A96A4084532A665D5DDB7AE5E2412BDCE44BA30E0DDECA5C0A9A7B4DDAF326DF2ACF2180E6819A7382DEBB9125BDC9EDE5BDACB12E8D909CA112759DEDC36AC194356EA5BDD1B</vt:lpwstr>
  </property>
  <property fmtid="{D5CDD505-2E9C-101B-9397-08002B2CF9AE}" pid="92" name="64PS88">
    <vt:lpwstr>DCB053FE63B4AEB61E6D741F5DA53A2BF97D74F209776C11FFC270561549E53259B540F44056BD1FCB1968887FB0CE315F6D01E9C6040AC7BD7F0219883296A00A75B60CFCD40006FF2056DEF6CFF2F9F3196A5E13181C6B0E73798FDB141272A70E511782D66AEBC2C113E22015970E2811D76AE979DCDCB667E88D90331D</vt:lpwstr>
  </property>
  <property fmtid="{D5CDD505-2E9C-101B-9397-08002B2CF9AE}" pid="93" name="64PS89">
    <vt:lpwstr>569EE61F716A42E8686C2F28964E171C0F205F18C7ABF625C81CFF5819F71CEFE76A6CF148A865935D5B5BDC0E1C2E1BA1E8A5862D17C71B2B18F761EBC4E61BEF28CFEF9F133B5C4A5D78FB1D1EB0E31BAB0626D7C1A6CF1CC66757BE811A2F46AF8FFEC83C5909BF4FAA6B4383268D0CFF5BA76FA7FB505C38660648B75A</vt:lpwstr>
  </property>
  <property fmtid="{D5CDD505-2E9C-101B-9397-08002B2CF9AE}" pid="94" name="64PS90">
    <vt:lpwstr>BF9CBF8EBC3C5EA841A063CF54233A022CD627DAF4D05315CF5ECCEF52FF8A275A1005C5A918F51DD5F1AF5C74E61FB279F95F41B3DF206E1EE5490092413E56D7A647C478FFFD1F222241825E21D8F20D63FE795E349224DE680A38106200166F96670C8817FF502DABBC03DEAFF563A213DBDD3A611E5EF21B41E91E0592</vt:lpwstr>
  </property>
  <property fmtid="{D5CDD505-2E9C-101B-9397-08002B2CF9AE}" pid="95" name="64PS91">
    <vt:lpwstr>E1674D7FCE318F7C20C4D663D6408AE0187FB45019067B4F111E40DF9F74853841F69A909FFBD6F93F4D46B545D6466C02E61DED47E2094C98A724D219E7FE24D7454523553C30D380BA617C4616A032997DEE24806F414A06423695DA3171373C43E479677FA1FA1AB5939E6B3842325612CFCF145ADB1753354F8D2A271E</vt:lpwstr>
  </property>
  <property fmtid="{D5CDD505-2E9C-101B-9397-08002B2CF9AE}" pid="96" name="64PS92">
    <vt:lpwstr>C13F334D8B0A1F9C1F1A8125863CAF62DC880CF7F48E5B0A37BAF44F3E479F998787906D1EC59F09533E4648F1280842121C1726C86F033B19D6599FA7BEE767E64006C3C7ECD9E367E98056A8EE0581A8ECEB91594E093E0D5233AB17BC114C8F551902D23559B6D915064DE9C2DA1A5B24F063C96A6541921284FCDE6D79</vt:lpwstr>
  </property>
  <property fmtid="{D5CDD505-2E9C-101B-9397-08002B2CF9AE}" pid="97" name="64PS93">
    <vt:lpwstr>D1F20842F2686B28A677805B97D57717CCE476537C9FCB3D193277A78C02B9E6C6BA47115C1E85D44A0FC35FFA3A7D98075E456A6FFA9570A39714B51CE4A578CFB10B1B6788EB5AD4252773889644EE2E19B32D5B90A26C1EE8435D202B24D5618C38509FD8E445D64598D18C38D2456D49478C45D25F9637EA5CDCDB0BA5</vt:lpwstr>
  </property>
  <property fmtid="{D5CDD505-2E9C-101B-9397-08002B2CF9AE}" pid="98" name="64PS94">
    <vt:lpwstr>667EF61AA9DCF413C5138AD3190C0F28B47C0E53AA21CCD3A1A05A9F9B1FF0F41DC3FD621EA1D853663FCA1F90A96245C1795F4E5551221BE7DEE4547DF46FE666497FD6D9902E5B14E9F44E7F2326774D0DE3462D947E5FAC4845EC1CF31BE705DD7A2C4078491D23894A5EA02F6D529F0D0CFE506DED1FAEF0134B04696E</vt:lpwstr>
  </property>
  <property fmtid="{D5CDD505-2E9C-101B-9397-08002B2CF9AE}" pid="99" name="64PS95">
    <vt:lpwstr>171D63B1A849E7F4004118089887A6D9687C131A6A1933DF14BC1B6A266618A00AA9C5236C1624E1C8E15C3A1917AF256B6E2EFB371E156A70DBDC1B6F72CC0B9E7042D979275F5B6C809EE9E18433067F6D14242D5A9B1298E7A824A1E47B63BE378E24E56A208F46BF24E71340FD7279BCBFE75269E261389E02C55D9FD8</vt:lpwstr>
  </property>
  <property fmtid="{D5CDD505-2E9C-101B-9397-08002B2CF9AE}" pid="100" name="64PS96">
    <vt:lpwstr>691C915F1803FF3165245BAF1FB0B23C19F00414003B5F0D4536DE9E25DFB6E3DFE00A2A6A3661519F1DAB209662DF8E235F1E979F73EC7321DFF27FFDDDEB6B8F111EA5D8A6E2DDE69AAA2FC95FD93BD08B5F7F130FBF1F95D7DAC427DFEC70DB3450C710AF6C7A0B4707710CA73F0B480B1163926FFE1ADCF31E53722E09</vt:lpwstr>
  </property>
  <property fmtid="{D5CDD505-2E9C-101B-9397-08002B2CF9AE}" pid="101" name="64PS97">
    <vt:lpwstr>2163AF9F5C6F8160675A34E25B34E10D297BA61F44D8D9C89E7E2BA76611AD237F53C97E9704DF410AF80AD82273C7AB5B7026856A6F16617462B0C8A9E408EA626E507B4678BC7F9E14C866947DB4A90CFF3C35E7F341A2D9A23B3E027FE32C256D44ABE33F0AA5249C1FD461A1F42D149D3C549FAE7BAA94CA9CFB6896D6</vt:lpwstr>
  </property>
  <property fmtid="{D5CDD505-2E9C-101B-9397-08002B2CF9AE}" pid="102" name="64PS98">
    <vt:lpwstr>7E975E673DA66B03129D32FB3F3ABB54859A670881AF081883278A5FD1AC78B1FD9B16BACB4DEEF4DB9673CBDCBA49FB27284E2D50AA7E18109A6D5F819A98B7BFCF1C7D3E3C081A1B1CA0A27BC459566B201B776B2DA6735C20FFB2CBDE7A12686A951DF49C19A3E7091126176A11321EEE976811419017BE2AA9AC39BDE2</vt:lpwstr>
  </property>
  <property fmtid="{D5CDD505-2E9C-101B-9397-08002B2CF9AE}" pid="103" name="64PS99">
    <vt:lpwstr>79252960949242B52CB91D2B2A1B093B532D5708042C2DE99F1EA898F7470624DC11970FBE26419073DEA30F7E17A30FBCD714FFA19F2052997CB83B10511C9E5E20DB5A23C94E65504CA15B679223A0E8F372201B9260F716673CD094E56C893378AC13523E1B436D7B1EE543419043C33E53EDA84301D8C3E9D630ABFB79</vt:lpwstr>
  </property>
  <property fmtid="{D5CDD505-2E9C-101B-9397-08002B2CF9AE}" pid="104" name="64PS100">
    <vt:lpwstr>3C6B25A63437A632171EAC976309A62FF1870329841A48171EEF7EED131A4190054A97D39D2B021B6F43FF1B597119193A29934516BC7A6C7BB1177B5F3017707A74CFBC9F3DB3790C9C14E0371C891E3F009A03666D10A810A87FE31C133C0C5D27633F1EB28032695292691D7C9FC7D3C23E0BA620E1000247DB37C63BD2</vt:lpwstr>
  </property>
  <property fmtid="{D5CDD505-2E9C-101B-9397-08002B2CF9AE}" pid="105" name="64PS101">
    <vt:lpwstr>E012441E49501DCDF60F9444021FCC7DBF34CE6F58124544BFDD73FF97C1439F54937AB978D3C70C4849571FB21E0100ED76BB471EC14BC016E9DE186B297114951B1500BF0ABF4F0838109E3AA84B9F43940F371D9C73B426771E860C72120D54067FF31B0E1B6A9C1A999FAC00587BBC131CDA389FB6753C9062EF234CCE</vt:lpwstr>
  </property>
  <property fmtid="{D5CDD505-2E9C-101B-9397-08002B2CF9AE}" pid="106" name="64PS102">
    <vt:lpwstr>1F87524D7205331E12270B9FCEAA9CDD12C530CC18E293C0A3A5F18460DF5C949B9E0C6C1CDEE0FF4817441C797685B9766D988FBDAAAC7385B9CEC4F11D6B0022CC2B522F557A96746969B40A1B5B971D15A8D91AB504E95E961D0910552704AF40640C180B941D029404F0867009050EA8350DC399627E5D944D1C5A044D</vt:lpwstr>
  </property>
  <property fmtid="{D5CDD505-2E9C-101B-9397-08002B2CF9AE}" pid="107" name="64PS103">
    <vt:lpwstr>1C831A739455567754569173E9890D945357F3047BDF525694311B32A1C6A8F31B80341ABC351AA97B42DFB80619B405197B6826E6B0535D551C7A185A4DB8F645113C1C18C93B0774F5701D9F608C79003103891E3F5DC2A04B15EF599B94B3AF5EFF530C63A853099415EF0AE738B6BE16C55E143CCBE600F9B5041EA47D</vt:lpwstr>
  </property>
  <property fmtid="{D5CDD505-2E9C-101B-9397-08002B2CF9AE}" pid="108" name="64PS104">
    <vt:lpwstr>DA79501E9EE545240D048E6DAAD61007501CFF5A94C5215F4A68093DC889BFF3152AD25F1B70AC2EC01370DCDC165329C0BAD77799150F0D07560F789DF8E60C073F379E08A12924D0FFF787480AEF743DC56986B5D11B661938C71F70E7956D7BE886DE9AD363B1A7E01C1D5C75886B1CD73457F8311557A8573469F61D30</vt:lpwstr>
  </property>
  <property fmtid="{D5CDD505-2E9C-101B-9397-08002B2CF9AE}" pid="109" name="64PS105">
    <vt:lpwstr>8F8DCB5A340C1B30346FC7896B6A59380117527FDE3A922D1E381280FE682D625634D7312A85E78F90DE22123665E7EF508F9B49A1F9070F0A172B909BE8FEFA170E6ACA91F49FC3906F9BD6B8EFE0E06864780C17980C8D8990DE3990F0661729537050E7EF0CA1F86681F7FFF7FFC788CF9782F8745F08070F86D75E7751</vt:lpwstr>
  </property>
  <property fmtid="{D5CDD505-2E9C-101B-9397-08002B2CF9AE}" pid="110" name="64PS106">
    <vt:lpwstr>8F170E90681657DE5C1179987AFB5036E7F3777713D379758E9F947D2B7694796F1541AA9200DFB3431770FED42419EBB8DF3B0E920A1372DA699525282B5E2804BF08FD52957048765F49415D2E1B308C784356FED3C90639F00884E2E6A537B8EF5FD2940291D4C785FF1B5A83051814AE5AB796C3146533DC7229CD72C1</vt:lpwstr>
  </property>
  <property fmtid="{D5CDD505-2E9C-101B-9397-08002B2CF9AE}" pid="111" name="64PS107">
    <vt:lpwstr>F23E73D40B112D8F62804A9C3A191F2A3198828C0C1208080CE4AD82C4AFD51451E9D518F95CB37C7EFB6B6ED0021CBDF8B1FF0776061236CABDD002C906006D12220F0800D85811C60ECA07E0CB1AF7B51F26719AF42986003BC3149EC2B434C138F03424D46B139602DB089F67293F335473D673A3DE505A3C81845E924F</vt:lpwstr>
  </property>
  <property fmtid="{D5CDD505-2E9C-101B-9397-08002B2CF9AE}" pid="112" name="64PS108">
    <vt:lpwstr>3C6F0F0270757CB06730159E379710DBD2E25F749C22E1F1325C6B07BEFE471818F1F0B613A91783A8C8EFF3FD0FBD23CAF9FE3CA876C686973C75437A106C399E26C902B5C3AE943D22939ADC5C1CE71CE11DE36DBBE46B70D7C06DF271686B007371C6A5F91910A9BCAC1D6C49E6C3DF8512F803D1F64F9F98C6EC6EB927</vt:lpwstr>
  </property>
  <property fmtid="{D5CDD505-2E9C-101B-9397-08002B2CF9AE}" pid="113" name="64PS109">
    <vt:lpwstr>81EFEE1EEAC7544B1F5AFB30D73FD018B42B2300A3FE7F0F13B40B1C24D56C32B2F36B7F6BE50CADE8C1AD9E9831802F5A8F7159DC08170C7D26CEA2BF12FBF61F3B7F0E30C464B9AB14B783208D0A3035C7A015024535735A633C777E24F3366C8E35248F5F4167E00B7BEC6F74ECD81A91133005F119DC972A9C15F32001</vt:lpwstr>
  </property>
  <property fmtid="{D5CDD505-2E9C-101B-9397-08002B2CF9AE}" pid="114" name="64PS110">
    <vt:lpwstr>DA78CC74C05D3FF2957969F6016F95D8F002D31DCFD7ACE5F373E725630FF068F99A375310EFF010701AB524D4E16D697029F24495613226182BFC0C7D26E2E659A9105D36C700099618E0CC8E7129CD40BD13031095E9C97DC8E37AEC24FCA21BE76BA676ADB00EC0FCE337F1182F6691F327478EF4886B86786D781026F6</vt:lpwstr>
  </property>
  <property fmtid="{D5CDD505-2E9C-101B-9397-08002B2CF9AE}" pid="115" name="64PS111">
    <vt:lpwstr>51370D89988F5A243C730A9F104CF7114529A6AF6A39052CD807796CAEA91AD26A189467B1FDBC98D3BD6F0067265F03991F42B0693627EDCC1CB06B3B6B0811A87F1D458D96337E9A3BB7BC9AE30BC54F13B716608C06775984773BE0DEE40DE055D950FBBD04E3086DF35ACF1992C1DC1442BA5BEC233CAAFFDC2C0F073F</vt:lpwstr>
  </property>
  <property fmtid="{D5CDD505-2E9C-101B-9397-08002B2CF9AE}" pid="116" name="64PS112">
    <vt:lpwstr>8D63A1BD6E1D01BC93FD40FB0EDD73932CE9C3D7C7AF80718892511CB00F33222C8871AE1265D9079EE002EEDDF3A92A52326ED97D0B9DF0470E3A1B6D6FD23C0B87591FB173BA703D49EBA907042A5DB809BF9041852A6AD702C9587CA8F445A26E1279065FE46E8064F9015AC81C202271DB10E9F997199300BF2369260F</vt:lpwstr>
  </property>
  <property fmtid="{D5CDD505-2E9C-101B-9397-08002B2CF9AE}" pid="117" name="64PS113">
    <vt:lpwstr>29D76B509252A32AEA825E33CE02976A9FDEB0D9D145B64DB89A1D96B7D162A4DE56C633CF6E65C8B906ADB23FC7B287BEC0DC0ADFA8BC8A772AAF6EA80F35CF20748203B0ABF474A6EB8E9AB7824319627C92871CC01F18EEE2684C5B9F88951497155E4CDEE279262C6B0A5EAEA4C61D604FA4429622EBE26DFD535F97AB</vt:lpwstr>
  </property>
  <property fmtid="{D5CDD505-2E9C-101B-9397-08002B2CF9AE}" pid="118" name="64PS114">
    <vt:lpwstr>426F17DC3B2C9294212FBE0E117D2606F7DA0E98F80940F27E93AA04CE667FC24F1DC67477D397316C27C26133FD3A947A5E98AE331BC70B0DC36A7984FC81B9359AB11A85D5025397690C8ADE5FF29727095A2510156F95638233D9BB485B5627E81A8F1624572E54571247868F1686776F6753C7BC1C94A30FBFD7B15BFE</vt:lpwstr>
  </property>
  <property fmtid="{D5CDD505-2E9C-101B-9397-08002B2CF9AE}" pid="119" name="64PS115">
    <vt:lpwstr>EBD40824D71C38532AA02C9D07E7536EA53BA78C25031A6B92895316E92C88EA59A53ECA27198F2B697359CB0FA69B21A4DF6BA322463DC9346BEB2F2255B6A26A6902B305664EB6AA119C2028E4B30FD13E6C438F5E543E54339456802715A89F3E391FEEDE10B7BC856B3D1511B91E825F0CF8BF23CDD239EB84955E7047</vt:lpwstr>
  </property>
  <property fmtid="{D5CDD505-2E9C-101B-9397-08002B2CF9AE}" pid="120" name="64PS116">
    <vt:lpwstr>35243FE7BB4842FF6A179213990EE24577F300902F44A6AFDAEF404E95BC0733C9D6412A5868549D514F14173F5E3CC46B2D647FCF1B3F0CFB012B7F041D73F233A94A18FEC4EE08433B1919F163C75D000131BB342A6C989EAC9C7EBD1CEB599DD85E031740EE1F22F7175C939E3DA8CCC77B1E1975092AF0BDFE121700DB</vt:lpwstr>
  </property>
  <property fmtid="{D5CDD505-2E9C-101B-9397-08002B2CF9AE}" pid="121" name="64PS117">
    <vt:lpwstr>A612889C0ED35CB99B460BA99667C0421BBB1A84B85C9C0D54D799F81019B96DCFA4DF24161E7C76FF03774B1842BC41460E93AF2B4365086F102580A9E758531710F75D63582FDECB32A607800E017ED8563AE60F58F3414DABBB41CF18AE48E4686DDC6005C981135C679C12DA109FE9B3BDE03FB9E7E6AC06F5C2809EC7</vt:lpwstr>
  </property>
  <property fmtid="{D5CDD505-2E9C-101B-9397-08002B2CF9AE}" pid="122" name="64PS118">
    <vt:lpwstr>CEEB111FD69A4357F7FFE79ED7927FC05E371CB23CE1BFAB5E264FEF220F3EE40BC281CD1D7667F74D4FE70DDD2A1F30DF3FC2D3539E1FA286D10D9F431E70709315283F3D15C66DC44D87A8667A1279B10572A89C4C0CDF3E7E4B43C6B64E2257F7099C2678C13BC2F1125E14AD3B3EFF08AD7801AC2F4B08147E815E2973</vt:lpwstr>
  </property>
  <property fmtid="{D5CDD505-2E9C-101B-9397-08002B2CF9AE}" pid="123" name="64PS119">
    <vt:lpwstr>E7585DF1AF2EFF72E00A300F0DDD0169B3A04134D00C071E11ADF41A73E741E2689CBD9D222463059CA61788AC833F64CB8ED03392AC376437F82AF8E4F5B85A2658EF9F10CD0DD25D738F12111862600C03F3E63150E73E151A06D9170B90A1337FD8E0D26AADA3801BC18A77F637846A8B5E9C71DFE75D98EF5B1E162E1B</vt:lpwstr>
  </property>
  <property fmtid="{D5CDD505-2E9C-101B-9397-08002B2CF9AE}" pid="124" name="64PS120">
    <vt:lpwstr>108D162492172D10FF01071606E72A61BE06408F5E133D15296D59ADD6120C28D5D4DB7E040C9730D5D0CE924C1EAEEA43BA3A4838D5B13C66FC12C9BD51B435008780EB5FE511F434F79294CA0AA8BC9E3AA63C690F59C83F7B42D779C4543FD38008A99871B65C78211306CFC56B9F47A49F2EBD94D53AB1276FF5353EA3</vt:lpwstr>
  </property>
  <property fmtid="{D5CDD505-2E9C-101B-9397-08002B2CF9AE}" pid="125" name="64PS121">
    <vt:lpwstr>E459D01FD0990BE646BCC7F4070F675B916CDCB81C58FA0CAA74A2FE116DBC4031222165539CB8FE6B5D3B754E1C5F1D4599D7361637EB1831EE577D56DC37E4E16A0DDCB2D75934DC2417441EFA3BD4440A09E26A0B3CF645B7AD324E2A0830E34E10AD8247021A94471B32067E3A00145F6736653BA09246CFEEA21E594A</vt:lpwstr>
  </property>
  <property fmtid="{D5CDD505-2E9C-101B-9397-08002B2CF9AE}" pid="126" name="64PS122">
    <vt:lpwstr>9D59B8D43B6FC19FC471AC926156965966993F1D08FF60A7E21010A8DF79ECB4FC5F822185F5502BE1951B00DCDCBAEC34A9C8C209910659A5920726E216132DC407D53B5C2FB46590C5B1FBD7074E9FA89F3087B73C270F65CC56C689F5964C4F20467BA4C5E981CEE96635B4EE6F6F7D14E598B8DE24DC6DEA1F4944DFC0</vt:lpwstr>
  </property>
  <property fmtid="{D5CDD505-2E9C-101B-9397-08002B2CF9AE}" pid="127" name="64PS123">
    <vt:lpwstr>327C6F3F2D49F43DFB5DD4C9E7A81E1CD7F41224D46C11900413E054E3694C8AD769F191DD1D951D9B34C5D51AB8F794581B10FF01CE291E5A621D249C4E0CBF2823A3CF7E6CA477375F1F2F868802FFA22909D25A2AF625E643249C2CDC2C0D2DA508F9C51D7F462A5EA61E241E5E275347C2D1E9A81C92365334D88B8A19</vt:lpwstr>
  </property>
  <property fmtid="{D5CDD505-2E9C-101B-9397-08002B2CF9AE}" pid="128" name="64PS124">
    <vt:lpwstr>5006AAC4A8A112D0E91D1E299F160F5EED17F8C16F67ACA3111D6B0F3F16F8979E3A9F24937269D9181F91F41441FE14206AD6F420F85E08F985927580423F175911C4C348F53FF49D12115A12FF5CF7194C3E197ECC6DD82BA68FBAB16F9FF69BD64DB53FFC48E4D63B881EE77FBE0C9BDBCC2B16E9A773E16A6087CF80CA</vt:lpwstr>
  </property>
  <property fmtid="{D5CDD505-2E9C-101B-9397-08002B2CF9AE}" pid="129" name="64PS125">
    <vt:lpwstr>002402DC86375D8DD21422B704C1146A09A785A1928DCE30D8862B989B1651E82412931D9AAF819400557E28269E1517A144175EBC0A7A0F132D344B7723872F933E10CFBC58B519EFC39481A79137711A10698323245CEB1F1360D3639AA637B36A73641D23F4E0B4639512898077E308C35C4B14DE9CFF106A779202A4C2</vt:lpwstr>
  </property>
  <property fmtid="{D5CDD505-2E9C-101B-9397-08002B2CF9AE}" pid="130" name="64PS126">
    <vt:lpwstr>C1418E5F63102C10361E1A550F19560F187685F16D5D3F5E3F102F2F5FB77685B95F4F4F7F7FAB45CC0A4A0D6FEF15D06D667E1296A85757945796CBDE899584A78A7D23B2FD1E2934CC5E95634A1F7876A5E7809A40911864D5AFEC4B20510E0D5624DCC2249BD17596EA031CE999D06AADE2C71D2595E91A6380131EA19A</vt:lpwstr>
  </property>
  <property fmtid="{D5CDD505-2E9C-101B-9397-08002B2CF9AE}" pid="131" name="64PS127">
    <vt:lpwstr>15383CB9D1940A4A5479C6D55BA1171720139C4CCFAC2257093AC8F8E304197F6BE0A28CE51A620A577CD5E73AA51AA654137B9B57E7561EF1C8B0F29EF4FD39009EE5AA620C3D14D9E104F206075D979B1EBF3D3FFEA6F49C1EAE9EE068D0959B06861A1487C03EAF3CDCC1C93A05A78A6B8867D72E10DE273D40D7C0D7C2</vt:lpwstr>
  </property>
  <property fmtid="{D5CDD505-2E9C-101B-9397-08002B2CF9AE}" pid="132" name="64PS128">
    <vt:lpwstr>127D88024E885CCEDFEEA1328D42289C705C390D5E8737C108349ADD54B5B9F41AFA586C59325B8CD89B6BC5734F288F4F5378475E40EE3F810E54073FAC3DD7B116EEE8288C94DC2E0115C5512CE98925FEF2ED46736803F660319A3AA48B2EFCBA5CAFF15E8A6FDB262746E570BFE161235E1CF0A59CE21A6DF39298071D</vt:lpwstr>
  </property>
  <property fmtid="{D5CDD505-2E9C-101B-9397-08002B2CF9AE}" pid="133" name="64PS129">
    <vt:lpwstr>9A026A341324D8CD612B55FF527F4CD8834B250F6D56081E750B8037131131F5540711411379E7CF6F966413ACB85B264654C9E9E9280E25395F27CC396B26196D99F292DDDF2C7A93651E5B717FC403CB6802EE3D5CFB1CB204A0427934E71213209F171B88D856ACA6A4A8C86AEA982C2D6AD83E05A6E1A0E55C00AD0317</vt:lpwstr>
  </property>
  <property fmtid="{D5CDD505-2E9C-101B-9397-08002B2CF9AE}" pid="134" name="64PS130">
    <vt:lpwstr>94541BAA9E6E6B31BF0FC43AE96B3F1B1224C7CF4A2A11D53D3C547D6685B8747A0617250F36189C9573B907B59CC813A94263F41C966CD16413E7D9DF4FE3DE5EA22239262ACDC6F807BC85BEC21C0C2FE99A1989571352900F76E1DC7ADC035FEC228CA21B75DEFC1B521CD48CAE40BF2B5E272E6B5FE4257873DA845DDF</vt:lpwstr>
  </property>
  <property fmtid="{D5CDD505-2E9C-101B-9397-08002B2CF9AE}" pid="135" name="64PS131">
    <vt:lpwstr>683B5AB15E816CF2E2699E0895195AC65E175B05073F14BA6517A4C83C69FF1DDF56C2E22CA37251E8E5F06AB377A99EF0BB1CDDB28A68F5369CF01B1BE112E008D2CC82A4E62A4E7E175F0F300F21C72318017E02C4B8728CE742D4135492233CA5AA82E7A32A3748653679C86AF07F0DCB7F57B3477A140354DBB08D5FDD</vt:lpwstr>
  </property>
  <property fmtid="{D5CDD505-2E9C-101B-9397-08002B2CF9AE}" pid="136" name="64PS132">
    <vt:lpwstr>1AD39D5791725F080759B46317234A7DB63D499D3AE6644D3309A7FFDA756C42056B6F18624AFF9CA5CD1E6109AAFFBFE81B51290BA3FB0395E794F5099D35A81B6714FD47CB10689D0F2C9F59700727999F989F6293F9A15E21FFEFD808870E43C1C5CDD6A7347FE862505EDEE19C1E42150DA9D17C0CDE4CEAE05B976A0F</vt:lpwstr>
  </property>
  <property fmtid="{D5CDD505-2E9C-101B-9397-08002B2CF9AE}" pid="137" name="64PS133">
    <vt:lpwstr>5F97620ED95A0D1FC7F433023F1D1AA48035976788D1010F0E1F900B079C77921EE60F030D52A702258D27119F1ECD959BC6523F3C2F1CBFCD96E8979CE9883005ABB96760DC71A937DC7B26FBC0DC523EDEFF1714DE52BE15C7DB5C456F070752115D3CEED4035F9E22EC16BCF130F42622C3196BEABC391F45F80087EE2F</vt:lpwstr>
  </property>
  <property fmtid="{D5CDD505-2E9C-101B-9397-08002B2CF9AE}" pid="138" name="64PS134">
    <vt:lpwstr>6D14133CA614EA1D1E790FB78837DBB37DEDFBE68E0483B33D9DB6698FBF3CAD4BFED5262664489D9D29B37A7D0F5F311014AD321FF16C1B0028D626D67FC75974A1DC52599404B23A3A1A8F0F56172222B552A8E3F60DB41E6AB4E528DDF2127FB4B72BAC199C661B177E657C60739D8CA52F629C9B1DCAA04DC24C531DE7</vt:lpwstr>
  </property>
  <property fmtid="{D5CDD505-2E9C-101B-9397-08002B2CF9AE}" pid="139" name="64PS135">
    <vt:lpwstr>286963F89E26E83CFF44FFDF94A4AF35D89C187E79E4C39C1C4D62038F09DCD66CD69E8E139BECD42C3FC4690C8C9A7D923FD42C3F9D51902C3FD42C99258D9589F88DD439AA1D920DABBF6C286615A81F948C58987CE06E5EE0CF96DAF4153BA3F6F433270E13B4C49E6514209FCB0AA77C6C72FF626A088B42941809399F</vt:lpwstr>
  </property>
  <property fmtid="{D5CDD505-2E9C-101B-9397-08002B2CF9AE}" pid="140" name="64PS136">
    <vt:lpwstr>EB383FE5F3BFE7561F39A80EFA1DDE5BAB155064CABF326CDF1CDF7D34A0D54D2A3A0ED51F1D936DB43F39F5CDD945B1334138C47F4A2949DF136FE27B886DA03AFCA6149571FB53263AA55CE3345DC88F9415DB2AA1F38F8FB2DCA408C2B19945A04719FFCD5C83F79270D77134D726C8F6253D920525136A1EDB45AF23D8</vt:lpwstr>
  </property>
  <property fmtid="{D5CDD505-2E9C-101B-9397-08002B2CF9AE}" pid="141" name="64PS137">
    <vt:lpwstr>264FA7102B50CDAB325A19BF9E7873F214992679251FFF4097294416047E139F7E279F954D68C841693B60971B062615150A4FEADE1CCAFF7E53780F37EEC675C81B0C5EF4A33253F152EB13650C4026BB3B8DEF9A7A6BF99D4E288D0F53AF5FEE6DD4C3092F9C5423729AE9595F491F17F064EB41FF27245327A4FE9A10DF</vt:lpwstr>
  </property>
  <property fmtid="{D5CDD505-2E9C-101B-9397-08002B2CF9AE}" pid="142" name="64PS138">
    <vt:lpwstr>85A56722BACE4A6C8456FE7DC4C2051687229B3FF44D55CC34C0A0F4D4971456961BCF5B1E32721594C408C7553135CCF4C49E45E7D8E0DCF49F4EE3C4493277DE54872ECBE0626A5784B54D3AB2CCD9505EA859A8DEE91996561A178AE7CA5365AB221F892697C0C6304A60B6CD9CFC005774C4CA43DA1F6AAF824F641918</vt:lpwstr>
  </property>
  <property fmtid="{D5CDD505-2E9C-101B-9397-08002B2CF9AE}" pid="143" name="64PS139">
    <vt:lpwstr>1CBF97A9E91115912E0FA5BF102C26BCBD5C9A71E05C1339599C14390B8B058F07251521F3F4999756D8D8309CE9520B9A3FB69954537CE8FFDA7EC0C1C17DA70291CF1F7B1CBFA9CED391BD99A176C521A7B2DA186FE95FD9189EA2FA3729EBE0279CEAA7E9B7C41ADD51F55BD79BF954F7B541DBA459C15B0FC4D67979CB</vt:lpwstr>
  </property>
  <property fmtid="{D5CDD505-2E9C-101B-9397-08002B2CF9AE}" pid="144" name="64PS140">
    <vt:lpwstr>1F28462CB26AC115DC4D1D6A166A89A3AF8CA813121C6A1517CFCD542075D191F43E025F53E81AB6CB9DD89DA0E9175594DD7FD971A91703EC859A6BE227A2956E78C0FE06AB5FDF378FD37C5DDEBC51A9264C54DA1A59C795D0A15FDCF2CA07EF00A9A9929CE3C44475EEF4029C8D5615BDF62398AE5A3C18404704C7D52C</vt:lpwstr>
  </property>
  <property fmtid="{D5CDD505-2E9C-101B-9397-08002B2CF9AE}" pid="145" name="64PS141">
    <vt:lpwstr>BDBC6DBF1017381F0D154137EBD16AA70F40D2B7286C31869C69D817D82229065C696B9E17ACF1001BBEB019C8D91AE50F2063311E43FF550ECEBB222DB306973C1E351A9F215CCE0FAF08C0E05711415DEEBD2A2998FBA1D2612A50B2A6E01FC824EE6C46A70A2E97DDD96C510EFD723E40EE0CCE6D5A47ADEDDC48E9E77D</vt:lpwstr>
  </property>
  <property fmtid="{D5CDD505-2E9C-101B-9397-08002B2CF9AE}" pid="146" name="64PS142">
    <vt:lpwstr>2A5392484D5FDDC3934A58185E1C272297EB0B3537CB43631866A1C93E545A63245740A475071E1C77E89AF7B6565D3F7B7FD7E35E9AA8566A5E9C39AA8A5ED81E45DE9927DDE018531FC0557204512CF2F43DEB7C9AF25FA9479DA9FF3D108B26DCC128B465C609B91939E0951C9702A067144E212C077FA0D39EA48F2A0D</vt:lpwstr>
  </property>
  <property fmtid="{D5CDD505-2E9C-101B-9397-08002B2CF9AE}" pid="147" name="64PS143">
    <vt:lpwstr>00035F9BE90CC4FD545AFFB05F9FE11C191A5ABEEEA4166ABC3C16D9C7F5A013BA43FDDF47759660C6712473173F793D1A25F4EE08A7A2B228524B3620847C1B3BC0D4F0336FF439E0DE436BE9AF2AF18445EA9BD56A02EFEA5C1E9F273D596DF2AF0E1014BB0ADA6CE029412FCEF6F44CD66019D91843BDAE73C4099EA4F3</vt:lpwstr>
  </property>
  <property fmtid="{D5CDD505-2E9C-101B-9397-08002B2CF9AE}" pid="148" name="64PS144">
    <vt:lpwstr>AF9BA1532B65A41F0317239E5B2316A7F194322A122B0FD7C53005C01B64D0AA12396FC528FBE983F405DC0619080DE017C0FBAFB93F977C1F0D87DB6C8B65DAFBAEDD5A1A17569C1C0D47D3F7C249A8DC913A24DF6AD1BED8BC19E7462B5EE0B80345958623220E1B771677D81E9D44A002621CC7C26AF9561EA51CD1D818</vt:lpwstr>
  </property>
  <property fmtid="{D5CDD505-2E9C-101B-9397-08002B2CF9AE}" pid="149" name="64PS145">
    <vt:lpwstr>267CD7652F7012B92476B6FBA051676C6BB50FC4AF4F211322477F59CFC9762DF15A110FC05ECB96182C42901293CF352839FFFE7B6B50F157937CD96B32A84B3C8710DED350CC0CBC0749732A1BD840D21E92FFD51571DC7CFF7F2ED6B8B7850296C3411E34347194C42A56022C9D3FDF179A75CE40E0E97A071BA42DBDC0</vt:lpwstr>
  </property>
  <property fmtid="{D5CDD505-2E9C-101B-9397-08002B2CF9AE}" pid="150" name="64PS146">
    <vt:lpwstr>32863422DC6A64F64A6BCEBC070058AD3D63D4A9B45A78435997942E14E7F87396D73C0712F5A659F0FB92523FD338D101A5F90901F5832C141C18DE896AC28FEA323C132C6E067547976FDE7566617F27C2F2F6FBE8CF116DEE11075F2D04AC49ED5618CF73716A5AD8E71CCE9BFC9370CCAD2FC74A85FB71DC1D162C6AE9</vt:lpwstr>
  </property>
  <property fmtid="{D5CDD505-2E9C-101B-9397-08002B2CF9AE}" pid="151" name="64PS147">
    <vt:lpwstr>F3DF5CFEDDE4E134C718B9CEE4BE3D9F596F146E541EFA21911FA3DD69615B18F722400C05DC4ECC96EF5EB89D08945E2129BAF14EFE772498BB250E852D875CF6A0D1859754FF4554823CCC5A986F7313B61412DA5AC84F08EF2300FB477F7752C4560FFE41DCB4C8C62282A7FD5B3CA476D72FCA042CC55892088A8F9F83</vt:lpwstr>
  </property>
  <property fmtid="{D5CDD505-2E9C-101B-9397-08002B2CF9AE}" pid="152" name="64PS148">
    <vt:lpwstr>64EB273D04F8DAFD3BF72F72D71804C67DB1BAB3495141437231049E2740444972308ED16B59AC21707FF88D5E89D102267F5E117B8D776FD9F33A5599F10B6AF41D63AE6E63F12E77414CE03AF20718E2B37F3F9CFABC9592B7E41AC79298C4415E18CEBE31904853D058DD62CE5C7CCD0FC12E5CCA1D6578840E99CC35A6</vt:lpwstr>
  </property>
  <property fmtid="{D5CDD505-2E9C-101B-9397-08002B2CF9AE}" pid="153" name="64PS149">
    <vt:lpwstr>89372CCB65F6EFCE11A84E99518C5B3D80DC2561AC3BFF40EF115DAACCDC8D31F95A05606A0EAF57241DBD245BB83F755C07F03B11883FB37E1E65959CF6B1E026E306D007C95ADF5BB76A38261AAC4804975229690037DE5E0ADFC24B1C21402412820A57F59AF16D1058C1BEC16ADCF96F383DDCDF979B5AE70EE93C6094</vt:lpwstr>
  </property>
  <property fmtid="{D5CDD505-2E9C-101B-9397-08002B2CF9AE}" pid="154" name="64PS150">
    <vt:lpwstr>2A4AB3A5831F23849D632237C93A686C00021D3E2357673535B361C754E85790D194E665E1E16AD46A7116DF046DA465D77B16AFD3E4E75FED8F8264335763E2AAB4DC5F94FB5F4180B4DE28979F4F80205C795E1D6E212379931F2686AF28040B5F3F0929EC70045EA4DA2A7E171C89467E3475E0275234E3E95E1B7912AF</vt:lpwstr>
  </property>
  <property fmtid="{D5CDD505-2E9C-101B-9397-08002B2CF9AE}" pid="155" name="64PS151">
    <vt:lpwstr>F516A892699FA48E24E86EA69657A8CE1A97D7B2CF24609C0C9D44736FC494E117E0A3E41BB8C41AAACBED8E321317FFF3DB809C9C63E40FFE1513C57D6BB2590113C278CAFF70378996DB6D6762616B9E621F76310E04E56A373B25DA017507536D2EDA11800BAB42B6B809945346A810D97D7F57D3800315595F0973CA55</vt:lpwstr>
  </property>
  <property fmtid="{D5CDD505-2E9C-101B-9397-08002B2CF9AE}" pid="156" name="64PS152">
    <vt:lpwstr>D0079A52B0A6C571310F1C1CCBDADAB25E20D87FC17B2C3253E089841E69268F769EC2FF563FAD2AA1C0FE66575634EB10CE41C6D6FFF2A6D0D46D6917CABDE95A1BFBDD5E1613852141A78A2DCC562C5FE379EF6D034828A8C4171F186C0B3586265F9BCFBD722516131B6B1ADCDAC46248E45B24D56DD01B6A2D3B240CF0</vt:lpwstr>
  </property>
  <property fmtid="{D5CDD505-2E9C-101B-9397-08002B2CF9AE}" pid="157" name="64PS153">
    <vt:lpwstr>03732E6B3AF408A6D95E96355EFEF059575B2BAE1E52052E97C717C06F940C24E54854F4256CB6DEBD2F99742714FCAA5B5F3FA75BEA33231F535014A25E9A954D6B6AD5B81A05D005D78D37085A94EA9229853F7BD6F6FC316BDCC2C5E91FF5346B0CCF187C4FF568EE5906531CCE55533CCE567CDC35255AC33E0B0FC6CB</vt:lpwstr>
  </property>
  <property fmtid="{D5CDD505-2E9C-101B-9397-08002B2CF9AE}" pid="158" name="64PS154">
    <vt:lpwstr>452A41D81C541701EBC9B2726F7401199CFF4A8736394DD33DA52C75D67B52E5C6AA93C4E057ACA00B1FBE0CDBB5CC87C47DFE314F8953D87EABC679FEA9C03C3B6314103658EE8C723B924F7706FC2418731903EDAD5805361A6775ACF43C6097D6137599F5B59EDEDC4431D04CDFDFB5FA1AD8ADF9AED70F6019A8DD4F9F</vt:lpwstr>
  </property>
  <property fmtid="{D5CDD505-2E9C-101B-9397-08002B2CF9AE}" pid="159" name="64PS155">
    <vt:lpwstr>225399A37B0820F1DFFF9385AD92AD9D2FA83E31421A3EF2E16B5694710F24C66D5F038B947C28EF47AD682B5760A7B4B51F3530AA375B221B24DEE51C5933C3139C19F6202AD5792F9EE09D5110A5740710DD35011D141D2F8FCC21C74402E91478C5500B620C2CA8D63B0C55808D0A62A958858098D56D281ED768342A6E</vt:lpwstr>
  </property>
  <property fmtid="{D5CDD505-2E9C-101B-9397-08002B2CF9AE}" pid="160" name="64PS156">
    <vt:lpwstr>36C6897234D5888BF65768270B93264F493046C6A16512236D016B556E877370285C0629392F35CC1C670319FF7E2C77D47CC6FE5F2C170F88164FBCB09618250E1A2D5BFF0CAF5F606731240256DE5939F10F386FA4FA0A5511A7B21FD31417941BDD6AA9F31A9717B15FF40D536655AA1B77B06C8D1F2E978D08C115CF37</vt:lpwstr>
  </property>
  <property fmtid="{D5CDD505-2E9C-101B-9397-08002B2CF9AE}" pid="161" name="64PS157">
    <vt:lpwstr>531497E69CE09F2AA546074CE39C7E5C4DF07FA4FB8AC48C109713D403CF42F5676C02A9DF8D740CA732659E6DDEE11A68AC0DD47214095489EB8D531CFEE4E25F44C45AF6DC5B8F0AE95B0BB35B73440D0E0CD98E07AE9A6A6A8AEFB509A99ABAF5479C9C5C3FDA13B13A4B1BAF0484981BBE1CB45D407C17673E1EE8CFFA</vt:lpwstr>
  </property>
  <property fmtid="{D5CDD505-2E9C-101B-9397-08002B2CF9AE}" pid="162" name="64PS158">
    <vt:lpwstr>01571E435B2F04BFFF66FEDBDE1F513F0549117DFEDE7AE7ED3E95845A120B10360C8225C7007D1E9B7C9D3E27C43C830B6E0F3A67F09F3CF532C74EDC74E9EA2A87A05BACDFA6CA08CEDC4E2B04902419F188A8317371660116F4F9E21A6DFB00E1319D444C13F7EB4F5274FB475E9572A0DEA850275F1DE944E19259E023</vt:lpwstr>
  </property>
  <property fmtid="{D5CDD505-2E9C-101B-9397-08002B2CF9AE}" pid="163" name="64PS159">
    <vt:lpwstr>4912987DB6595D59B7AE7A1CFDC98959815B13E9128C3FC58CD4814B1594729EF6613C86A57E08D3F745B085C2311B179F09B66217711E901ADF97DF21182AD880F2A186EF98567E79A4CA1CD18BDCAF7A4F7912C79D0C16C013B7199CC6055D2CEAC1A1781E873E8386AE3D9A05EF19731C95969FE6159712D5ACF4005B91</vt:lpwstr>
  </property>
  <property fmtid="{D5CDD505-2E9C-101B-9397-08002B2CF9AE}" pid="164" name="64PS160">
    <vt:lpwstr>97A10BE2681F32B70B0E880B539775BD1904847EA582972E2D44BC8D057BBDB5AE1D1507D9802AC7DA399F2B563334DCA295B196059E7F914098E9FA85026B257308B3047B749DAC9BB75003041E790BADC7363FF05A446E1DFD9F4308DABD116589012C025E9A46561A55869F9C5B342727E1014BDE435A5D1F5BA0C21E83</vt:lpwstr>
  </property>
  <property fmtid="{D5CDD505-2E9C-101B-9397-08002B2CF9AE}" pid="165" name="64PS161">
    <vt:lpwstr>C3B4A27513D7C727DB4153DF5B45DA28B598435BE72883DDF234E1A8B449911C75A13910935799D9369F5B16E56BD27B7C47674C48D98812C67914248C47C44483CFD1691E58471E4DE02A89E70652B46A230110A81CBBF2AFEF41B7A6157996FD8CDA05831F135C9F669B6DE9B5F0362035B5C2DEE2DA27792436D647D81D</vt:lpwstr>
  </property>
  <property fmtid="{D5CDD505-2E9C-101B-9397-08002B2CF9AE}" pid="166" name="64PS162">
    <vt:lpwstr>E9019F88B46B3DA7A1D75C3C55AEC84D726CDAA78445B2C5FCD979A33E886977E875C8951CA293A32ED8F55E318B72BC7B53171B7E1B4FC798F5BC0C43BD83D5178CF8C66ED1A444A31313077118CF8383F6F1963B7C10E7DE2785B46A83E5924C1275DC8913EE92AA3F193431DA9BDA88170579F8E0DA231584B23CA79C97</vt:lpwstr>
  </property>
  <property fmtid="{D5CDD505-2E9C-101B-9397-08002B2CF9AE}" pid="167" name="64PS163">
    <vt:lpwstr>0981D91DDE97190F899560159EE6E00CDDD06B1B300AF09A20EA5B34DF223C635D5D12CFA4C5DE53126A98AC3E8A9C9657602947DC0F79DE9AC3535984B6773CAEEF201124C6BE7498D989FF8AA55C85293DE994D586F0E6371D9BDA8DE3CE849537CC309D5D2A2E12A33FDCDD981DCC6A118E09D1E8A957488A1CDE0E1911</vt:lpwstr>
  </property>
  <property fmtid="{D5CDD505-2E9C-101B-9397-08002B2CF9AE}" pid="168" name="64PS164">
    <vt:lpwstr>C157113B50E1DBEEA55A018B23242A85DCEB9F078CCB5E5D48F514A6B37ED03013795BBE25449B041CDD35194D6C28D2E5B719D9A2B848BF81A66FD219AC1D314BA64A7EBAF6E2B33EBF82B77AC2D7AEC6B6812BD7702BCECC18BE52272CE901370B7CD1372B3E17180CE6119879412712D5A6B1360242E48BC65A3E951C6B</vt:lpwstr>
  </property>
  <property fmtid="{D5CDD505-2E9C-101B-9397-08002B2CF9AE}" pid="169" name="64PS165">
    <vt:lpwstr>3D2A5B2A2FC2141A60A7F4086EC3FAFE729C0E5AFBE2EB0BE1471CC080E08486F4315D57213F7E7C80BFB239D824D12C4D17977328D59463F3F417533BA8777FBCCC796137271A6A19953C96082B962A3EDB91DF8942E14B0314C5DFD719F909A61FDE5F0D7CEF19709F21055E2566B1AE9F13032634859BC31F7793653F05</vt:lpwstr>
  </property>
  <property fmtid="{D5CDD505-2E9C-101B-9397-08002B2CF9AE}" pid="170" name="64PS166">
    <vt:lpwstr>AD57D7F897042F04407611D73681218121695F51576C49A7714CA7DB8D34A6570D2E9F6BCE11577F08570ECDDA7A7E577D038D379ADA577CC8FE5ACEDA2F5E4762BD6F4F03DB97654890C05F975AF45283D39273235ED05FD725096A3C03A70B2B5B2D4EA6F4253A38BECCF441A89F7B0D829509F5E24EE84BE3935948E01A</vt:lpwstr>
  </property>
  <property fmtid="{D5CDD505-2E9C-101B-9397-08002B2CF9AE}" pid="171" name="64PS167">
    <vt:lpwstr>2B83CFB37FFE63EC0F7B5A7EBF08DED704CBE2A11117D85C3B07F40C131B2E3F94FD826F0F243B1A0E131FE87C171418681D190980C8641B6B32BF70BB975AA71D81AB4E3A61CD57A58A785C5F97075B3EAD5A806AC49D0988E846B618E004CE60AC10798F950F559BCD6B40B7186AEC562EED7C92A7681F6156A41F1E9E4B</vt:lpwstr>
  </property>
  <property fmtid="{D5CDD505-2E9C-101B-9397-08002B2CF9AE}" pid="172" name="64PS168">
    <vt:lpwstr>2BB559AF3DFD60C46F895FD525CD562CCE563CCC6BF7DD0D6A91AA284EA7586D855E85F1F50F1426303E08036B42D115156AA6721E5C060606F61AE1E2E3E419050606E5E6E7CAEEC917DA6E70EAD6DC26128B4299BE19BC0E58077EFD7E6FF40152C7EAE58EFE55DD670C524362D8F718563E0E8FBE78121C0E0BB5493ECF</vt:lpwstr>
  </property>
  <property fmtid="{D5CDD505-2E9C-101B-9397-08002B2CF9AE}" pid="173" name="64PS169">
    <vt:lpwstr>23AD9D695F690C5FF470DC3D471B7BEB035DCF166C5F6B600A5AB7356C37126E14FFBD1D694FDB0D3441CE5BDE12E0F53F381A024BF381358F8C92FD94074C474F54AF2CDE99A5440F9D3F09DAC8378E50140E65688667BD0F78A44AD81C613CFF2A4F147667831A0FF595869741279545B53E6B571B606437DA1723362AA0</vt:lpwstr>
  </property>
  <property fmtid="{D5CDD505-2E9C-101B-9397-08002B2CF9AE}" pid="174" name="64PS170">
    <vt:lpwstr>31090692F00CD2FF2539BE5F4D1DB27EA9981D3B084D3DE33E8FD2450103D033B63DA97B3D24CC5BCC0F3356BF272171BF7A4C2E02F2636D14E7EB7DB68030D8387CD83B75183845B06DFAC06B757C3BE80FD8426D089F54AA924ECE12E05E2BF067C435DD160AEE631DBD961B3B1BA540B55EA476A5FE0B6C343CC8A84CFF</vt:lpwstr>
  </property>
  <property fmtid="{D5CDD505-2E9C-101B-9397-08002B2CF9AE}" pid="175" name="64PS171">
    <vt:lpwstr>71D81ACE1AB609036C681D310AEEA263B306C1101B52A811B91A4B87440687A217BA549D4BF0E98054FC166C155A14DE511A2F3C30EE0034543F9EE4587A716A6A7E5D76717AE9DAC0FD566A4607716B7A736A4E49DD3EEF7EB0EF3AEF20B18F5722DF192070C0BF986E227F191D193E226F051AAFFF06C1CAE6E3FA3F6805</vt:lpwstr>
  </property>
  <property fmtid="{D5CDD505-2E9C-101B-9397-08002B2CF9AE}" pid="176" name="64PS172">
    <vt:lpwstr>57BA1E82D20836C06EDDA1881213FD2BA70FC8D61AB70CFFB37C73158F3C3F8195FD4A00298FEEA8BA113AEB94E7BCD0324368714AADA8D7295D6B2E05D013E16B8B09C38F3B1899C7B6C61FD1550A04FFCDDFDF32556A1BC17643955F2964904404231D9A442C52355B2D4B1E2865CCC2299CFA50F233C1E95ACE6B70673F</vt:lpwstr>
  </property>
  <property fmtid="{D5CDD505-2E9C-101B-9397-08002B2CF9AE}" pid="177" name="64PS173">
    <vt:lpwstr>4D0FB7045B3D41AA471ED13B736A1F77A36CCB660A71DF1245F46D26CC6121151B2B9FA0463BE05017670915779E92D7BC16185917A81AEEBE4018F400A18C5BB25C5BC8EAFA7116776A5DDFBAB2242215A904DB63D8EFF4369258A6127724EAE19619B1102083E431144A2F181D0214239B353E28BFCBD91707EB7B9B0973</vt:lpwstr>
  </property>
  <property fmtid="{D5CDD505-2E9C-101B-9397-08002B2CF9AE}" pid="178" name="64PS174">
    <vt:lpwstr>4140347B749449DAE9DDF729978C79E66B5BC739CC26A5A1A61BF52E014D7F0C9223C477436B634F1E63AD593F14CEA92F5326AFA772B0E56A0A7FEE19AB18A4225F233C7DB990154BF47D18BD3AED096F45DF9261A50B3C96CB3524D4614248144CEF24F6633569008A75BDC7F58ADF3217385B9687F4E67E630AFB298AE9</vt:lpwstr>
  </property>
  <property fmtid="{D5CDD505-2E9C-101B-9397-08002B2CF9AE}" pid="179" name="64PS175">
    <vt:lpwstr>59F089267C9E25C9F76D22A32BE4A2DA69472894860FF4225F24CEA6191D5C5FA5FE5A3A43AE08B555DFC1FF3DC9D7D836116F7151DFCE395C5502235F1DA66956D9BA882C5CD7DAADA1154768450EC26928D8CB67971CC40F23C05059BF9175B89FE00E13C0B6297D46638D839DF941069B1CA03B7050188997F9029B94EC</vt:lpwstr>
  </property>
  <property fmtid="{D5CDD505-2E9C-101B-9397-08002B2CF9AE}" pid="180" name="64PS176">
    <vt:lpwstr>2C3C9B9075F7049C64290A16DC1EAB948C7DD1EE3CA7DC0F9761420CD6CB2B489B94540124C4E089149C241E6A19308C3CD06AFC13895F9DCB9863669C08BC01CE9A225E8D4515BCF7065BF21EC38585E7C3E056EBC11F337FE97F9D43A6373E5B1C96D7CF2205FE420DEEF424A61533D0232E89F1169EEBC2365196F46C52</vt:lpwstr>
  </property>
  <property fmtid="{D5CDD505-2E9C-101B-9397-08002B2CF9AE}" pid="181" name="64PS177">
    <vt:lpwstr>53BDEA8905CBD93D2CC7796BF482A063CF1716D293F8C79AFD6FC819578C92613B2B9FF2A531BF7C86CAD3E017139FD69A32C91CD5732B14027236CFBF3A6BD0AFC66741099D04C2D61AE969D6956D123128A4F72BE317FD5CD07C5E2358CD538560B64B2CDF5F0B5A10A8471907941129179D5AE201A7C7BD5E60135324CD</vt:lpwstr>
  </property>
  <property fmtid="{D5CDD505-2E9C-101B-9397-08002B2CF9AE}" pid="182" name="64PS178">
    <vt:lpwstr>6D159BCE53C78A773E7A11473F375A071732C3EC6DFD0EEC24B0C978DF4894C35941B525A9AD5A5043D13458CC49CB58D00EB7A32B10A593B74FE3DEF700E8CF85F91E0BBF92507DB0B5DA52927926178EA300B771C45723D6D7169E26C813A5DCB794C0141D024E07F2ECBC995FE35EC492550735215FA497BEF638ED65B1</vt:lpwstr>
  </property>
  <property fmtid="{D5CDD505-2E9C-101B-9397-08002B2CF9AE}" pid="183" name="64PS179">
    <vt:lpwstr>DA0D6FD91974FE1AB3670B4531B296D49D3A5E121CE673070FF8FEC975872CB128CD72F1824C0AEF1004927C6C7C1CA97356B69D5DB5A9A46E1C7556344B601738E0170C142E492A9DD8C8EF221FC79F568C4AFFA1AA88751B62105DCFC51D24CF6D0E23971DD03C9033BDDDD7C4BA2F0856493F04C96D56A8FFDD7E2314DE</vt:lpwstr>
  </property>
  <property fmtid="{D5CDD505-2E9C-101B-9397-08002B2CF9AE}" pid="184" name="64PS180">
    <vt:lpwstr>E0E903E7EF33191F80FE87B27268715247D310E83900541703E5C1D7D7F5396CC34ED4BBB49B1EA2172D98C57B4F3370B689464F553DEC93E8C93BF597CF218ECEF41FC5B40533FDFB8F0CCAF23216EAF370655F8D1411A39A7BD21226DC185E5601C6416871825539083610193513D924263433337807AE1F4319142F72E0</vt:lpwstr>
  </property>
  <property fmtid="{D5CDD505-2E9C-101B-9397-08002B2CF9AE}" pid="185" name="64PS181">
    <vt:lpwstr>FD12D70F3AA8CE9CF5FAE6695893B341176B7D1B52479EE1FAFA1C6B4C1B6B31196B09E0D56B2A711E04BF3EF46AA88E56C86A5027AF19F659730DAB6551A5D2B2F46410838A74069A26B62DEF93A28B93FDB299EB7C1A4A260F917DA4162646670CEA02DAB242A3DEFFE21CDDE0F7AAF6247E116C1A391D8E926E2D38C244</vt:lpwstr>
  </property>
  <property fmtid="{D5CDD505-2E9C-101B-9397-08002B2CF9AE}" pid="186" name="64PS182">
    <vt:lpwstr>0721F43F7300072328C11668F8643E3AE70BA3186A471E566BBC653EBD142092501C7E2BB46AAFCBD3D41755B46B1CAA1A7B16EB14682C0AB6C7A1F8BCC36C324E9932A9A4E84F80B91401176A4D08AF1229E9137077D816930726A135ABDDF085405794F749D68A27149610623391C1479A134299EFFE799715CED7170F32</vt:lpwstr>
  </property>
  <property fmtid="{D5CDD505-2E9C-101B-9397-08002B2CF9AE}" pid="187" name="64PS183">
    <vt:lpwstr>2F8114ABD27BF4CC9C05753B19E474CEF68D18C24C1294897D693EB5DEF6C1F41A19A340DC31BD1098699BB9109C1698C13400E837B096DA9D28CD720B94BF96F611872A7B765C6F2F14A1E767BF3ED680113416B7318517BC023E0E9D79B29B0B1F04CB3C01D2161756EE6FC4DD1F3B115A2FF4D28B1CBD5BD2A4534FE059</vt:lpwstr>
  </property>
  <property fmtid="{D5CDD505-2E9C-101B-9397-08002B2CF9AE}" pid="188" name="64PS184">
    <vt:lpwstr>2F1B1E52925F1D791A164EF8E63BF60F353A6C6B6FB732B2B49806B3049B9BAC52725C77397B175BA0DB4208AE02302D0FE4793CEB321F581FF7D1493BB455AA60C3F4A578A9996A1B3C3F283086705AA3F8080D033F06F4F71A9ED362BC0316BD7B749141A41A38B4C7732010261C3056F437539B5CF655CE0D9F07510444</vt:lpwstr>
  </property>
  <property fmtid="{D5CDD505-2E9C-101B-9397-08002B2CF9AE}" pid="189" name="64PS185">
    <vt:lpwstr>A515850615D37FFB910FAAE46E1B04045209B1A0C628C1D94D1465434EE1D45D4FF48F9AB7A2A530F6F63DF64028A7EEE9C90F361D61121B1C6A098F2F9162447974193E1837363D120C51B7495D51084A3BA405AF224F2F2D7FC7A1C5BF41E6B0F718FD18F50FC3A7AE3E0C6B749F54CF928F2CCF9205EFB4FFFB49EEAFEF</vt:lpwstr>
  </property>
  <property fmtid="{D5CDD505-2E9C-101B-9397-08002B2CF9AE}" pid="190" name="64PS186">
    <vt:lpwstr>E7DF2A1734E795E31DB53D1437C870ECE4753F474834AD1B8B2A3C32C174D7E100B807F82DAC229D2A382EBD075325E8DFC92F9F3E9E63786C1257509F3766000F3E3C8C836E284606867BFBEF3F76002610D36911CF0A064CFBAF5CA53F92420B3BB496F7D3E8F39325913602650F8772B416A0D0CEA3B1F016280B39A71B</vt:lpwstr>
  </property>
  <property fmtid="{D5CDD505-2E9C-101B-9397-08002B2CF9AE}" pid="191" name="64PS187">
    <vt:lpwstr>BDAD191108A9A57E84AEBE2D6CA71C0409BD687E347557E87C4E2A811478244436507B5105904253FD0CAD213F419923CF5762608528E0CC1935A05E412E15418B078EAAFA893700EAB55EC963D60F62C9E97AA810A5F20ACE19F615CC713C2B4AD137217473F736E0CF38001B4619F63F150CD881C4D31B1B3CDAC494B214</vt:lpwstr>
  </property>
  <property fmtid="{D5CDD505-2E9C-101B-9397-08002B2CF9AE}" pid="192" name="64PS188">
    <vt:lpwstr>731EDE06F3D282DBF55AB30A1A3DA898733AE6D157984F426F33F71EBCCEAC320FA88C4B1456077112DBF6393CBFAB8D3F0EA5795D851637AF2F39BB868FB927835F5D8516768D5797BB868F7977896F931E1C7639679D8C16F651390B6A971E26868F778F440DA1390F20737918CD02D7F11669BA71170E84D29B2B0C0F8E</vt:lpwstr>
  </property>
  <property fmtid="{D5CDD505-2E9C-101B-9397-08002B2CF9AE}" pid="193" name="64PS189">
    <vt:lpwstr>47D89B7B283E7F72A271D619FB3F68A88A174A036DD77E17073F3754DD3F982F14441746AD5C11574F8C959B3B3B3E7BBC7B2F0F8D8F444D068FD48956148F871E068F1EBFB78F1E068FAFA7DF068F1E06D7CFC786038F1EFFF71F6D5F19FBEFE71F1E13D79F43170F079F13D79F3F37D79F13D72F275F13D79F13574F779F</vt:lpwstr>
  </property>
  <property fmtid="{D5CDD505-2E9C-101B-9397-08002B2CF9AE}" pid="194" name="64PS190">
    <vt:lpwstr>13D79F6F67D79F13D79F978F13D79F137FBFB79F13D79FAFA7D79F13D7DFD78713D79F13CFC7FF9F13D79FF7EF8F5411D7E71F1D17068F1E060F073F1E068F1E372F8F1E068F275F57068F1E064F477F1E068F1E776F8F1E068F679F97068F1E068F87BF1E068F1EB7AF2E175A8DA7B84ABF92450D76B97321AEF385F2421C</vt:lpwstr>
  </property>
  <property fmtid="{D5CDD505-2E9C-101B-9397-08002B2CF9AE}" pid="195" name="64PS191">
    <vt:lpwstr>6A5762EC2147A965B467DAB517944225E0DE92479DDC5A47964ACF0AEA49C961355B33DE9941977050D55F272750E0DF5A31259F5DDAEF5EF866DDA10AE19A4B24DC92471E631DD6366A6794E8A94FA6151A0A1E12CA736FE56F1BE882C93AD40459C35E449ED1799CFD1718BF16F532240A140757E7AE9520931AA55F56A7</vt:lpwstr>
  </property>
  <property fmtid="{D5CDD505-2E9C-101B-9397-08002B2CF9AE}" pid="196" name="64PS192">
    <vt:lpwstr>EFF63A1F58A8100B617E32169FE708F756E8E8E61D6D4D5592136285775BA3E9277E6866B45D391D7021DE681CDE1705DB11680A71DD73F96388B6D8181D070395161DDCF76280A5CF1515C2C2BCD80F3C9A67C29687BFFBBC5BBB100DEF93B67408EFA5325346BD045BE03E6B393E5A36775F466CB7193559C551BBBDBE7E</vt:lpwstr>
  </property>
  <property fmtid="{D5CDD505-2E9C-101B-9397-08002B2CF9AE}" pid="197" name="64PS193">
    <vt:lpwstr>9209371C1BE8F0DFE018F76B2994526F650A24EE109018793529BF0A77FE21A5168E54559359F626ED56E83DE67557E8E94457DC0997786A56452AEA811454DD155733E343C4ED5317D068D81C1FC711940C077D2C4B46D21F12B37290D38C86BF4E8F431B7CFE5A12BFA95B233159953977D18496DF14689F7CEED365F412</vt:lpwstr>
  </property>
  <property fmtid="{D5CDD505-2E9C-101B-9397-08002B2CF9AE}" pid="198" name="64PS194">
    <vt:lpwstr>5BC026F5972ED05EF76D6C5FEFC10A5554EF9E266D1F327B847C0F502E9E712BA152082CD21817DF52CCBF9494927A0F1C6E3B1F2F42F46F4A644F40E0CE6EA74D0FB06F01D2342C1B840409B4D45D0D9BBC05BCA793D841510F980E50C9BE9D7D07FF111A09F53FD30E8DA88799774BDDB7517F4C813EF6239B07785F2FAE</vt:lpwstr>
  </property>
  <property fmtid="{D5CDD505-2E9C-101B-9397-08002B2CF9AE}" pid="199" name="64PS195">
    <vt:lpwstr>046D57C94B9A6A7757C4591C15E668FF14F52C934D8F51426F372E9AAB97384C3035FFDE9BD95C657B35A3203BE03A7CBE8760D3683B2F1FD93E012E372F1D6D9FEEE3B13B10084AE89586379A696D0375CC57301CDFFA2A7954595F2528B12EFC16A76A5B0A2F527FF6CC105709817AD285E7E154161C8F79D81FE08DFA3B</vt:lpwstr>
  </property>
  <property fmtid="{D5CDD505-2E9C-101B-9397-08002B2CF9AE}" pid="200" name="64PS196">
    <vt:lpwstr>137FE15F5E560253AEDCDD09C3FD1FFE875A67FD8D9FD57F6B8F569D47566AA41F71F14BDADFB98869DF587BB74A41197F9FB4C5556B41ED8A7D349D1F8C6C221E2F1FE315680E2B685F1B9F3866F466280B3ED71D295F295B606448C55F976A271C6226D95A251F6A33C244B01EF41412272637D5091FA9FF57592FCA2738</vt:lpwstr>
  </property>
  <property fmtid="{D5CDD505-2E9C-101B-9397-08002B2CF9AE}" pid="201" name="64PS197">
    <vt:lpwstr>1C5F9CEF076D02563F676A0B090B1E1C1EFF275AE7A21B9FA8A9CD0765325E3CD90A9C4FAA9215ABF17F08461E33428034319530BDCEF03D245AEB089F0BE01E251B156A33805AAE94940C6AF10F6A00520953D10126001324C2B2C195AD04DF9CD5DC8F3B1DF5059149DFF5893E44A45B7E29F95EF96A53159580F9B80F0F</vt:lpwstr>
  </property>
  <property fmtid="{D5CDD505-2E9C-101B-9397-08002B2CF9AE}" pid="202" name="64PS198">
    <vt:lpwstr>6A2207076A315BCE1B99BF00D20A9802D3E87B6B842004ADE82D5780F118F49C111CCCA95A6B9413CCD71DD61E195C1F2C6280A9F6131EAB47918D1CFF0FDE17BDC726319F44099409F3910D884DDD0E0047DC107FF3C7BC75B22A52571D410678645DCABBD35D04DBCA9BBD7F2B40A9C39958E0DB075B382AD8A973AFC0CB</vt:lpwstr>
  </property>
  <property fmtid="{D5CDD505-2E9C-101B-9397-08002B2CF9AE}" pid="203" name="64PS199">
    <vt:lpwstr>1A8C06F4173C8F334006FB347CF85F94C53FFA8F9F72E61DEFC037DF19A3DB5F9B60066A01750B15541D51EDF0E4032D9B1E892CBA3B759F1BE6FA1A7259ABD076C89C3D09FD03742B5B0F7DA04F283D12975910CE17075B5D32FF0055A4951F5C971B1E56309BC7830FA8F21197AA133B4519DAD52899DBE81B83C5720216</vt:lpwstr>
  </property>
  <property fmtid="{D5CDD505-2E9C-101B-9397-08002B2CF9AE}" pid="204" name="64PS200">
    <vt:lpwstr>0809C2BDC4DC6C99421E169F14C1B0C6E77D1CC15EA1E4FF6807B45827375F9267DDB5C5241832D50C43AF329C2238096E8D321F1C066AD439C0B06337AD4CF4B513199B9B2C969B909512451EE3DD1EAAFEB0D84C92401CEC2402C2A2627CB0DC2AAF0BECF3D6149DEFDD8544EAD953E9D09C6B0FDCD7A719BB64E4B7F43B</vt:lpwstr>
  </property>
  <property fmtid="{D5CDD505-2E9C-101B-9397-08002B2CF9AE}" pid="205" name="64PS201">
    <vt:lpwstr>B70B632E358169A91D2B19B5B7A2BF9DCFC6960BEEC80B3A3D59C09CF1A3FD1B33748EAB2210757F1AF5C63E9F7B5F3428B2FD56CF0BDD43EBC9B76589DE6B3F28482F93B599180AC64B27774C09D63FC0CC5DB77B9F8889BCE2243732C63B1C231D6A20E8127B714AC2DAFB2634664B6132866F4BDA579D7BCD9AE990508A</vt:lpwstr>
  </property>
  <property fmtid="{D5CDD505-2E9C-101B-9397-08002B2CF9AE}" pid="206" name="64PS202">
    <vt:lpwstr>1B24D86A109474E46610BE86B5A9F7E2967A1832964CEF0EC1541AE61694A5FF6BA314EC561BDB7DFCA690724A8D077968EE750EBBBE8E9551D4D20C052B877A92509C613F51DAF9537CE4249C13F1AE99002E7BE95D9241E88CDB8F02E729DD8E0213E7B92C5EE11E6A0D236EE86031975E24DA6B3CE0D9673BF404BB097D</vt:lpwstr>
  </property>
  <property fmtid="{D5CDD505-2E9C-101B-9397-08002B2CF9AE}" pid="207" name="64PS203">
    <vt:lpwstr>FCF32BD61D035E6EE2852FED69B67E0AC69DE551A23A03BEB7DD94B74A085285AF32E1B071787AACB55C7FABDAF81DEEAF758594ECBFA5EE882322AD8D23E89C6324B76A2D486AA9BB930E09C0814B121FDC8F531129A146F41A5B0738915670E8522D44783CD401CA5B8E99054D241C5F4933B36588446C433DA8E4702412</vt:lpwstr>
  </property>
  <property fmtid="{D5CDD505-2E9C-101B-9397-08002B2CF9AE}" pid="208" name="64PS204">
    <vt:lpwstr>09946C788183058D6319EEC8E485DEE01A20E1E95BC5471F693D6B5B5007EA225E2B4E43646C70A738BD9E496A7BE0C3A70486A0F29C15F486EA191AA6E9A4A26D34EF8D15125E25131C0F05161377DFA3D73E5E36B455E8BF48192E0A70F449E63A772F5A52E52E2402518E8E23137D3611508E13BD74A9D817191117DD5A</vt:lpwstr>
  </property>
  <property fmtid="{D5CDD505-2E9C-101B-9397-08002B2CF9AE}" pid="209" name="64PS205">
    <vt:lpwstr>834B94247C564A40CBDC19AFDDCA775E317D02D21585427A6A9E79127922AA87937412FEFBE6188271ACA813D5330E55178E9DAC1FBE3A25B427020BEF57854E2B0918DE1455C63F36F7DE73A7277098881D4371E10B3B53C8E32477BA522B51855334CF52105DCC7A0FE2BC142F033A5A5224CC6CC21BEB70669EFD1FEF52</vt:lpwstr>
  </property>
  <property fmtid="{D5CDD505-2E9C-101B-9397-08002B2CF9AE}" pid="210" name="64PS206">
    <vt:lpwstr>9284425ED91C7FA509EE0A6A702494FD564C5863DCB41D77F3791B1E1CF4981DDFFB9750B83E4CED574AD88C06169F4773EB34429AA38F3CFFD8130B068F18D8741D571DBF0F38411EED8E83D94AEF911F94C19CFBC74CD94EC1F2381E6F7C2F9EA21D434F1F458A240BC8C5BDA83B7D3298D9AC0E3BB4E6513F997B8DBD20</vt:lpwstr>
  </property>
  <property fmtid="{D5CDD505-2E9C-101B-9397-08002B2CF9AE}" pid="211" name="64PS207">
    <vt:lpwstr>0657571B1B940AA46D3665F9176D0F6444167F50AF0434B45B5AA6251FA59DE1B46BE91A8645D936725F319B93180A1C4E7B3E9F5F931D9B5BBB2D1B81E812191A97C2A50B9C0EE78E8014D8F459BE25D50763D20FBCF2751BDDDB699551D577C759F4800FF84DC45437107C371F4D0DD4196F07D8C89DDB133544279905B7</vt:lpwstr>
  </property>
  <property fmtid="{D5CDD505-2E9C-101B-9397-08002B2CF9AE}" pid="212" name="64PS208">
    <vt:lpwstr>FA236E2D8A28B5D36D7A98943978207188209C7E52F4EF5A438F9BD7C497DE9423A84619C9788DEB11FB270779095D355935AE0FB6DC11496BD6E68215A70D95F0899DE3599718F62422BD931E665F89AC622A80931B316689E90748E996B0406BF3340DDB97D408162EA795421EB03218E9B4471F0816FD0AF91634452989</vt:lpwstr>
  </property>
  <property fmtid="{D5CDD505-2E9C-101B-9397-08002B2CF9AE}" pid="213" name="64PS209">
    <vt:lpwstr>3A2D31AFBD0C024F7C1703AE2E5D92479F045E0F3CDA2A19945A6B2CE500579D1BDE949D9D8A35081A780C7E0B3B2B00F507CF5B225E196E5D47157E0D0FBF588D08475AE6D4388FF9DDEDD4387A5A439442D7D78E8346941C287727CD431C14D4272D114F1D2A5D3A541D49AF9B329C0F411D0CE43DD4E7AF4F69EECE2946</vt:lpwstr>
  </property>
  <property fmtid="{D5CDD505-2E9C-101B-9397-08002B2CF9AE}" pid="214" name="64PS210">
    <vt:lpwstr>B5AD9549FB1F3D72F03FE56D1CF5A7A7DB6A1502E95F7FCB9447BCFB3169AF4B2B6C24245B019923FB9EE7B11B2B1A9ED6633D58DCC300989BF485E2B35C711BD98C1E6A2B1F3F13E4D4398E2F9D51B66494F12982BB596B3D17176B0374DFF6BA780F9E63E8E4E044161C19B72318253044B11A1BF096795BF23B5C831954</vt:lpwstr>
  </property>
  <property fmtid="{D5CDD505-2E9C-101B-9397-08002B2CF9AE}" pid="215" name="64PS211">
    <vt:lpwstr>95F51937FF92C5625FC12522365A0914FFF667198FC73AA5C4B11C9652F91E944E4A2F14277F747EC419372867000CD69A52BA6F06D1D997B85E36C67284074A271337579DDF094F16C19CA23136A4010E36543CDD19F35ADA0B830713299ABA5D551461D6DCA90BA44F2EDA133313A97672A84D535751147F7F54DDE739BF</vt:lpwstr>
  </property>
  <property fmtid="{D5CDD505-2E9C-101B-9397-08002B2CF9AE}" pid="216" name="64PS212">
    <vt:lpwstr>3A683EB49E2702108B23737E1072424575BBFE0F233F0B627F1F5F11043EFB1D1ED252CB90246F19560AA1685B0BD5D7891D94075F4615115309591C2F79AF1E260F055F1F1F83AF18BDA90A1E10350CD73F9C82211855433F9C132973009D8D9C132DD785AFDFD3132DD73FC5F7E9FBD68C9C1B0B0B0B3F0B81026DED290B</vt:lpwstr>
  </property>
  <property fmtid="{D5CDD505-2E9C-101B-9397-08002B2CF9AE}" pid="217" name="64PS213">
    <vt:lpwstr>5D0C187F0B7B8F5E517165998F5E190683AFA15E19067BCFFFEF132DD7D61D0A0D3D2B2DD73F9C5545778F8C9C13658306938323666D4F0B1F0C6306737B8F8C9C110903318F5E19065B476B5E19067B9B8BBD19067B8FA7D7C7F56D6D8F5EEB1F0813D73F9C13055D453F9C132D6F9D879C132DD7ADD3C1E706FBFB3F0D07</vt:lpwstr>
  </property>
  <property fmtid="{D5CDD505-2E9C-101B-9397-08002B2CF9AE}" pid="218" name="64PS214">
    <vt:lpwstr>395F7B8F5E194B6F918F5E190685B7A95E19067BDFCBFD136D6D8FE50D063D2B27D73F9C5745B7062366E9DDD0F90A00CB0AE70A9EAFD59A817266EDF3D669678D8F30BD63B68F2266E91D9FAF18D50F8C37E0C60C7EC51E32DF18317F37716A73732A558B9236E6374A52A9A628C91E3605191DDD7F1C184CFCACE2191D0F</vt:lpwstr>
  </property>
  <property fmtid="{D5CDD505-2E9C-101B-9397-08002B2CF9AE}" pid="219" name="64PS215">
    <vt:lpwstr>1B5A1F1A2A2F947FE173E1E0373F274F4718171F282F2F484F183F17177F777FB26B84F01F1F1F676F6717180A181FE8D0816C051E11409F9F999F9E9F7FBF6AF2441C18999D9F0B467E9A1F3244E4F9974E9F4F9F97327C3848AAE9EBA83C187B4F4F97D9370726F2A9AAD11779771F4918786F681D94302B7A4072D21F7C</vt:lpwstr>
  </property>
  <property fmtid="{D5CDD505-2E9C-101B-9397-08002B2CF9AE}" pid="220" name="64PS216">
    <vt:lpwstr>1F7004E09968681F7A1E311F7BC43F5C706D5A67766B4F293E88E36D707C7A6C6C1DC9D3FB9AA373109F16FF159AA38F38C85F0F8F0EA38F38FBEF0DC74F0CBF078F08ED9BC61F066F0508ED9BA3DF04C52F03BFED9BA38F01EF00C42F3F5D41D70CC31F3E6F3D41D71466C17F67D766F765D714665DC017E33BE0F3154443</vt:lpwstr>
  </property>
  <property fmtid="{D5CDD505-2E9C-101B-9397-08002B2CF9AE}" pid="221" name="64PS217">
    <vt:lpwstr>2F8629F81E2D1F2F730845EE54321F907980C86AC345B07EBE1F7694780E6F1004F47721146B6C826F0E6D1005D181047116182C7BFC7B561154E9567E40277CC2C77E2E7A166A7E77486F7164D06B207C9E42187E1A7346E8A5783E72342C6C4640E81A57B9263E69C68EA27B426D10717A7C40057354ED2E1F2F5A7DE237</vt:lpwstr>
  </property>
  <property fmtid="{D5CDD505-2E9C-101B-9397-08002B2CF9AE}" pid="222" name="64PS218">
    <vt:lpwstr>E8A5B974BC3F427E3F0A7A5E0E733B23537CFA1450FB19D71129B06B067E10F9FE58783FBC7EB0B1C48D13284E712C67509848E8857A6B8A0A727AFC64C43E7B4AD83A74900A8D3664B06D667E402789DDD999774E6F5850F33E3E58267C73E45C0DA5796B3F1C6F44B46F67D3C36C1A006EDC160434F33640C22B7023A3C7</vt:lpwstr>
  </property>
  <property fmtid="{D5CDD505-2E9C-101B-9397-08002B2CF9AE}" pid="223" name="64PS219">
    <vt:lpwstr>1F4074C43A3028F33A24701286BA68F43926AD702A6F7C6D48C1DC820E746B100078A893E8EFF42C76762624043F06ADA0296C38A2CC6AB07B44147676767E527FACC81A65D268A0283DE4178F702468704889570727E0527ABB3414077C502CB07A1EF4195C0C4BD8543B883276B8202E4FC96BC25E346B76726B8EC6FEAD</vt:lpwstr>
  </property>
  <property fmtid="{D5CDD505-2E9C-101B-9397-08002B2CF9AE}" pid="224" name="64PS220">
    <vt:lpwstr>C76B8C6C720606E86F972F7EFC1E28314027A357484B227650B411AEA1E81E720C7E4A6E533FDDE80024669E04745F01119A467C31700F164417D02DD06FE9C1938E0A9E06728D1C3E9BD4202C57E0F8996A6E4A521F4C1F561F53C6DDE415297B603072340085D901577C6C5A7DE666AFD6FF6F16BC718C96937A70695E54</vt:lpwstr>
  </property>
  <property fmtid="{D5CDD505-2E9C-101B-9397-08002B2CF9AE}" pid="225" name="64PS221">
    <vt:lpwstr>9822685F17603FD2FAC30864874AE06C103674481B7D88EEA4386D769657A9BBF43F1C79C6013D88EF2A38325476F42507137E3F98300A7352435D1DB4364A507EA3F1523F3671BC3C6A2A7C0CE939E41A265B8C528D36F66C248831302B0311DC41004A1A52101C9E462452467ABE64F02C32323ED68C7ECCC48D57CDE0EE</vt:lpwstr>
  </property>
  <property fmtid="{D5CDD505-2E9C-101B-9397-08002B2CF9AE}" pid="226" name="64PS222">
    <vt:lpwstr>60500C072B121C5E514C4CDC0B197C0658704B243B737A42503A4C3E380CE9FD241AB27610343F847BD779F0005A3E5AC96A7C841E4F12781A7E3E252A7E7F99711F23AE069871BB70295C4E7492681ABBF1DA9F21281E1815407D632E99526E566C3074190E015649784A64B084ADF1341E3FB653167D62FBA92F6D1C2A18</vt:lpwstr>
  </property>
  <property fmtid="{D5CDD505-2E9C-101B-9397-08002B2CF9AE}" pid="227" name="64PS223">
    <vt:lpwstr>FF5FC35E19064F7F6F7530C86EF9098055C81F65A6327C5DF1A5465111A87000541F4D71D4C25D7248B04C6A71701C4B6AE869C4C160487A7B18778E596D9A4C7E6B0464C06CF17B7E9900183C6C1738DCA5C6B371161F2C6D117FD23A6C24075C071272A8C4F2557E7C597AC4527EC65E6F1C52AFC229C80955641C73106A</vt:lpwstr>
  </property>
  <property fmtid="{D5CDD505-2E9C-101B-9397-08002B2CF9AE}" pid="228" name="64PS224">
    <vt:lpwstr>78347A49A76EA464507C6C5170405B7A222C98C7A8126A3166286D1744F14A7871187C775C76BC5C7960D0A27A085800546A6C6B60E8A1C6F04C6B7A727D7A6D114070127C69AD282F0970105E521C8CEFD8D34F7452307B7B3066977B7FF22A681F333F523F17070502391EE15757257272253E4CCAF42CC2F62052104BBB</vt:lpwstr>
  </property>
  <property fmtid="{D5CDD505-2E9C-101B-9397-08002B2CF9AE}" pid="229" name="64PS225">
    <vt:lpwstr>48142402A90810DE6A345830F34EADCCF2282C48C6C6ADC62010586C0ED639F33350710C1F40320409AD6D0A700C6442C78468363855D030CDEB67C2467D9890005EA17FC033103255F8187311C224EF009848286F70BC5CCCA2B4D851697862D28D2EC6406AFA78A9C6DD27CAE8682E778D0287D211604CB87A70C693C8A8</vt:lpwstr>
  </property>
  <property fmtid="{D5CDD505-2E9C-101B-9397-08002B2CF9AE}" pid="230" name="64PS226">
    <vt:lpwstr>982099A218AC90DA9A888F93C813F8C608D779D6394C0CB03AF83173C7A0085EBA182A68ACD64FA81E301F7B3013A1A8D392900E1E33347830C6461E3F0E363257F3DBD46A1E257A844E1F09A70E277A984AD8BDE0E0E0081D1C1B1A191817161514131211100F0E0D0C0B0A0908070605E0E0E0E004030201003F3E3D3C3B</vt:lpwstr>
  </property>
  <property fmtid="{D5CDD505-2E9C-101B-9397-08002B2CF9AE}" pid="231" name="64PS227">
    <vt:lpwstr>3A393837363534333231302F2E2D2C2B2A2928272625CEE0E0E024232221205F5E5D5C5B5A595857565554535251504F4E4D4C4BE0E0E044C647464544434241407F7E7D7C7B7A797877767574737271706FCEE054BA6EF2C7696867666564636261601F3FC29F2A10149002101B9F2B5C2D899217D68F13D691908F13D68F</vt:lpwstr>
  </property>
  <property fmtid="{D5CDD505-2E9C-101B-9397-08002B2CF9AE}" pid="232" name="64PS228">
    <vt:lpwstr>138E8D8C5731FB8FAB1DAAF0758571131CDF1C16A7587A6B5C9DDFE0306D7A716B4F7E7C747E787A567B583E116203EA6E73B236066787321F865A7A97061283045BD2531005246F48225A5D70676E405EA014C3C595769B487647706810537EC6767EAF6C0C4F406A2338C5A062F44A6C89507D757A05567179706D727E3D</vt:lpwstr>
  </property>
  <property fmtid="{D5CDD505-2E9C-101B-9397-08002B2CF9AE}" pid="233" name="64PS229">
    <vt:lpwstr>5DDB791A935A00848D37E973574C6B01A6439724B53F1E37D61C3F8C3F571F0F9B133F0C9B0F139E13D79E1E0F9E13D79F9D1DB50D1114243FE057B9DB8E1E770EC7ADBC1E1E1F6DED39931E1E1E1D4A29331B24C0D363BCADE01E0B0496AF16A60B1E1FC617737B30F0E8AFB792730E1F1EE0E0E0209E9D9C9B9A99989796</vt:lpwstr>
  </property>
  <property fmtid="{D5CDD505-2E9C-101B-9397-08002B2CF9AE}" pid="234" name="64PS230">
    <vt:lpwstr>9594939291908F8E8D8C8B8A89888786858483E0E0E0E0828180BFBEBDBCBBBAB9B8B7B6B5B4B3B2B1B0AFAEADACABAAA9A8A7A6A5A4A3E0E0E0E0A2A1A0DFDEDDDCDBDAD9D8D7D6D5D4D3D2D1D0CFCECDCCCBCAC9C8C7C6C5C4C3E0E0E0E0C2C1C0FFFEFDFCFBFAF9F8F7F6F5F4F3F2F1F0EFEEEDECEBEAE9E8E7E6E5E4E3</vt:lpwstr>
  </property>
  <property fmtid="{D5CDD505-2E9C-101B-9397-08002B2CF9AE}" pid="235" name="64PS231">
    <vt:lpwstr>57BB55FDE2E1E0BF9F461D3B49BFE0B6157E4B60B3AF4E5D3F006A2B1E3F605CFE51C01F6BCA1C4A063BA831671F3A6C090462751E04706AE654C852FFA15F005E10EA6F3E11AF37E83A582FD01AC11A622424398CFFCB335A681A8A1BC2B668D008433E1A783CA90C5CA872C74C8CFF78BA706C3AB83D90CB6DC86A6F79B0</vt:lpwstr>
  </property>
  <property fmtid="{D5CDD505-2E9C-101B-9397-08002B2CF9AE}" pid="236" name="64PS232">
    <vt:lpwstr>E370F71B2218306D70706B333F5C2543E730DF806C434C666CE62C2D437C727B317A1E74841D2C6B6D1B3F17F372700C6F73700D6D038018465581687D76873AF8C43BAB7C03586C12316B676BE8E9C2F267292BC87C3FA97A3F30793F053F21211A6F546F280827299C9E58A818FF5A661CF46814776B9289E0E06B6F2530</vt:lpwstr>
  </property>
  <property fmtid="{D5CDD505-2E9C-101B-9397-08002B2CF9AE}" pid="237" name="64PS233">
    <vt:lpwstr>303A6C307770727A3020767B2239D543D3AAC26B22823969EA11B458470487BCB4209EB0A0AADE090F4F1C214C777A7373ACC7E6E143692E312F436F106CD21F42E744742EDC656B7273337E6F79767C04C6F0078A30670E34670A106074F560246E222F31263376723C30517D6F33353035DA1C137C0B27C4F849DF217D3E</vt:lpwstr>
  </property>
  <property fmtid="{D5CDD505-2E9C-101B-9397-08002B2CF9AE}" pid="238" name="64PS234">
    <vt:lpwstr>BE6BE4E96734BB0A8F8098CD4D5E00205A101664AC12C4577028254312151C3C18364CC043689454766B5969A510312F5B159EC05CE9E94474A8FD1D324B666F7A28726A73D6B522CAC56F03EDBF32390FC3DE419A243F7D2F22321FC06F4734E3506D7678592E605C680470BE8D263252DF73577E6732B273C9131DE83288</vt:lpwstr>
  </property>
  <property fmtid="{D5CDD505-2E9C-101B-9397-08002B2CF9AE}" pid="239" name="64PS235">
    <vt:lpwstr>C101D4891AB63818403A7BC79472D61D0C321F3EB6AF69C7615B766C6F53766E4FB9F0E0C001717E72703D525E47405956535A404C56455A3D42587E72C72E2F1F1452794384A2E976737A3D13190F254CFE9BAE0F2C1E32652163A4A56E327CB66F6DD67A7B601F1BB03A64F8D81C0E28A2BFAF7C50DAD80B53767D9E1B67</vt:lpwstr>
  </property>
  <property fmtid="{D5CDD505-2E9C-101B-9397-08002B2CF9AE}" pid="240" name="64PS236">
    <vt:lpwstr>986D8FE088C5A91C6758DB4B772B7E096CDB351ED810A5529F6A44B359DF48305CB472AED245306B7EE87E289429C59A4D0BCD6D3FCB803FE7FBDF05DE7B384B6C6A7C34031E19A6CD1ECFA1AF864E46444B5AEFD17254A0725353423F5B7F5247715316B3BCFE033615046C3E38DC45E4365A7169252516E676223133AF3E</vt:lpwstr>
  </property>
  <property fmtid="{D5CDD505-2E9C-101B-9397-08002B2CF9AE}" pid="241" name="64PS237">
    <vt:lpwstr>38987D5790DEBAAF8F34483050FE3F444632304AF8AF711573734056396C38C90D03ABEC06B0A8C81B0928C42E7B39B324B346F6FE6C2A7D305DC9053675782F374FD7DE1F6F1F0E300AF9B22D1CC341E504CC194D1D2F1E0415046B0F1C7B1030E060A62B118D0BEF0DFF0F4F1E151B1F152B174D196FE67A6CC41E102E10</vt:lpwstr>
  </property>
  <property fmtid="{D5CDD505-2E9C-101B-9397-08002B2CF9AE}" pid="242" name="64PS238">
    <vt:lpwstr>E718197B181F102B8ABA26A42D146F1014156D7818E4AD2C1D2D192F0E183BBF74A4C18172A94E1CFD4FC360160528052B0EA623F3C01C8D09FF0B6F0C7F38EE4DA24C6DE4A47969DE180630161F016BA41C7BA5A90FF2FA2BA61EA91F8640BD1C34A8A8F1BF1A2C0B800B7B151C4B16B4D4F272A60B4D0F0818087B161C4B</vt:lpwstr>
  </property>
  <property fmtid="{D5CDD505-2E9C-101B-9397-08002B2CF9AE}" pid="243" name="64PS239">
    <vt:lpwstr>172BC031E088182D0C6F062F141F002B791E4320EF11FF1388F97FE0CF15DF176F187F1954C71D07077B6472AC6A1C4BC007072D868C24D016BB26B983CF1B150251CC2B1516175C3C33BEFE202C1B304C192812C410046F0E0330036C03036D076617F299EF16CF0DDF2C2CFC653123D76DE864A0063214B87B4E73E9CD43</vt:lpwstr>
  </property>
  <property fmtid="{D5CDD505-2E9C-101B-9397-08002B2CF9AE}" pid="244" name="64PS240">
    <vt:lpwstr>4B4F501E551F7ADC7C68C4F95F0E0C400CEC0C2D10581D04D3C329E36050369F582414A9738FB16D10E30E8C2C69884351CC9EC29EED14069D38FE58DF2C242D1DC0C49A832FC4731CEE0AC2008817263454CC18192D78188FB2E43A28CD968495283104C37A640E0615F8FB066B18DC062BFBEDAF30064D0AEF30BC944593</vt:lpwstr>
  </property>
  <property fmtid="{D5CDD505-2E9C-101B-9397-08002B2CF9AE}" pid="245" name="64PS241">
    <vt:lpwstr>C3C121A41E984F063A30094B0E1C2B0F9822E3A06D0DEF0FFF11DF136F147F0827386D4025C171B0063460056BAB64AC1EAF1F14C4C42C07546F0DB80DFB0C1C6B9813C9890ECD06FC6FCE31EB3A888FF88F0E3F12ACDB00926DA6C31C6B017B022B031752EED570B0EF08FF0ACF28E043F61974A98C1C6758289C10AABB3A</vt:lpwstr>
  </property>
  <property fmtid="{D5CDD505-2E9C-101B-9397-08002B2CF9AE}" pid="246" name="64PS242">
    <vt:lpwstr>841EA250894C25A970394D02131F026B100240023123A97602022D7ADF1E124C122B9DBE4BC70C124CB02428C02B14D212135C4B2B6D0AFF1E17D456F2703C176D1B6F1C7FE0CC126D85B9062C3016171819ADCEAE462D0313880F844BE470A8480E0A340A2B440A2D0EEF10FF12DF82C873387615A495BA1CA37DD89FE388</vt:lpwstr>
  </property>
  <property fmtid="{D5CDD505-2E9C-101B-9397-08002B2CF9AE}" pid="247" name="64PS243">
    <vt:lpwstr>B828293A2B6E1C3A1E791C881846663F0450F5B201B1A672D725A80AB80A80C993EFAD2811AD0E6FC40D3E549CFF29C20DAC0D0D6D70E02F85B90624F41011121384F269468D0E0F540F6BE40F0F2DA64365C713FF64E1A83C00A766C2C6613E26163C02A61C4F0CD97CA9BFC218A4A82DC403A9320C7EDF30E9A3A54C846E</vt:lpwstr>
  </property>
  <property fmtid="{D5CDD505-2E9C-101B-9397-08002B2CF9AE}" pid="248" name="64PS244">
    <vt:lpwstr>247BDF1B0A1B5D38008AA046E812A45CA414180E0E17D4DCE1C0D40E4D12EF14FF16DF186F197F54B5A32E6F8F5E89A2CB1E060181F8E0A01C108D14EF16FF18DF1A6F1B7F1C4F1D2F5711556CD90838112D152F400E0F84F4A829F86F48125A006B0D440C080F71E2280C5C118D15EF17FF19C7DF1DB47B76D14120281011</vt:lpwstr>
  </property>
  <property fmtid="{D5CDD505-2E9C-101B-9397-08002B2CF9AE}" pid="249" name="64PS245">
    <vt:lpwstr>AD6676857A2A0F10112C116DA824833C2F7C440FAD8AC1720D29DC4FD8181A18BD1276AD68E6141D1E84081C0E180149BB0616171CE1CF1608AD436FCEED2F60057E8F91E47B4D60CF38A8C8DCCCA3CDC72814C1967B13CD6B10062C1E14CC9E043C846B1CF00A6BC27E10BC9C9428B72453740F7198160A167D980D548433</vt:lpwstr>
  </property>
  <property fmtid="{D5CDD505-2E9C-101B-9397-08002B2CF9AE}" pid="250" name="64PS246">
    <vt:lpwstr>D2D89416172DD0C45489711BD4182D1CC61C12BA76872A7A58EC1915F4A51CF62D12FF14813CFD1C6270FA0AE912789D30FBC5826F66D617C40638077D8C3764A1CDEA100AC4AD10473984385967630B1ED61D7CA80964C2DCFF44A2021E631B40CF3C0C07A422806CF814285F053C14FD2A3232C0C60C77543B0DBB1F5411</vt:lpwstr>
  </property>
  <property fmtid="{D5CDD505-2E9C-101B-9397-08002B2CF9AE}" pid="251" name="64PS247">
    <vt:lpwstr>81F0900C8F3A889B1EE6BA64578CAF174035071E2710142EFB7E18AF66382E1F8CDE59275F44DD64FDD87A76B37F181CE0BD0F7FC4F33210D41EBDDC1CDD2228C41DAB069D361B3130086F98C882AE104C7F54073058BA0473AF7D20DD2C3D1012A9A9C681120D000D06044805950369572B58741B0CAF067C108D5CBC9DE4</vt:lpwstr>
  </property>
  <property fmtid="{D5CDD505-2E9C-101B-9397-08002B2CF9AE}" pid="252" name="64PS248">
    <vt:lpwstr>5519B37D8C8F43D61EF3D90C1D09B53B778E4AD0F07A4B3D9DD1BD157E4A1D101D1EBE1FD2423F18645DEACD79CBE0E1CCB718AF1E9C12CD2A091C1D1C181B2B52CC2B071A121916D73F52CC18131716A29F1329150414480473AFF0241810480F0C0E1C29D708BB0D083E2A10C73F9C135E5C4F2C7F9C12294D084C184840</vt:lpwstr>
  </property>
  <property fmtid="{D5CDD505-2E9C-101B-9397-08002B2CF9AE}" pid="253" name="64PS249">
    <vt:lpwstr>CC1229C74664730872B43FE89D2B526F036DD8305EA528C79FAC9E18009DB906738F9C9B908E3619047B8F81BEBB70B80773AF5EA880D100C8F10DD15E1407182CE01F492A3E5F401BFDAFF51218BB9F7F9D669DE820206469B9C018BEBA309E80FFE35F619F3E0B7081E3B7DEBCC5BC86AF5ED1119EE1185FAA30E0718F3E</vt:lpwstr>
  </property>
  <property fmtid="{D5CDD505-2E9C-101B-9397-08002B2CF9AE}" pid="254" name="64PS250">
    <vt:lpwstr>5EA940D0BDFBBD051FFABDC2F834FBF7BD4461BEE14E1A1CC5E948EDC441C54040C575C52DCCC7C1FFE626D74AC6FB2E611F0F073E3C4C1F3FFBB61FBCD31E0BAF4D07DEB7A73F9A0ED300A18FAE37AD16381E1F935F0719842FB75CA063189F067B8F5E9B97937B8F5E198F8B878F5E1906BFB7AF5E190673DF40D3C71906</vt:lpwstr>
  </property>
  <property fmtid="{D5CDD505-2E9C-101B-9397-08002B2CF9AE}" pid="255" name="64PS251">
    <vt:lpwstr>7B8FFBF7F3EF067B8F5EEBE7E338508123FE1FFE1BFE17FEEDFBD68C13FE0FFE07FE3FF39A2366FE33FE2BFE23188F5E19065B53475E19067B776F9F33057B8F938F877AC716266DFEB7FEDFFECF183F9C132DC7FFF70A752DD7EFE783D68C3883181780FD07FD372366EDFBFD27FD4FFD77FD678F5E5181FD8FFDFD3F9C63</vt:lpwstr>
  </property>
  <property fmtid="{D5CDD505-2E9C-101B-9397-08002B2CF9AE}" pid="256" name="64PS252">
    <vt:lpwstr>78FD40AFA79C132DD7DFD7CFC7132DD73FFFF7EF8F385081FC1FFC07FC37385081A2FC2790FC57FC47FCEDFBD68C77FC9FFC8FFCB7F0832366FCA3FCDBFC70F8D6D68CF7FB0FFB1E06018B231AE01E09C71FF337DF001ECC66ED1DE41E3EEFF8F84FF4FF4B179C23F27FFF059687BBBE64E1F6F41BED3FC01FE09F151F8F82</vt:lpwstr>
  </property>
  <property fmtid="{D5CDD505-2E9C-101B-9397-08002B2CF9AE}" pid="257" name="64PS253">
    <vt:lpwstr>0F55F81E5993979E1AAA105ABE2FB10DA91D043F8D374DD0C44BD6AF3CD9185DC60FCD1E881E10597EBCDD3020837FBCDD4020073DDF85D43138C45785583118FF2247AFBC8DEF601F488E3F6629FB1822EBDBDFFF3BD0F64DB816E510ED98E1726C3268706D7431AC4DEB496A327689316C6B540FB2B79BE34DAB5F87D009</vt:lpwstr>
  </property>
  <property fmtid="{D5CDD505-2E9C-101B-9397-08002B2CF9AE}" pid="258" name="64PS254">
    <vt:lpwstr>9C16F811776E717A6810001F060A6A6F316F4F1E37FE776F20137FBFA93CE06B7AE32EC45F051F3F3D30600F3A1338574B4B4F30191F0704022E04B7888417A65E7C7C325A7129B7700B200778253F783E33E71A759E2E7321336C7B7C7727D73D5510537EE15D9445146A3F107A71324A4C33373C5DCA1A3B29E1D9D9B652</vt:lpwstr>
  </property>
  <property fmtid="{D5CDD505-2E9C-101B-9397-08002B2CF9AE}" pid="259" name="64PS255">
    <vt:lpwstr>70107314302A312F3F37EAE9D0B7873F514B3F2E2F0F363F5EA817CA09447AA53E2B2712F5BAF2312A293B547D52533394744070E0747A3F587A7C7470395C776D77273F2AAFE0BA4427282D60292B3F4C7E797E6D7629B65C0F5D48EFCF60B5D4B51C17040FC41E24467C9F5FD2302CC026C071E0BA325835793032357830</vt:lpwstr>
  </property>
  <property fmtid="{D5CDD505-2E9C-101B-9397-08002B2CF9AE}" pid="260" name="64PS256">
    <vt:lpwstr>79177D300F7978277DE0E0A8F22D793210780B7977743F66716A6627336A762E33755F7729C4C444EB2D742675AE753C341C3279351B30F2E070700F722B2A37262979293A262B7734266C28792B3EA8A849FF3E6C27DD1E5C3230752D2728A8C0A9E03528777271272B666B1A281B326B6635711E3066C21DE01DE875666A</vt:lpwstr>
  </property>
  <property fmtid="{D5CDD505-2E9C-101B-9397-08002B2CF9AE}" pid="261" name="64PS257">
    <vt:lpwstr>73706F35EC739732AAE9C015D290796C35767032736A1A07BEE2C9A121764235445A3E764424733599A4A544E8696A24133876353E320173243134A9C2C1C11C7B7875303F6A742C6A7B217B85D2A2E2A55934557B3484786B3502326470C0C326271D546F2F26351E2F27241B7D9F5FE444C33531353331701B679D1F7E1B</vt:lpwstr>
  </property>
  <property fmtid="{D5CDD505-2E9C-101B-9397-08002B2CF9AE}" pid="262" name="64PS258">
    <vt:lpwstr>185A0E3A1C1F0A9A021F18A58E88D40F4F0E3F111EB3140FD4FAA976AFC40D083710FF0DD1D5A974890C47CF18E609145B88D26DC624087A022F6F02D30231D06938CF183301582F01BF00D479E45218A13F5863DF3F4179A673893D777F3D843ABB726889D4BF3ADD328F185E3084D479C482FB189B2E68CB8F2E3E6471C8</vt:lpwstr>
  </property>
  <property fmtid="{D5CDD505-2E9C-101B-9397-08002B2CF9AE}" pid="263" name="64PS259">
    <vt:lpwstr>862C4C2F18AF2A64AC18C669D2A9222714E75F18A92674EFA62BA8C218D525A01B1025052424D4FA6D6F123F247D22A7183388F9A97A21142710216C5F13A5F173C89F18325EA02F18C5142F69D2AD76FF9A5D3F8F181D5C7AACF2D1240F18F95B145FEF5B71C82AD4A55A57DF18CA1CEF142473A4F8691867591C40184557</vt:lpwstr>
  </property>
  <property fmtid="{D5CDD505-2E9C-101B-9397-08002B2CF9AE}" pid="264" name="64PS260">
    <vt:lpwstr>587BC482BAC67F57564F183C5630F3C3B1245F18401C3F193C145955CC6B42AC335718A9143BA7C2C6F173D155B8CF18F5543CF3187A24A673A9533C5B775361539F18CC6AD2A918520847171833144F7884DE2118FD08FB10519C0F8F79C66A183914F31337CF54E8FB6913503C4D504B504C4F77C4A2B124185A1C67B818</vt:lpwstr>
  </property>
  <property fmtid="{D5CDD505-2E9C-101B-9397-08002B2CF9AE}" pid="265" name="64PS261">
    <vt:lpwstr>044E4C89D2A92403186E4D149F6B4DAE2CD4B97647ABCB4CBF18247E68E9024B403F18EE4BB0EB183388D2A9F94AC8D7EF4A4A49F773686DC6474969496718AC499085D2DDF1AB18554700E353477DC2C6D1430F1818097C40071876A69D4669142B18739774F6A1C6D014183F7B5818710887C4798FB96F8FEFE57A2457C4</vt:lpwstr>
  </property>
  <property fmtid="{D5CDD505-2E9C-101B-9397-08002B2CF9AE}" pid="266" name="64PS262">
    <vt:lpwstr>AC4329E37AE16F536E4028D48CD48C6E276E966E936E3AD073A48C6D5F183B68149718D23FC2C64868307F14BEBBA5A4ACD23FA3F0679CEF18096688388878083766C866FB66356542C86A383318401C93087F14868472CC2B87AB5663D4BB5363ACF251319063DF18306008CBA9C2D67A2F604F604318909F40E7C728A673</vt:lpwstr>
  </property>
  <property fmtid="{D5CDD505-2E9C-101B-9397-08002B2CF9AE}" pid="267" name="64PS263">
    <vt:lpwstr>8F9FD39F18EF14A8C2C630186D9E406B18319D5833177368A92C18B09D3CAF18CB9D4C7184FAE97F9C3CE99B9F839A140E99C2C6B1467F0B186999586718BF2C0861AC9930180298940F1618847268A9B19824AF188E9608078B96C4B1463151958B4F18B39314A7F253E82C184590D41718B18FCC6B42AC302BAF18E8145B</vt:lpwstr>
  </property>
  <property fmtid="{D5CDD505-2E9C-101B-9397-08002B2CF9AE}" pid="268" name="64PS264">
    <vt:lpwstr>E7C2C6F173DB8D4CC7181C8C681B183478A9D27F14339F89307B18D2A924FCEC89A8EB18F88808A3F793C2C66918B08640D318FE8580F2F8C3F1FB1883841408188F8314BC7CE886EB18E21C07152C822951C76B821C13148BED8228EB13C982F3140C810B182B142B38847ACCAB3B15AB30802F16845E8980ADABF38050AC</vt:lpwstr>
  </property>
  <property fmtid="{D5CDD505-2E9C-101B-9397-08002B2CF9AE}" pid="269" name="64PS265">
    <vt:lpwstr>E279A0183BBF14181DBD3C23AC42AF42131836BDFC1890BD4081E279A48F1837BC301847BC3C7FBC11CD8243DABCD714E673BB24C482C33C8DBB8B1818BA08171879E4A6B1EB1C47741877B2149B9B80C6611847B114B718F4B1509BC2C6F1F31820B0245F189CB0E8C4798FF19B14D6FF97AF24C7A479C42ABF1835AD14C3</vt:lpwstr>
  </property>
  <property fmtid="{D5CDD505-2E9C-101B-9397-08002B2CF9AE}" pid="270" name="64PS266">
    <vt:lpwstr>33185FAD6978A046181866ADA063189DACC8A642F84C3C9B1844AA8C14431828C46A71B2A94CACA718E3A9301853A824FC9CA8109B1820A74C14ACC381F21880A7B80FA60842A64F1DA4AC428F18CCA6ACCB18C1A5F884B9F4D16B18E814EFE708A48579C633BB07A42AEF677820AC7383A2DB183EA1583B52299C6A189014</vt:lpwstr>
  </property>
  <property fmtid="{D5CDD505-2E9C-101B-9397-08002B2CF9AE}" pid="271" name="64PS267">
    <vt:lpwstr>B367A085F228E418A7A0241839DD14E737DFF173F3182DDC040B18BFDC7E68E984641885D808831875D5B0ADC6697833181DD408031BD452C882FA76D37B18F7144BF7C3B14629DCD293FF18B8D1482952ACF314B7D1C0BBEF0BD02BD2AD46AF3FD027A75FCC2B52CC5EA34F4EDFA9242A524BD27708185ACFC8846A9D6757</vt:lpwstr>
  </property>
  <property fmtid="{D5CDD505-2E9C-101B-9397-08002B2CF9AE}" pid="272" name="64PS268">
    <vt:lpwstr>CF8AD81884E2D3A993CE08DB18C7CE3C1878C482EF4ECD607F1859CC24EB8982C46A18C11C5B12B81495CB2B8878AF74931810CA5823CA8ACA7ACC6B38AF14E16713C951C72AD4B5C89FB318FAC844F7C63157F31822C76018A5C784A874A9C2A3183DC6308B3B1811C5F0F184F225140F182FC53018740820ACF385FF7314</vt:lpwstr>
  </property>
  <property fmtid="{D5CDD505-2E9C-101B-9397-08002B2CF9AE}" pid="273" name="64PS269">
    <vt:lpwstr>23C4F71818C3F6D1697858171820C3844F1469D23FD2ADF71769A0A0FCD23FD23FFCE3E30A2B9C628CC218311431582B9C2B9C587D7D662B9C2B9C6689BFDF2B9C2B9CDFCBCBEDE952299CED14C1182C14CD13CD132C53537ACD13CD137A62628B971FBE3F82164F4E471C9B133D1D7A2C1F1ADE0FCF4A33BC971E67145FE3</vt:lpwstr>
  </property>
  <property fmtid="{D5CDD505-2E9C-101B-9397-08002B2CF9AE}" pid="274" name="64PS270">
    <vt:lpwstr>566C1E736C6B6D375EA154E97016566C487068292B06334B7A726F4F621FAEC4037702487EB64C933D310E30737A2E511FFD440B53707E7B37481EDB69C4124C077A6F1952E4A835C7B05D66977048767B7A5C7702C49D524753486B1276489F77F2A05C73706C7A577E717B23139402C70D07135E2016B1E2ACC461657A53</vt:lpwstr>
  </property>
  <property fmtid="{D5CDD505-2E9C-101B-9397-08002B2CF9AE}" pid="275" name="64PS271">
    <vt:lpwstr>767C745C706AD7864604E9C16D76392070669B5FD3D532BB4D7A013D61AC1700415B517E3D090FB90F9D1E97F937E10BE679C4C41E1E57326F5E73807C15F244E4E90416506A6B6F1D847D6A784CDB84AAD013125552707B6ED8434D0EACE049766D6B6A7E732D59E4C5DC5459775D8E8A4F5F97B83D4102835AF921861ECF</vt:lpwstr>
  </property>
  <property fmtid="{D5CDD505-2E9C-101B-9397-08002B2CF9AE}" pid="276" name="64PS272">
    <vt:lpwstr>345E7B7B6D3057C69E2F5499705E047E7A9831306B928541D3891EDB0D1272F2D63B4D4C4F70360C6DF032A39FDA0A0572D8AFEF5D9B166C7A6E716C702966C49922937CFE4B76720573ACC8C372635827439C7BC62EE83EC8535C52588C5A674AF9D19DAAE0CC247236C6FEC62DC17125BBA9567B2DF813C4C7C978404F08</vt:lpwstr>
  </property>
  <property fmtid="{D5CDD505-2E9C-101B-9397-08002B2CF9AE}" pid="277" name="64PS273">
    <vt:lpwstr>050D29A80F9B4B2959CA2E7AD4115AD605C7C7195F167425116DE9455547A504C4A47254170C4C806A49EBAED061047A5C4F7E78E55E5C4F18069009F3505A52161951AAF41FDD234B666F677623796F9A9D5299162345F2C91ADB7CBE5E774C6F8304C69306D1E93D22D0CF432450C8BE0E78151640D87FB67E1A6F7048DC</vt:lpwstr>
  </property>
  <property fmtid="{D5CDD505-2E9C-101B-9397-08002B2CF9AE}" pid="278" name="64PS274">
    <vt:lpwstr>5AA46247504E6AEA664F1C5C67F11FC12978EFEBC19806E4DB5E6C2D16097DB29A400F104D692ADEAF2A72987240D8E71B29B63332074D6B735C0B9BFC4FFD8C2EAAF259D3B20D2F7074B6594B2F7D4494CD27316608D80E295C644A716821F4187765FEA6A8AA7BF5B36F3586AF952C4548C703594B4E932A9C6416AEB8E7</vt:lpwstr>
  </property>
  <property fmtid="{D5CDD505-2E9C-101B-9397-08002B2CF9AE}" pid="279" name="64PS275">
    <vt:lpwstr>134C9AC9BB9E8D9414F98D7E75731417989F4CDDFE7CBF5A3F9D536B471604796987F17547698709E312987A0E8FC1577B44DC6967038972273A4BB6ACDFE9F06C772C5D6A79792D6CA1AB735E25571F4A6C7D09D103F09FC6FFCD4B2FC75114240BD2610F92ECA63DC87F1DC655CCFA7C7268686C6F6C6B79321FEF33CC17</vt:lpwstr>
  </property>
  <property fmtid="{D5CDD505-2E9C-101B-9397-08002B2CF9AE}" pid="280" name="64PS276">
    <vt:lpwstr>D4388FE00717172F17EF071E0FEF171517EF831DE6E0AF0AEF370517EF8F1CEF271C170F17A474119B573F2792175F6F6920DFA173AF79EF7F1D4DEFB7161FAC601C4B777B99191FBFF0F67ECC4A02FE68CA1F3D3F141D14231F850FCB8F3C746B4D798CF2D374141D011918DC61B0E602BF1B17017F1E2B65A9AD7E191015</vt:lpwstr>
  </property>
  <property fmtid="{D5CDD505-2E9C-101B-9397-08002B2CF9AE}" pid="281" name="64PS277">
    <vt:lpwstr>DF06DE89421EF41897107B7A4A4A97A1FF776F109F45CF9F408F6818ADA2552D8F1A3B6FFFF16B9A6A781C3031718FAAAF30D78BD1E41B3C2C0FEE0D897F316D4C3D08CD6BB0254C3823CB5FF4D1F16A1D3139274F57AF014864AC90F31E38DF316F37FCF4928A228493131E50CE52E8A20DE56D059F381D25432F023F7AD3</vt:lpwstr>
  </property>
  <property fmtid="{D5CDD505-2E9C-101B-9397-08002B2CF9AE}" pid="282" name="64PS278">
    <vt:lpwstr>34531A70D559878723385D041FDF63601F3D891E19FB1F1F1F1F1F1F1F8FE01F1F1F1F1F1F1F5796533B1757964B3B0F53965B3B079FE51E109A5A1D1F1F4C49484A57922AD266E0E05792A11FFFE1E0482EC42ED6579CD2E0F74F1F1F1F1EC46B1DECDC9401579CF1E30EC49509ECDC57921B309CE61A950F693E579CE2E3</vt:lpwstr>
  </property>
  <property fmtid="{D5CDD505-2E9C-101B-9397-08002B2CF9AE}" pid="283" name="64PS279">
    <vt:lpwstr>68049CF61B940F579CDF1B9CF61B96085792601B6CF09CDE1B950F6B0F57E0DF97089CF61E950F5792601E6AEFECDCE35E44F41757E0D9970857E0D895091EC46A159401579CF1E30EC495096DF9925E1E5EE0CC0EDF1EC46A159401579CF1E30EC495096CF49CF71C6D0CDEFF1710A9CD16CF57E0D99CEFE06B25577CF792</vt:lpwstr>
  </property>
  <property fmtid="{D5CDD505-2E9C-101B-9397-08002B2CF9AE}" pid="284" name="64PS280">
    <vt:lpwstr>5E1E5EE0CC0ED65EE0CC0ED66A0796DE9CDF1D5EE0CC0ED61EC46A179401579CF1E30EC46CF2579EE21FECE0E00EDEF721E0E0E0F498415796E8495796E857D8D91FCF1F1FAD154C4857925328E2414944F4305726D16C2D4941B3239F6D15239068199F61E1106B1933F7231E68FB5726D16C0949B237CF6AC04010D736E7</vt:lpwstr>
  </property>
  <property fmtid="{D5CDD505-2E9C-101B-9397-08002B2CF9AE}" pid="285" name="64PS281">
    <vt:lpwstr>1EC7B45726D16C1CB3F4C04441579CF3375792A11F8F1E1F941816DF6B5094401B5792932FC3AE1E1F571EEC579CD817E00AAC151F1F578A951857E0D817DF6BC85796E65796E5E0D7EDB15796F6E00A82151F1F5716DF6B1657961C579CDC17F4C9579CDB37424041442EDFDC579CDB37579CD81B579241E32EDF951857E0</vt:lpwstr>
  </property>
  <property fmtid="{D5CDD505-2E9C-101B-9397-08002B2CF9AE}" pid="286" name="64PS282">
    <vt:lpwstr>D816DF6B3C23F0680E571EDC57941C5710D7571EEF57961CF4FF3B10DEFF0F799418579CD81DF4FE57943254151F1F5792A11FEFE0E0A41F0F1F1F4F5696FE5EA71B1F1F1F5796C55796E6579CF33FE0CA579298081D1F1F9F3F609F7F37605392533B3F52941E5796C55796E6E0CA579CDB374240414457925B3B9F751F57</vt:lpwstr>
  </property>
  <property fmtid="{D5CDD505-2E9C-101B-9397-08002B2CF9AE}" pid="287" name="64PS283">
    <vt:lpwstr>26DB6AE6579CF39F53945B3B0757944B3B0F5794533B17F6EC86E1E01F1F1F1F1F1F1F6F1F1F1F1F1F1F1F1F1F1F1F1F1F1F1F1F1F1F1F1F1F1F1F1F1F1F1F1F1F1F1F1F1F1F1F1F1F1F1F1F1F1F1F1F1F1F1F1F1F1F1F1F1F1F1F1F1F1F1F1F1F1F1F1F1F1F1F1F1F1F1F1F1F1F1F1F1F1F1F1F1F1F1F1F1F1F1F1F3F1E9F</vt:lpwstr>
  </property>
  <property fmtid="{D5CDD505-2E9C-101B-9397-08002B2CF9AE}" pid="288" name="64PS284">
    <vt:lpwstr>1E1F1F1F1F1F1F1F1F1F1F1F1F1F1F1F1F1F1F1F1F1F1F1F1F1F1F1F1F1F1F1F1F1F1F1F1F1F1F1F1F1F1F1F1F1F1F1F1F1F1F1F1F1F1F1F1F1F1F1F1F1F1F1F1F1F1F1F1F1F1F1F1F1F1F1F1F1F1F1F1F1F1F1F1F1F1F1F1F1F1F1F1F1F1F1F1F1F1F1F1F1F1F1F1F1F1F1F1F1F1F1F1F1F1F1F1F1F1F1F1F1F1F1F1F1F1F</vt:lpwstr>
  </property>
  <property fmtid="{D5CDD505-2E9C-101B-9397-08002B2CF9AE}" pid="289" name="64PS285">
    <vt:lpwstr>1F1F1F1F1F1F1F1F1F1F1F1F1F1F1F1F1F1F1F1F1F1F1F1F1F1F1F1F1F1F1F1F1F1F1F1F1F1F1F1F1F1F1F1F1F1F1F1F1F1F1F1F1F1F1F1F1F1F1F1F1F1F1F1F1F1F1F1F1F1F1F1F1F1F1F1F1F1F1F1F1F1F1F1F1F1F1F1F1F1F1F1F1F1F1F1F1F1F1F1F1F1F1F1F1F1F1F1F1F1F1F1F1F1F1F1F1F1F1F1F1F1F1F1F1F1F1F</vt:lpwstr>
  </property>
  <property fmtid="{D5CDD505-2E9C-101B-9397-08002B2CF9AE}" pid="290" name="64PS286">
    <vt:lpwstr>1F1F1F1F1F1F1F1F1F1F1F1F1F1F1F1F1F1F1F1F1F1F1F1F1F1F1F1F1F1F1F1F1F1F1F1F1F1F1F1F1F1F1F1F1E1F071F1F1F071F1F9F1F1F1F1F1F1F1F1F1F1F1F1F1F1F1E1F1D1F1F1F2F1F1F9F1F1F1F1F1F1F1F1F1F1F1F1F1F1F1E1F161B1F1F571F1F1F43DF1E1F621E1F1F1F1F1F1F1F1F1F1F7F9F1E1F2320677273</vt:lpwstr>
  </property>
  <property fmtid="{D5CDD505-2E9C-101B-9397-08002B2CF9AE}" pid="291" name="64PS287">
    <vt:lpwstr>3F697A6D6C76707122382E312F383F7A717C707B76717822384A4B593227383F6C6B7E717B7E7370717A2238667A6C3820211215237E6C6C7A727D73663F677273716C22386A6D71256C7C777A727E6C3272767C6D706C70796B327C7072257E6C7231692E383F727E7176797A6C6B497A6D6C76707122382E312F38211215</vt:lpwstr>
  </property>
  <property fmtid="{D5CDD505-2E9C-101B-9397-08002B2CF9AE}" pid="292" name="64PS288">
    <vt:lpwstr>3F3F236B6D6A6C6B567179703F677273716C223D6A6D71256C7C777A727E6C3272767C6D706C70796B327C7072257E6C7231692C3D2112153F3F3F3F236C7A7C6A6D766B662112153F3F3F3F3F3F236D7A6E6A7A6C6B7A7B4F6D766976737A787A6C2112153F3F3F3F3F3F3F3F236D7A6E6A7A6C6B7A7B5A677A7C6A6B7670</vt:lpwstr>
  </property>
  <property fmtid="{D5CDD505-2E9C-101B-9397-08002B2CF9AE}" pid="293" name="64PS289">
    <vt:lpwstr>71537A697A733F737A697A7322387E6C56716970747A6D383F6A765E7C7C7A6C6C2238797E736C7A383F302112153F3F3F3F3F3F23306D7A6E6A7A6C6B7A7B4F6D766976737A787A6C2112153F3F3F3F23306C7A7C6A6D766B662112153F3F23306B6D6A6C6B5671797021121523307E6C6C7A727D73662112151F1F1F1F1F</vt:lpwstr>
  </property>
  <property fmtid="{D5CDD505-2E9C-101B-9397-08002B2CF9AE}" pid="294" name="64PS290">
    <vt:lpwstr>1F1F1F1F1F1F1F1F1F1F8FDD1E1F5FDD1E1F1F1F1F1F1F1F1F1F1F1F1F1F82DD1E1F4FDD1E1F1F1F1F1F1F1F1F1F1F1F1F1FB5DD1E1F6FDD1E1F1F1F1F1F1F1F1F1F1F1F1F1FA9DD1E1F9FDD1E1F1F1F1F1F1F1F1F1F1F1F1F1F1F1F1F1F1F1F1F1FDDDD1E1F1F1F1F1F1F1F1F1F1F1F1F1FFFDD1E1F1F1F1F1FCFDD1E1F1F</vt:lpwstr>
  </property>
  <property fmtid="{D5CDD505-2E9C-101B-9397-08002B2CF9AE}" pid="295" name="64PS291">
    <vt:lpwstr>1F1F1FF1DD1E1F1F1F1F1F1F1F1F1F1F1F1F1FE1DD1E1F1F1F1F1F1F1F1F1F1F1F1F1F17DC1E1F1F1F1F1F1F1F1F1F1F1F1F1F5E5B495E4F562C2D317B73731F545A4D515A532C2D315B53531F4C5753485E4F56317B73731F4A4C5A4D2C2D317B73731F1F1F1F587A6B4A6C7A6D517E727A5E1F1F587A6B4F6D707C5E7B7B</vt:lpwstr>
  </property>
  <property fmtid="{D5CDD505-2E9C-101B-9397-08002B2CF9AE}" pid="296" name="64PS292">
    <vt:lpwstr>6D7A6C6C1F1F53707E7B53767D6D7E6D665E1F1F49766D6B6A7E734F6D706B7A7C6B1F1F4C6B6D4C6B6D5E1F1F1F686C6F6D76716B79481F1F1F1F1FBFF0F67E1F1F1F1F59DC1E1F1E1F1F1F1E1F1F1F1E1F1F1F23DC1E1F5FDC1E1F5BDC1E1F0F561F1F49DC1E1F1F1F5B707C67404F7E665B7373317B73731F587A6B5A6D</vt:lpwstr>
  </property>
  <property fmtid="{D5CDD505-2E9C-101B-9397-08002B2CF9AE}" pid="297" name="64PS293">
    <vt:lpwstr>6D706D52707B7A6C1F1FAF1E1F131F1F1FFFB71F1F1FAF1E1F131F1F1FFFB71F1F1F1F1F1F1F1F1F1F1F1F1F1F1F1F1F1F1F1F1F1F1F1F1F1F1F1F1F1F1F1F1F1F1F1F1F1F1F1F1F1F1F1F1F1F1F1F1F1F1F1F1F1F1F1F1F1F1F1F1F1F1F1F1F1F1F1F1F1F1F1F1F1F1F1F1F1F1F1F1F1F1F1F1F1F1F1F1F1F1F1F1F1F1F1F</vt:lpwstr>
  </property>
  <property fmtid="{D5CDD505-2E9C-101B-9397-08002B2CF9AE}" pid="298" name="64PS294">
    <vt:lpwstr>1F1F1F1F1F1F1F1F1F1F1F1F1F1F1F1F1F1F1F1F1F1F1F1F1F1F1F1F1F1F1F1F1F1F1F1F1F1F</vt:lpwstr>
  </property>
  <property fmtid="{D5CDD505-2E9C-101B-9397-08002B2CF9AE}" pid="299" name="86PS0">
    <vt:lpwstr>52458F1F1C1F1F1F1B1F1F1FE0E01F1FA71F1F1F1F1F1F1F5F1F1F1F1F1F1F1F1F1F1F1F1F1F1F1F1F1F1F1F1F1F1F1F1F1F1F1F1F1F1F1F1F1F1F1FF71F1F1F1100A5111FAB16D23EA71E53D23E4B77766C3F6F6D70786D7E723F7C7E7171706B3F7D7A3F6D6A713F76713F5B504C3F72707B7A311212153B1F1F1F1F1F1F</vt:lpwstr>
  </property>
  <property fmtid="{D5CDD505-2E9C-101B-9397-08002B2CF9AE}" pid="300" name="86PS1">
    <vt:lpwstr>1F86E2EC08C283825BC283825BC283825B06464D5BDF83825B06464F5BC983825B06464C5BA083825BC283835BA883825B3EF43B5BCB83825BE545515BC883825BE545485BC383825BE5454B5BC383825BE5454E5BC383825B4D767C77C283825B1F1F1F1F1F1F1F1F4F5A1F1F531E1C1F29EFF67E1F1F1F1F1F1F1F1FFF1F</vt:lpwstr>
  </property>
  <property fmtid="{D5CDD505-2E9C-101B-9397-08002B2CF9AE}" pid="301" name="86PS2">
    <vt:lpwstr>1D3E141E141F1F9F1F1F1F0F1F1F1F1F1E1FAF971E1F1F0F1E1F1F8F1E1F1F1F1F0F1F0F1F1F1F1D1F1F191F1F1F1F1F1F1F191F1F1F1F1F1F1F1FBF1E1F1F0F1F1F1F1F1F1F1D1F5F1E1F1F0F1F1F0F1F1F1F1F0F1F1F0F1F1F1F1F1F1F0F1F1F1FF38D1E1F4F1F1F1FC38E1E1F0F1E1F1F1F8F1E1FC31E1F1F1F1F1F1F1F</vt:lpwstr>
  </property>
  <property fmtid="{D5CDD505-2E9C-101B-9397-08002B2CF9AE}" pid="302" name="86PS3">
    <vt:lpwstr>1F1F1F1F1F1F1F1F1F1F1F238C1E1F0F1F1F1F1F1F1F1F1F1F1F1F1F1F1F1F1F1F1F1F1F1F1F1F1F1F1F1F1F1F1F1F1F1F1F1F63951E1F571F1F1F1F1F1F1F1F1F1F1F1F1F1F1F1F1F1F1F1F1F1F1F1F1F1F1F1F1F1F1F1F1F1F1F1F1F1F1F1F1F1F1F4A4F472F1F1F1F1F1F1F1E1F1F0F1F1F1F1F1F1F1F1B1F1F1F1F1F1F</vt:lpwstr>
  </property>
  <property fmtid="{D5CDD505-2E9C-101B-9397-08002B2CF9AE}" pid="303" name="86PS4">
    <vt:lpwstr>1F1F1F1F1F1F1F1F9F1F1FFF4A4F472E1F1F1F1F1F9F1F1F1F0F1E1F1F631F1F1F1B1F1F1F1F1F1F1F1F1F1F1F1F1F1F5F1F1FFF316D6C6D7C1F1F1F1F0F1F1F1F8F1E1F1F1B1F1F1F9F1F1F1F1F1F1F1F1F1F1F1F1F1F1F5F1F1FDF1F1F1F1F1F1F1F1F1F1F1F1F1F1F1F1F1F1F1F1F1F1F1F1F1F1F1F1F1F1F1F1F1F1F1F</vt:lpwstr>
  </property>
  <property fmtid="{D5CDD505-2E9C-101B-9397-08002B2CF9AE}" pid="304" name="86PS5">
    <vt:lpwstr>1F1F1F1F1F1F1F1F1F1F1F1F1F1F1F1F1F1F1F1F1F1F1F1F1F1F1F1F1F1F1F1F1F1F1F1F1F1F1F1F1F1F1F1F1F1F1F1F1F1F1F1F1F1F1F1F1F1F1F1F1F1F1F1F1F1F1F1F1F1F1F1F1F1F1F1F1F1F1F1F1F1F1F1F1F1F1F1F1F1F1F1F1F1F1F1F1F1F1F1F1F1F1F1F1F1F1F1F1F1F1F1F1F1F1F1F1F1F1F1F1F1F1F1F1F1F1F</vt:lpwstr>
  </property>
  <property fmtid="{D5CDD505-2E9C-101B-9397-08002B2CF9AE}" pid="305" name="86PS6">
    <vt:lpwstr>1F1F1F1F1F1F1F1F1F1F1F1F1F1F1F1F1F1F1F1F1F1F1F1F1F1F1F1F1F1F1F1F1F1F1F1F1F1F1F1F1F1F1F1F1F1F1F1F1F1F1F1F1F1F1F1F1F1F1F1F1F1F1F1F1F1F1F1F1F1F1F1F1F1F1F1F1F1F1F1F1F1F1F1F1F1F1F1F1F1F1F1F1F1F1F1F1F1F1F1F1F1F1F1F1F1F1F1F1F1F1F1F1F1F1F1F1F1F1F1F1F1F1F1F1F1F1F</vt:lpwstr>
  </property>
  <property fmtid="{D5CDD505-2E9C-101B-9397-08002B2CF9AE}" pid="306" name="86PS7">
    <vt:lpwstr>1F1F1F1F1F1F1F1F1F1F1F1F1F1F1F1F1F1F1F1F1F1F1F1F1F1F1F1F1F1F1F1F1F1F1F1F1F1F1F1F1F1F1F1F1F1F1F1F1F1F1F1F1F1F1F1F1F1F1F1F1F1F1F1F1F1F1F1F1F1F1F1F1F1F1F1F1F1F1F1F1F1F1F1F1F1F1F1F1F1F1F1F1F1F1F1F1F1F2C3126291F4A4F473E12161D178F51D51B2865D74C01721E1FBB671F1F</vt:lpwstr>
  </property>
  <property fmtid="{D5CDD505-2E9C-101B-9397-08002B2CF9AE}" pid="307" name="86PS8">
    <vt:lpwstr>1F391E1F391A1FB472E4E0E04A94F39CF32FBE1F1FEF1F2CDA965AE3D85AE71B1E129219C4E170E04F771F1E09C7E00A13DF1F9ADF6A182DDFF61A0E3D3F3F3C841052E74E08FFB3707CF0310A0BD7773C050B101FC5A7A2A4F6790B16A30ACFF737239CDB0F0129A9945E09E0AF341310E1B74689F2502CCD964ACF1DCBC7</vt:lpwstr>
  </property>
  <property fmtid="{D5CDD505-2E9C-101B-9397-08002B2CF9AE}" pid="308" name="86PS9">
    <vt:lpwstr>C37246897AFFFBF7F3EFBC88F2E0C7CF4F394B10A852CF9CE6166B16174AE51924F4C3F16A26D87F0AD39CD6EB3A1719C6F9F0200F9C62EB1F6B133F09CB1FF4151440E979D01E0B27083EAF1E943E7F60E852E32CD2AB2FA494FA42DCD31F20C76899B24E7D0F263C4E944A134DE50D7969F2945A71FB2D182D71717BE830</vt:lpwstr>
  </property>
  <property fmtid="{D5CDD505-2E9C-101B-9397-08002B2CF9AE}" pid="309" name="86PS10">
    <vt:lpwstr>FFC5DB032890E31F63A9600F231D9F770DDE290023E33483A8F362A417BC9B07EB9C221A3A5F7FF05CD7FFF822186C955FE11C296DFBFB3A3CAA176A944AE34D887AFB5FEFEF1BF4748CAE3CE477AE83276396F73DF7D6F08FE257773F3685377408C33D08C37BF3D7E13A779A421AB977F35AF32E1D9DFE1D423F90D690DC</vt:lpwstr>
  </property>
  <property fmtid="{D5CDD505-2E9C-101B-9397-08002B2CF9AE}" pid="310" name="86PS11">
    <vt:lpwstr>8D0B579CDE738072AD261C4E1F1F441735532947462F14EFA0632747FE7801DF2B0E75758A2F2FC788D0EF38A31310A9DF035290AED0E94DDDD4EF3FA353EB36E9C6297C0230C41F26EB3D83025DFCD62DF3F30EE09137047B2BD0EB3C1B31C019AF42E4A7033C5102AF43F96FE2E1E956194C755BAD92922FC2E0E08A4033</vt:lpwstr>
  </property>
  <property fmtid="{D5CDD505-2E9C-101B-9397-08002B2CF9AE}" pid="311" name="86PS12">
    <vt:lpwstr>A652F1C4AED89A115BE3058A3F14422C2DAD1A3B37337949C4D7B0A2E21B79969AEBE21377191D1259E9E2992BD01177170A8AEB4DE4A0C2F99B2B135E94921A9CDE1E9692E3C311E8C7E4B88A951D979A00093D1E9FA21372AEAC9A1EFD333436301BA9A0F8E9214A588A0F9A1A9CDF1E491F383CE0590F580E978A030F03</vt:lpwstr>
  </property>
  <property fmtid="{D5CDD505-2E9C-101B-9397-08002B2CF9AE}" pid="312" name="86PS13">
    <vt:lpwstr>D0DAD139333436A468DDC77F7C524EBA940C4F44F61478E2174E751E75433B9B131F109B6ED49B23E4775F0FCD6BC21307D7D73E3C07F307036D2D2D010701077B669193F3EFC3130B13ED237B0BFBC30B023C9883930B020BFBC0245881C3E7EFC3BACDE707333F381304922F082159A14F6617A2ABF273B0A6D93F634E3D</vt:lpwstr>
  </property>
  <property fmtid="{D5CDD505-2E9C-101B-9397-08002B2CF9AE}" pid="313" name="86PS14">
    <vt:lpwstr>108F17C44771DC0EF75CD7091417037D788CC2229604E26999B864366A2F7539491F17787CD3EB170B2B4F3EEB729CEB659A730828E70FC7F356D0B92152079454138C2B04FC2F94634D136E273A201D561EE08B0A41A1F4214948A6188DA1F2A392A2EFE3ECBA77DD4627AB78CE1713CEEDA44F57E08DD7F5E7ABF5637F8F</vt:lpwstr>
  </property>
  <property fmtid="{D5CDD505-2E9C-101B-9397-08002B2CF9AE}" pid="314" name="86PS15">
    <vt:lpwstr>7216BFA5DB9ACDF8DD6C700E37191FC739E1B3F568ED26D7B3F587F5B3F5D80930DD24A33DA913E110EBE872AE343630973EA21A1C6C1AC69D64C58813E065CB105B1BBF7D281BFBC7ED45C32B94BD24F9C10CAE6B96B65CB06A46637CA3F847888AB79A1A5167387C3880F5B7F5DB88B7DB57E8D139333436C99FF374A0C7</vt:lpwstr>
  </property>
  <property fmtid="{D5CDD505-2E9C-101B-9397-08002B2CF9AE}" pid="315" name="86PS16">
    <vt:lpwstr>9FBCE0F40D477E34410A21FE080C751C1B4F751BC061D2EEF4AD1E2CB25D92001B6961F07C1AA0379CF51B4D35941B4F611EA6DAC72FC7EDC92792DC0438DBE8F0333D109AF4701A7B8F1A1917F5A623A0F02185A7FA8AA7DD8A8B2606E6EC9AA7179792D9A7D97F59A12833DA8B9B267BFBFE7FD7BBBB9351591906BBDABB</vt:lpwstr>
  </property>
  <property fmtid="{D5CDD505-2E9C-101B-9397-08002B2CF9AE}" pid="316" name="86PS17">
    <vt:lpwstr>DA8EF1825CBB36966368659C624F4DB4940C084047D31DCD4D9D01879818AC9EEE0CF3E6C11B8B880F9B23561BFB1EFBDCF4630CCF9413FBE63C3FFB31E92D0AAC8F9AB879AF5EA91001AFC7F1C0C717A21A441092983210A137D1F133C04F665FCF4A1203DC8113D96E4D281DF4AA31D7C3A57E6F2A5739E7E108F3745C6C</vt:lpwstr>
  </property>
  <property fmtid="{D5CDD505-2E9C-101B-9397-08002B2CF9AE}" pid="317" name="86PS18">
    <vt:lpwstr>85114F543E310F8FD44BFBE65568042F5071DCDE6DEFE31C733016835CF48A7A4DD73E3C10BFDFDF6B6D2D2DD7DFD0DFD0D0939303DF6B8FB3D73E3C5003A3A3736D2D2DD7A3D1A3D194939303A3736F4FEFC104F34EB4940CD0403AFB3E3E71F44D9B12DE85D0D3E7169FE2698436867725799411C373A68EFB3A6C8AC3E8</vt:lpwstr>
  </property>
  <property fmtid="{D5CDD505-2E9C-101B-9397-08002B2CF9AE}" pid="318" name="86PS19">
    <vt:lpwstr>1CC1E8BDCEDA1E95127DDCEC196D0D588A1C1E60EAEF42D9C62FC33A376E6F81C319A6B6C3E8632EF7E5125312589081DA22BCD151116CCB86833E97D11493A198CBC6EC834AE2BF5C8F679C0F1BF6F20B4D262FC22D70940E6D54ADE3FD0A2F1D931B6171C77B12F5A7AA143AA3C7ADDF2A81314401115D700C85F47D4CD3</vt:lpwstr>
  </property>
  <property fmtid="{D5CDD505-2E9C-101B-9397-08002B2CF9AE}" pid="319" name="86PS20">
    <vt:lpwstr>6B326F576A02E51C9F8ABE3E00F1879E4F93196D3BC42DCF06271713E43ECB2F686B0E557C02C651AB1D96F7F4312DA7DE18D119D5B24041B00A175612C055B6B34D57C310618D5CD72C8DC243777CA14CD0FB4C98BB670403DE04036857F52011C5779EBC026F6405173A9ACB18FB05172EA0BD7261625F59A93A1B1BE3F5</vt:lpwstr>
  </property>
  <property fmtid="{D5CDD505-2E9C-101B-9397-08002B2CF9AE}" pid="320" name="86PS21">
    <vt:lpwstr>18CD10D7D78E6E0707A8E6A71EE6038D2806E306E3FB4858ED6B2162EF13460513616A7B2040ABC3C7713F46043F805CED5C287614A2040B040BB43CE43EBAF32D81771F461EB41BED051F404A581C947B673D4F709B3BEA051702955F81FDD07DD82BE2E4A61286C26B9262A7C4B0F2C089BB924AA7964AAF29AF865ABB26</vt:lpwstr>
  </property>
  <property fmtid="{D5CDD505-2E9C-101B-9397-08002B2CF9AE}" pid="321" name="86PS22">
    <vt:lpwstr>AF72A8C5428C4AA89C0F9262A864F1A9E5ADC305345ABBB7B7965283B2B3C59E729B8116B2B3FB1AC4E1A4C23FB3246A6C277EC586E862830CBF34D920417FBFA34B12A7A3C2B375155B8EB2A5C7EF9E8F0FF7EF1A2D911B0BF4A8AE06BA8993C0233F1173482F270E07831007E7F3695C41290C050F21C2AFB4C4711E1F94</vt:lpwstr>
  </property>
  <property fmtid="{D5CDD505-2E9C-101B-9397-08002B2CF9AE}" pid="322" name="86PS23">
    <vt:lpwstr>E6C2ABDDE792E5122C8C8ABD6B4E333CC4A986EB01F7C7F7DBF769859A52C952F114F7F10534DFC2ED344ADBD7211C5AD7BDC07A8406FFA77653BCC3D45D1E89C32C8749FFFFD2ED333CCFFFF0FFF069A8333CFFCFC7231C52C76847DE32C4C343C3EF8635CCD9A92E6547C33CC302EF4FFB89780646FBCBFBF2FB89720676</vt:lpwstr>
  </property>
  <property fmtid="{D5CDD505-2E9C-101B-9397-08002B2CF9AE}" pid="323" name="86PS24">
    <vt:lpwstr>F2FBCB05D3D30B04DD1C081B5B3A20457FDBA04766DC227B3E79130CC5F523BB8D62EC10D310A9D79AD6066E7B9DB1DE63771ADFF3246ED4CD93AF99EC1A1F37A687DA311C1AC53C5929CCDC3F1EFF2CA7A7DD715C57455F9F3119FBCF2CEB0F241DD7CF6FA36C208F8E7ABB4F1BA3A37B317C8FBFC1E3E450D70C77F3F0E2</vt:lpwstr>
  </property>
  <property fmtid="{D5CDD505-2E9C-101B-9397-08002B2CF9AE}" pid="324" name="86PS25">
    <vt:lpwstr>E41E1BC778EBDA691B1CCF8C47DF349A0DAEDC672BB007A8D56752A9AE564EA6A337C7ACA4C0256B16D99ADC0F1EF418171F9519671471943FDD1A319219AFFF5F5F2D5D1FCAD2FF6B6B15B325FE9F1C234262001BD11C5F59E95AA92E044FC0AB1AE056C03EA8552FD799B7163FA97F8C22DB0CB31689D30DED3B6177306A</vt:lpwstr>
  </property>
  <property fmtid="{D5CDD505-2E9C-101B-9397-08002B2CF9AE}" pid="325" name="86PS26">
    <vt:lpwstr>BCD29983F26CEB5B265E4E03D313EF853343A3DD7128C651E84BE7D72ED39228E9AAACBF5B05731C3F961453A98E9993D78054AB6752291C4D2BA3CA560939C61DA71FD0AF740D59A91F23B3111D2BE0FF918A2EDEA09EF3C33B1C5D0B747D13E97A0327046110DCCF9ACD06F38F5C57671C9F5F7FC0E62F676BE71AE02ED3</vt:lpwstr>
  </property>
  <property fmtid="{D5CDD505-2E9C-101B-9397-08002B2CF9AE}" pid="326" name="86PS27">
    <vt:lpwstr>69D732E36BE7233B87AC86C2C8D21A4D7C2B570B43FE5A07345AE732025DF3F306810A40217C5354BE5868102F951AC5C0972B4BFC57212B69E6E1E5CA048F1C6DEFE7EEE7BF3F3E894FBCE4618832EA6A137BEAF8CB1BF7D1D6773E55E88BE738807CEB1AE83BE78BE7B8408F3C80E78BE7B8E7103460F2C47D363057E60F</vt:lpwstr>
  </property>
  <property fmtid="{D5CDD505-2E9C-101B-9397-08002B2CF9AE}" pid="327" name="86PS28">
    <vt:lpwstr>2E18929B0ACD7637596431116D57402F45A698F3616885F364C13F1B2F115392C0DE4F2C57EF2B33BF22872A0039B711C419E3F29312D6982DEEE38FCE8F92D1A8931D4B118AF6AB08C4971D467FCC101291829232F27FCBC0303433CEE681665DC32B5BE72863E71AD4D7709B63535392630E8AC67B8F8E7D637D30587BFC</vt:lpwstr>
  </property>
  <property fmtid="{D5CDD505-2E9C-101B-9397-08002B2CF9AE}" pid="328" name="86PS29">
    <vt:lpwstr>C73433CEE70223566ED9F7D15BFDE30723613359F2E9E6BEFA5710A88AF9A8C8B5021D18DA3F1892FD987AAB642908C1E74C2D983A0A966F1F0C2DADA6E5933F839EDD3FF2A07BDAA793301A4FB1B7F7C2C68DEE1A1FF7837BBA8AB341DF65072B42642AE49D2E5B639F4929041DF05127202167F91CA3D79B1A1B2BE76D2D</vt:lpwstr>
  </property>
  <property fmtid="{D5CDD505-2E9C-101B-9397-08002B2CF9AE}" pid="329" name="86PS30">
    <vt:lpwstr>D9D79BE7BA489BBA3C44F3733334363033337B44CD077CB36D6C43708D07A41C064E268A377833CD821C60B3399A7DA9EF94790FC05BAC173863872B44EB1D3B1750C057F6512E9F0FDDCF975E591106974F97FB8F8C8EBC97BC9734417B7B4F271A0BA27E883A824FDB63E61A30EDEC9F1A6547E76D2D29AD9FE7BB729FBB</vt:lpwstr>
  </property>
  <property fmtid="{D5CDD505-2E9C-101B-9397-08002B2CF9AE}" pid="330" name="86PS31">
    <vt:lpwstr>926BF073333436B337B39E5BFB94401496DD969B932E6F136FDD5CFD7336A66FDD230E8DAE772C77DD1FDB46679FC047A177273E7C98DD9320932CDF939392A651B5AB1AA7A393939393DFDBD7D327C99393CFCBD824371F0141F864A1EF209252A4678F8E5C59675F6726FB7B7BB967B967F80406065F2F2F8F92A356E701</vt:lpwstr>
  </property>
  <property fmtid="{D5CDD505-2E9C-101B-9397-08002B2CF9AE}" pid="331" name="86PS32">
    <vt:lpwstr>5E49D34C926119B03963889339618E68D73A1DAB73E7F3168E923FD01F83A783EC0291623C2445690DA39F83FC8242A3228DF3E73923ACFDD73183690BE2167DC0AF7B4A2A96144D330920407E9A6D95756025A6DB3F18051336B293E7D98F2733F2B2185A3CBC194414040B97E09C1157FC5244344FBFF3616F3E1B0E726B</vt:lpwstr>
  </property>
  <property fmtid="{D5CDD505-2E9C-101B-9397-08002B2CF9AE}" pid="332" name="86PS33">
    <vt:lpwstr>9E44A5550B451707CDE3D7593C444FEB0DC4EB5AA91AC3EB5CB83730E3A8DC54A2355719268710928007309C654B46A99A0F91554C1327B6A8CE213C6126A74B0F01202947C3C528751C57249F4FB831CFC3E72A0A695D17B70469AD69FE4AE7D3F496252944ED09A4570F4E35225D134F9746F06DA94E0F48170B4E207D16</vt:lpwstr>
  </property>
  <property fmtid="{D5CDD505-2E9C-101B-9397-08002B2CF9AE}" pid="333" name="86PS34">
    <vt:lpwstr>0171300A455717CAA620B69E4A3490544914D0A99417CA174F1F5B6D9B8433A7F11FF3A9AADDDDFE6E3816DD1F1AF06D4697301F4E4AF3311EB97192A588EB3B9EFE2F3F6325FF1EA53599641817284CCFFB8F78DF3C5FFBFBFB068FFAFBC79FC3187B2626C3C3CB1D6BADEFE9C5017753070D5D0F4F0DEBB2F1519FDE73E6</vt:lpwstr>
  </property>
  <property fmtid="{D5CDD505-2E9C-101B-9397-08002B2CF9AE}" pid="334" name="86PS35">
    <vt:lpwstr>03A594D4857694FADEFF1BC714D7F0DDA824DFB1BD139D522E3B3A5C1124706F1B6B13C5F79ED6070FA9D819BCFA2E4D3B9CFDAE12AF14DF0C3A4E3F0AF4069BDE5AE7CFBA6B142410E7AF1F991869069294B84F79384EF3C64EAA978A673C9B932E903740F4A7E4D29052A6174674D61A91676E6F6794B1948F67691099B5</vt:lpwstr>
  </property>
  <property fmtid="{D5CDD505-2E9C-101B-9397-08002B2CF9AE}" pid="335" name="86PS36">
    <vt:lpwstr>182927291368120EB9F79C27631906F6098CE3C3DF175977D46F3AD9D7DAEB90CE0127394D1A451B9CF6E91AA8FC17CEF6D76C5C07CC1DDEE7132913B2F1C5FB32140E9EFD340BE012370389832C62FF1C6B1BF407F41C014F9F09E4038B7CB49884B51C5A5E967384B9AF827C06E31B4BF60148C06DC746073FD2F3F9EBC7</vt:lpwstr>
  </property>
  <property fmtid="{D5CDD505-2E9C-101B-9397-08002B2CF9AE}" pid="336" name="86PS37">
    <vt:lpwstr>1C3940DEFE1F57F90D5B89F86B1EFBEBC8AEDDF2A1CE0B48750BF80525F5EB856B553660BB22AD52EDEB1376EB9BA6F7F29DAECBF73613CE873FB8127174F6635292561B0EBD17312D24251029FFE1144674B85E0F4B8128A299C6C2F31330E3960B970E441150C74B8E55138F6B06931591DCD1A3E78F0F01221AE4770E3C</vt:lpwstr>
  </property>
  <property fmtid="{D5CDD505-2E9C-101B-9397-08002B2CF9AE}" pid="337" name="86PS38">
    <vt:lpwstr>127CE73B45CBEA37D94C76E707C49CC4D909EF501B32B42553426F9CCB6F06650A030B836A0347283A8E41F7FB6309A5680C981DF43E377517F8FF06339946FF9A3D52C48F6942BBEF4E6A16C22C966ABB271F7CB8005FF9310FDD7AD03FF784DE9120D3EF06E55245E7182C5807C6E5293D8E9BEF23C9EB9E7F621AF3254F</vt:lpwstr>
  </property>
  <property fmtid="{D5CDD505-2E9C-101B-9397-08002B2CF9AE}" pid="338" name="86PS39">
    <vt:lpwstr>5A02D53F3CC6896ACD4F112BD861E755EA2B73393C714F221229C6DD01560B066F91AC7D822043A3F51B1B59712ED5D85D7D165F17526956FF435E0F95624F4F26AF3FFF2E98084B10D4C93265F30CEF23505E3A940E6F06DCF3E0DFDCF13F9C4E2373960FD70E023D4993D32B8DD50FE30BE633049369344E2BD19168A748</vt:lpwstr>
  </property>
  <property fmtid="{D5CDD505-2E9C-101B-9397-08002B2CF9AE}" pid="339" name="86PS40">
    <vt:lpwstr>6B0F8D3A710103100302367F01E3ECC66CCF56EEF449F44BA5030843A5A8AF0E95374E27F330E7DD5B78C568373235341B718FD985441EA64AB91F0622E6CFBD0EEC0E0F1EF411BE6F1D9D4C204FF974573833C003872C570547F1E01F9980B38E115D8F3C8DBDE796DF21AE826707BC1638660B3CF811D458EFE73F4DD5A2</vt:lpwstr>
  </property>
  <property fmtid="{D5CDD505-2E9C-101B-9397-08002B2CF9AE}" pid="340" name="86PS41">
    <vt:lpwstr>B08E12DC3B179DEF04C49293DE0C7EEF761BF7C6E1177CBCF7C3EF2457076C3959F34629DBF51D97312AD117021143B11433A8AED3AB3B8C3454F6EBC21544C487EE62244E0B69110D39BD030B93AE9B80581B8E1FC013114298FFF758A42C019670E4D80FCF36DF1D711B1C4F2F9E5C10E05722FAFE83CF6DEB7A1F1D17CF</vt:lpwstr>
  </property>
  <property fmtid="{D5CDD505-2E9C-101B-9397-08002B2CF9AE}" pid="341" name="86PS42">
    <vt:lpwstr>430C9D4F24AA6DC2073B3D6AF42480623B3FC620925617F3239DE06B0C11DE6580FE876447F4D7318FBABF6390B71E951BF883EB26186F63011B1C738DF75D6555097F40916E73A9C273134D59E0CE9B24941829DD5D5711C7A59832E4C044E0CF5CDD6DD3BC9F2333D02B1E017350016DEFE1EBE1755F812FEA8D0BB650DE</vt:lpwstr>
  </property>
  <property fmtid="{D5CDD505-2E9C-101B-9397-08002B2CF9AE}" pid="342" name="86PS43">
    <vt:lpwstr>383042DC2C5D1A48EB5BA73B9F32F89971681BDF2CD601FFE1EA92FBE1BDCF626114948AAE00E5A88ABC5332CE58651F27B1A13C40F3C70114146B0755DF38DF3E669F8AFFE23B8155CD3464A8FA7FCB0F07E41B73BF7703ED63C4B093229E1F391F3D978B708F3C088A9D1BAF5A7E79398FA3173169469B25842E13C33E1B</vt:lpwstr>
  </property>
  <property fmtid="{D5CDD505-2E9C-101B-9397-08002B2CF9AE}" pid="343" name="86PS44">
    <vt:lpwstr>DC1DEC9EDE0FE4AD66ADE6DFF3E1F3E1CFE1F3E150917311F5E1F3E1F5E1F3E1E5DA5929CFE1C32B1ACEFEDF65789808E31A72A6BE1F9C5B067BC0397C69D1C38A391FBE4E29AD139DDD8FD3D36C0F002F29350B6799C7E4217E9FB51493F4143DE31305767E2EEE700F8C034D5EE077169E12F3771A0D386211299554A5B4</vt:lpwstr>
  </property>
  <property fmtid="{D5CDD505-2E9C-101B-9397-08002B2CF9AE}" pid="344" name="86PS45">
    <vt:lpwstr>5440978E3237F4FF4B7D7BE6532537E7E7480D0205E4B1A9391C351B846FAEA6101ACEDF2D6617C225CBEA559ED51FCE5D5761959D708FD2E236975AE02911EF9E1A0912AD736EEFE088C40832267CE003CD7B29C29F2C180FBF38135A18C6891B16F3A65F295CEFF1CD5692A2E3E17304F7642E1C5E8414D8179F0821DCAA</vt:lpwstr>
  </property>
  <property fmtid="{D5CDD505-2E9C-101B-9397-08002B2CF9AE}" pid="345" name="86PS46">
    <vt:lpwstr>1A2485109CF09262A8687650DC9B0A261C4C3A30AD6290D4185712D55F29F338BB64F0F0958B1239978AEC0D9507F3E68193188B1AE3429592EC0D93ACE80D29782B122A04EB41C71CDD6E959B2D5CEDD8F1FF82E1193C1C8AF7101D2CDEF3C794DE1CD8971E47C1D5C1640D178BDE0C12AB97113D3731787BCE359F5E72E5</vt:lpwstr>
  </property>
  <property fmtid="{D5CDD505-2E9C-101B-9397-08002B2CF9AE}" pid="346" name="86PS47">
    <vt:lpwstr>9D30AD939B8BFB1AE0D93E448E2A67E71F97331C8217154B5B9E7D2CF74D1825F3B419172ACA001466EC23FF0B774153CC52EA5E29CA03337E0333482F67BBADB6415721032F7E032FEA5DB510B964BC8C2103374D628F527E0337191A8614B817C64B5C3B7E043B1E1385DEB03C517D198C17D7165CF7E69FC800B96923E7</vt:lpwstr>
  </property>
  <property fmtid="{D5CDD505-2E9C-101B-9397-08002B2CF9AE}" pid="347" name="86PS48">
    <vt:lpwstr>83FF7F2D0E5AD32AE7AD062B47AAE31D2C6F4787762F879E30C4A8AD8AB362A129580B707C9847531801876E925A0F8943CD2B0F135B0AB346D7EDF037C1FD8EC11909CB5298FAEB10A11DD66B2808C72AF713861E100CCE320F79772EB308925305F7E0DBAE6DDEF57DDEFF0714CF1CD52C2F65F1F9301DF4A30E78C0DA10</vt:lpwstr>
  </property>
  <property fmtid="{D5CDD505-2E9C-101B-9397-08002B2CF9AE}" pid="348" name="86PS49">
    <vt:lpwstr>9428A7A533CEA61E7CE09984E2A4FF1B159CE7526A0B0CDEAB5CE98DFE456B31231C6D4DC4941C04888BE32ACA4C80659E260B6A049E6561F517A2C16D0DA745DF1FF2631E67E08AAED46AA507CD28E31C530F6712AF334C49E2A01E07819A8596EB04E729A6CF49C21C683F0F928D96B7DBB6F235CD27C9D89AF9DC695104</vt:lpwstr>
  </property>
  <property fmtid="{D5CDD505-2E9C-101B-9397-08002B2CF9AE}" pid="349" name="86PS50">
    <vt:lpwstr>0EEC342326F1E487736C081EA95F6D39305B1A9859113B57F2B3F159F7EB2CFBD592139E48145859C0391D2017201329EFB4381E6B543262E0FF37F402145C4412E92BF7EFCD338C706CCEF49E773E4FF14E6B1ED163340724CA568150671E73FE0702698DB829BB36835502ED1A7EED07CF350EE374EAFD6FA787CF01B0D5</vt:lpwstr>
  </property>
  <property fmtid="{D5CDD505-2E9C-101B-9397-08002B2CF9AE}" pid="350" name="86PS51">
    <vt:lpwstr>73C71A03FE3F0E1973C60D87DFF013F34FB66702BFB042151E4307DAA25A8239B68725152C47F03AB6E72FEB4E15B3033557DA8D09438FDD1F291B0F7002DA5F71603F1A60FEAFFB3A883BEFE3EDE366D6FA4C30FE37F7E5F5E50B83F714C418972C8E238F9830E6E1F7E55AC093FFFE339B1423D23436873830FBE5FE1AB0</vt:lpwstr>
  </property>
  <property fmtid="{D5CDD505-2E9C-101B-9397-08002B2CF9AE}" pid="351" name="86PS52">
    <vt:lpwstr>8AF357F41514481653BDE83E301E1EDF5CA941DB890B304D4F90065415301A43C77867C630EE6B32B3DD5B77B4460D9771146F4C8B6BED8303FF63FF9FD431BB6C2F8B4D9B617346D3798B4DEB8B1589820EAC106E9A5B496ED280D04E2F05D70B1B01DDDD3579DB5DC778241BFBF3E4940C8A80119C1B3683180E3123AC8E</vt:lpwstr>
  </property>
  <property fmtid="{D5CDD505-2E9C-101B-9397-08002B2CF9AE}" pid="352" name="86PS53">
    <vt:lpwstr>D1790258946C4E3DBFF0825BD2BE0D7E3B62319E069EBA800D13DCF2C23D290A2412B9FDECDC66C0EA507F2595329C7AFF1F4875AD469262FBEC82E4F1B2B44B0B6A072B5450D81F092A1523DEE060FDC19CD7C12E9094621349946A0F9AE96B069A2BEE1FA90A0A39F471A7C86089A9E0596624EF681C966AFB4C380370FF</vt:lpwstr>
  </property>
  <property fmtid="{D5CDD505-2E9C-101B-9397-08002B2CF9AE}" pid="353" name="86PS54">
    <vt:lpwstr>A08A32C71A07B65D160B9662F74FABB84D741C0C2F35C7550EA4E114E79AC4673CE052FB6763FFD949FFC0D1F92C4F754922064646843DB470F29A98DCF40FBA80FBD95B289D64EEF7A082DF9CF71D444140D69A6890BFF6451DEBAF1726D5F9C3316B692C989F1D0F4E64C7CED50421663FD5982FC7C43023661CD9191F75</vt:lpwstr>
  </property>
  <property fmtid="{D5CDD505-2E9C-101B-9397-08002B2CF9AE}" pid="354" name="86PS55">
    <vt:lpwstr>E16A3F573D7D2B9F22B8144A41E56973ACF957BE551D17432E8DED3D9B7805482C07157412D20F131703B539A7321B7E085E4AF71DFF9E602FCF39C52069606EF419921B9B711699206970814F7DC2FB7681E96B4256101A5F7155A71A7BF40A763C05D7003A63371A9779965B61E101D6D74E242A54B8C74583732D3D1A1C</vt:lpwstr>
  </property>
  <property fmtid="{D5CDD505-2E9C-101B-9397-08002B2CF9AE}" pid="355" name="86PS56">
    <vt:lpwstr>4411A53E1055952C04690B390850074B067206FD9900E4AE0C59750941962F5A94D9F44C489D9F49A812610B265F6D100C56D26A5C7C2A294B43D5C902B33CE7165FF413316C51ACC49F133D1C04474086077E0B15219A3AF629AA600E9CE1FF687061D30EFB84027DD0C1A27CDE7501197B0177E0F77F3E0114B2BE0A61D8</vt:lpwstr>
  </property>
  <property fmtid="{D5CDD505-2E9C-101B-9397-08002B2CF9AE}" pid="356" name="86PS57">
    <vt:lpwstr>62D141015E6850155C952594E78D397513F3F1E8F144261A3AFF6B1249B5A34652B6F418830FF3106996071994D84044F40B3F24432C9C5213F9B274787CE7B2E3E094570B76D6E25C1C1F9EDEDC813911DEF60F9EFE08ACC8CE7F2EDEAB3A191C72684757DBEE12D95959CD49A7EB467902CF9649D75573DD1BE4B072B69B</vt:lpwstr>
  </property>
  <property fmtid="{D5CDD505-2E9C-101B-9397-08002B2CF9AE}" pid="357" name="86PS58">
    <vt:lpwstr>51AD1166E70B6B0EBE1928EEE0A1CB9A5D6F6A8874B1961994591B2410EE936BAA5867E90A945117015E6F38702F9603B142E7C90B9410B71D6A09F41D961678DE70689E1EF0941E265E1B00D94139135E6FC253DA84C0C1C5E71159925EA02306609CDE3F110858925DE1F9F73FDD3F7B6FD56BC534D540362187CFD1BE4E</vt:lpwstr>
  </property>
  <property fmtid="{D5CDD505-2E9C-101B-9397-08002B2CF9AE}" pid="358" name="86PS59">
    <vt:lpwstr>0D159293187D36E2087C29E2CE7DD037AA6BFC42982A8A8FFA3F02D0ED290A130705025B664C24F4D9D25958CA124E171894422D0B3C42C6C449A1AB59E705A0C72DA7B78B6A121A288A18CECE40F994EFF43234E48B00D432C4C510666C670C101C11F708672BCA5C127A6BC834EF9F12C017F8F476BC7E6FE2400C44F829</vt:lpwstr>
  </property>
  <property fmtid="{D5CDD505-2E9C-101B-9397-08002B2CF9AE}" pid="359" name="86PS60">
    <vt:lpwstr>3D5793DC32B7AF69DB97582A5E4B07074961ACBFDA904B1B127D46A6983F0B4B0E1714FCC92BCD474246A5135C12ECC6C28411B74609524CF42F0C1E59497F197C6C02A770EE41915F1F7CD8566B02F369D462DF417FF144678EF4FD087569C2AA9BD5751727FD0F606DA408853813FC1E6A6B137AC6FEE282C28C9C27F010</vt:lpwstr>
  </property>
  <property fmtid="{D5CDD505-2E9C-101B-9397-08002B2CF9AE}" pid="360" name="86PS61">
    <vt:lpwstr>778907F1F4F6A4142FE933BD54A3BE328710629968C6726916175F69BF3166C1673F171968B379631408E47E76A00DE1DBE469CD175748F337B87613F4BA9EF0F2F2057ABE06176197575357E262D4905D8E4714BF1A5F45A9F35723D828236A10238A72A5473FDDE397E02778D98D24944339115F069F5CAFCBA9C71A35EF</vt:lpwstr>
  </property>
  <property fmtid="{D5CDD505-2E9C-101B-9397-08002B2CF9AE}" pid="361" name="86PS62">
    <vt:lpwstr>6FFE1741156169D1760A8B61324477A7C2C4FC74B81E0FDC2426109BE0504904DBFE7A37244661764932934F691278F51FDF5A9CA416883783AD0649CB6528B79CFE24737D1CD13832F90A49957EF59F2E710964D3F1EBDF2563F3D026051D3DDC5A01459D912F262C4A24332F3D2A108D74B1596F030AE1491BD725CC997F</vt:lpwstr>
  </property>
  <property fmtid="{D5CDD505-2E9C-101B-9397-08002B2CF9AE}" pid="362" name="86PS63">
    <vt:lpwstr>2A00DEDF8E570FAC2A18205AE0CEDFB734AE1249672C0C7F2A0985CE25C750E3420F4C0833C3E5AF04C77259FB4F6A371D3B4C4F086AF0AFCD5626BE7DE4187BA8C8910DE0CF8E63FD354C436847F4E2E8C704DF3C579D3213021D5E97A6324082259E9A05FFF4399D1E9A2FD109F3D21C2537DC947AF738E6FA117E9B2DDC</vt:lpwstr>
  </property>
  <property fmtid="{D5CDD505-2E9C-101B-9397-08002B2CF9AE}" pid="363" name="86PS64">
    <vt:lpwstr>2F12337387DEF32F73E99A69793723D3BFA595DBA02779DFF229147307743461B2007477D820731F388F1E064677161BDC58F07433038723623BE3B7E4C2B042A8FFA71A751D46D2365516A6A6A6447F121A53960A5796025B962AC4E8B19BEC4A162379930777191276A9B02B433F270B1A2B657189793A2F323383907F12</vt:lpwstr>
  </property>
  <property fmtid="{D5CDD505-2E9C-101B-9397-08002B2CF9AE}" pid="364" name="86PS65">
    <vt:lpwstr>81F244401F494B181B47C8B6B6B2A117187B1AC333D807646554EEBF1EDBBE031D430CF3CEC7044FAF164B9C1629C4406F7F1E704774DF109F7B1D6900BC5694BE96531AE710DEFF62C76E511B45DEDB7152D610BBDD83E737A6E04884A47EDD6B1625379CBAFF894A53999B345B8617A03728E8C81209969AC71A142FE2D0</vt:lpwstr>
  </property>
  <property fmtid="{D5CDD505-2E9C-101B-9397-08002B2CF9AE}" pid="365" name="86PS66">
    <vt:lpwstr>F909F4A496DD1AFFE292C38ADE632180C782CBAACFA2D30D266DB34A2D1992F382D7285891039ADBBADFB2A383909A6BB22F87EF32091792FD9847ECEBD86A36945FE31D81948A133B9D887E892EC8D70E171BF36605C487039992AE4FEBB2357FB0FC0CF010ECED3D5DB3D91E401D3DF382EEFEF34C6F7A2A1551592FA57C</vt:lpwstr>
  </property>
  <property fmtid="{D5CDD505-2E9C-101B-9397-08002B2CF9AE}" pid="366" name="86PS67">
    <vt:lpwstr>CF381C42E03DD5E7C1D91823F1D3A24F1F13AC04D29EEEC8451A4996A147D7729908CD181D07D449626302DB9392417A4EC79B049C9911DF86D629483E4FF6F2E99C40825113D9E9DE9D1017A2229CCE160F0E5F6B08FCE978AB129C393FF1216E4C2CC40175EEE9B2330C96411B180F6B6234A86F440832FEE1AB9655199C</vt:lpwstr>
  </property>
  <property fmtid="{D5CDD505-2E9C-101B-9397-08002B2CF9AE}" pid="367" name="86PS68">
    <vt:lpwstr>FF6DF3C594F00D1701B6134D7F526348CC589D9C9CDF3F0B1314AB0C1AD55FA94814A7C4E122281892918546E829172D6B6594FD0832A5B71100505907D45ABECB0B365B4A8C610C926261084E4D29F877C7F4589CD63FE57294F168F4779CB1041BE16B0994D014B2E0C90D9000DEE71ADEFE191CF47F33BC3269EE9FF41A</vt:lpwstr>
  </property>
  <property fmtid="{D5CDD505-2E9C-101B-9397-08002B2CF9AE}" pid="368" name="86PS69">
    <vt:lpwstr>A6DDFFE9843F549990DB5D3D4CCD923F3CDD3EAECFDA4C243AD09588978C361373DC093E40580F1510474F772442E3CD1B0572927DF45402445796196D2FEE9F1DE26E1709724C5CEAD91CD9C4BCA5925D929297A9FB06E663611A9A8382F79ADBC39A060606D3ABDF98D629FE9FBF10B7D05DE89EFE10979932477118E923</vt:lpwstr>
  </property>
  <property fmtid="{D5CDD505-2E9C-101B-9397-08002B2CF9AE}" pid="369" name="86PS70">
    <vt:lpwstr>72A098EF5F6A7DC8D7A1EE9CE6C3064659E7A91BE1EA94CE9CFD0BFD0B7FB1EE201D94C9E95D3B6010E52236FAA88B2FDE2136D1E95E3B9F42CB2CCE191E24CFBFE782CBC5083BD630FDBCA3717BC4931ABF9515A1EFC71AACDE79FB9792F0A79BD62FCCCED243EBAABBE22E53D5833415E0021E5EFF2347681010A1DE7DE2</vt:lpwstr>
  </property>
  <property fmtid="{D5CDD505-2E9C-101B-9397-08002B2CF9AE}" pid="370" name="86PS71">
    <vt:lpwstr>099FA96EDD3752106354A29AF1A9EA45971609A3270857FD089BAECDDEF7940A945414A9CAF29AD4176B791B1868033BA61498C8E91F550A259C26604A878D882F3FDB7882F75C09344BB8A3AF9A098597A24A5EC109073A18C31C472AE2EC9FA28B3E429F15AAD1F9FC928F5E957BF790E8E0E149C12969C79CF79D5D1B1C</vt:lpwstr>
  </property>
  <property fmtid="{D5CDD505-2E9C-101B-9397-08002B2CF9AE}" pid="371" name="86PS72">
    <vt:lpwstr>6B2AB3E978D2EF3457576A12676A9A9CD417906DD6A976765F54121B5AE0E9EB9281EF9ED49FBFF7131DF4FC9FE6356A64DD7EE33094189CD81B4FDB53962CAF04073A83225C425AA646DC04941555150C8E5749E7ACB5DBDECF1CD7A338D628B3969AC3137734A8C6D3A20B7DAF6971D5E1C897522F77A73D147DB2C5E874</vt:lpwstr>
  </property>
  <property fmtid="{D5CDD505-2E9C-101B-9397-08002B2CF9AE}" pid="372" name="86PS73">
    <vt:lpwstr>CD15EFDD47670FACA48C22264E566B1B776B2756F15D74731573661BE49A6154F4809675FABD37D69F2573B27F448F715D0F0FC90F180465E4D03FC8951D23296A25651E2B86DD1D387C806B369FC8232C082DFCA8EEA24DC864087B9D0D7AFA46817223761815701D6AD3ED33D2E5E267ED47F5DEFC7E0115A39638296BFC</vt:lpwstr>
  </property>
  <property fmtid="{D5CDD505-2E9C-101B-9397-08002B2CF9AE}" pid="373" name="86PS74">
    <vt:lpwstr>F6BCD44F92DE4FD891FF09F6C659270AC7E0FD1A347D62CDA7B7552E941E120525F4A21E5E979A090C9B24AA56A30EE95228081671100CDDEF225449E7DA90D289D2AA86915C679F114CF274C1773F3363485E6B0F491CA11F14BA174E20D69FDE3FD8C4930C8E1FFBC141C3D8270F20D45FA5853792AA28077C0BFCAF5846</vt:lpwstr>
  </property>
  <property fmtid="{D5CDD505-2E9C-101B-9397-08002B2CF9AE}" pid="374" name="86PS75">
    <vt:lpwstr>06E357DE47D83819BE590FE8DC2F9316712C844A810FB8BC194987825B0C03AF0775729F2C13A6479CE57B20442DC154D59428AD520F9B651BA9B61D40D76AF103EF13B5DE7025D7DF94D96E102CCD567926C09F1DAF7518A6D2EC34D9CE827477A4E7715747F5BDC8BCF56FF921A87313183879EC54507B95B2E75C6B2F10</vt:lpwstr>
  </property>
  <property fmtid="{D5CDD505-2E9C-101B-9397-08002B2CF9AE}" pid="375" name="86PS76">
    <vt:lpwstr>A858E3A21DD015085CA068118FF15EA9191815DB0065ABC63D5EF2F40C95314D0BFF5FE5391B3F63416773F0F742272C946F1BDA3310A01F711F0F44C9E10B8634DDB8D5AE93DAC10D58920F13F317889AC710AE9033460ECA6F151DCCA06021E91E7A10939F1C17781091547A8A1243D8E7AB9852A971676C79A10070109A</vt:lpwstr>
  </property>
  <property fmtid="{D5CDD505-2E9C-101B-9397-08002B2CF9AE}" pid="376" name="86PS77">
    <vt:lpwstr>7FBF179BC46661DC431276621D82BA98EAB6F09460E375A8AC22E4F2E97AB2EEB2DC8F1A799618C21CE3779463A204ECBF30604E95481816902673F967A990BFDD5EBB21789EB0646BF915E19F1C180FD7688DF29C912C109A172CE9245C094165587E6A0EEF786A496EC3A47832EE5524DD61E7DD7B22BC0D6128EE38C31D</vt:lpwstr>
  </property>
  <property fmtid="{D5CDD505-2E9C-101B-9397-08002B2CF9AE}" pid="377" name="86PS78">
    <vt:lpwstr>9B42049460124695C44C2B94A66055EF4BAFF0F38462FA155A2D9479186E2D4D5CD09A9F58CE9B7797D241846A87E6172C89C3CFAED00A57922E494F871FE4D79728A5856FE402039EF812A9A2A0933E9CA22AFF07514905AB999334CB141831D3CEE9BBC603123BCF6FAD6A5F2132F41E1E01795098B3595BA5D5D3759143</vt:lpwstr>
  </property>
  <property fmtid="{D5CDD505-2E9C-101B-9397-08002B2CF9AE}" pid="378" name="86PS79">
    <vt:lpwstr>29098A03C96CA7E39B89A4776CFF2F3126745438470B267E095DE20FEE4B76A8AC633C1B4E283A2F67CD2EADA0CAD39B1D5A95C5DCB3FF0E9DE9E20E1BAA9D929AF219A758DCA877E7213DF4170F1529865994E5E0C4FD5D239450C9E10C0324E16007632B13F3E01B24D16C0DE8C60CE1E8C0A3E88F9508B8C91D35EE3EC5</vt:lpwstr>
  </property>
  <property fmtid="{D5CDD505-2E9C-101B-9397-08002B2CF9AE}" pid="379" name="86PS80">
    <vt:lpwstr>88EEC02FCD5DF40B9CFCE8A78F24CF613DA15DBA084EDE14D8F21288929173328BCEEC556BC36019905DD8E1046B2294CB864D99685AC7A9978E1E2F5FAFE2C2FD0DF21A88992661BE9283F440FC7B7D9711B00551F4AF94D2F0A2F5255A35595E829DD861FECB6B292D642F6B3251E008D919673439F42FF43E66173A1856</vt:lpwstr>
  </property>
  <property fmtid="{D5CDD505-2E9C-101B-9397-08002B2CF9AE}" pid="380" name="86PS81">
    <vt:lpwstr>9FACCD6A947F1A5F76EA2298472214ECAB101916A95077A52A501E167832F4050A1E787AFEDC1234F413481D123FA1F03E544AD3A2DB01A24D940C1970D80A34E736136A011D488474E9DF753FE0683E8809B78174ED62D2923C4EA54472CED3B00E55BC5A5302A6D78FA3551B6A072F5BBDCB9BACDDDF49AADD9B9A090C66</vt:lpwstr>
  </property>
  <property fmtid="{D5CDD505-2E9C-101B-9397-08002B2CF9AE}" pid="381" name="86PS82">
    <vt:lpwstr>CA5753EADAF93DE71E4F75197A22BB3A7FA991131D4FB8EF0573C9BDE86A2026040B91787EADD23A2517BB8F94BD5C6831295E832389F4373E699F223C11F43CCF49D574192C07E9ECB5FF0326AC9768C6FB17D8732D9B37C72BFC2BD272D84A955D761C5F05B6E71EA5B9A65E4B7EAC04EE95B8C76EBE4AB85D13E49C658E</vt:lpwstr>
  </property>
  <property fmtid="{D5CDD505-2E9C-101B-9397-08002B2CF9AE}" pid="382" name="86PS83">
    <vt:lpwstr>8BA965FC551B675D1D9552171733924DB252C3F4123BF69EBE4F8C5B7A6A17564FDE8A771729185327AA3E39764E6101F09F57A7B17A513AA0F749BD19A820870360F862186A2C693407CC9419E958134795F20DF8076B5260CA1514725F16DA701EFE5177CF40EE9C391F4C83615F94BB6DAEA8123148951F4F544D0EABAA</vt:lpwstr>
  </property>
  <property fmtid="{D5CDD505-2E9C-101B-9397-08002B2CF9AE}" pid="383" name="86PS84">
    <vt:lpwstr>84B6C40C9C277A152169D43132890C007520042860D4B1C105CE08C211079619BA3C29935E5F649C19A7672195326E63DC5B1395DE043F4D731F709617A26C7B784A537D2F2C675330FF511732E12413DA3632EADD3A92385F0F326DEEACF2A196A8A0180E681A75124729929E5B9F75114624D76512713EA2DE29361B3019</vt:lpwstr>
  </property>
  <property fmtid="{D5CDD505-2E9C-101B-9397-08002B2CF9AE}" pid="384" name="86PS85">
    <vt:lpwstr>AD4B108A8997028C1AF7C24C341300E4C6739F5C7032ABE4E7E484D279ACEBE4B3E4EFE4C3E4F7E416C67329CBE4AFE4CFE4846D60D7BBE466052782DF11839AA3E4074F85E47FCC489726826785673BEA6A0DCAF4D3CCF5CCC0CDB0FC94CE0FD37D92B7E42FA94822C8110711390BFB1C804272799AC4F6158BE46B8E796C</vt:lpwstr>
  </property>
  <property fmtid="{D5CDD505-2E9C-101B-9397-08002B2CF9AE}" pid="385" name="86PS86">
    <vt:lpwstr>C2931A4755169B7B817759859F768770D69A14AFE4E7FB1DF5822375471A40ED5709FF7924D818A8D3E4410FA11F0A943A14632C441E1896B21718109836AF2C00DF1048FCC752353A13171210BF28C3563AE88FFB82EF04579A78BB66A1E54634DE6B59A9263002CA9D1A41A50AD22A3AC4E87DA5252B51121BCAE98ACA57</vt:lpwstr>
  </property>
  <property fmtid="{D5CDD505-2E9C-101B-9397-08002B2CF9AE}" pid="386" name="86PS87">
    <vt:lpwstr>A5753547FDD7F0BC7B8CA2EB9B6A675124FB7349A294C394155248F0CAA20CA2A8C34C5E458DE438B7290673C7F713743408C689EE35DF456E135C89F0DC06515B7851F754A9FB8FF7F745074466B49D7DD6489CE778735CC70905E93A05146808AC8C8A96AADBD4529B09A617CC59D617A59CEFD1D6F512C6529B182D13E9</vt:lpwstr>
  </property>
  <property fmtid="{D5CDD505-2E9C-101B-9397-08002B2CF9AE}" pid="387" name="86PS88">
    <vt:lpwstr>A2724714C7168D58A8D8C5950AA9FC3CFE212F1D53AD0AA9F509E65D1B9F8F1CC69D382C2D37A716AF1D38108ED172DB8D3B1284139FC4D88E8C1F87EC18216A17F55959713C6701FE1893CB8E3CEF7F7AD38BFFE437018391C726D8F248F8BE636048E0355DAC57EC8FF8341DAC381E629DDE036D478318739B565EA951BF</vt:lpwstr>
  </property>
  <property fmtid="{D5CDD505-2E9C-101B-9397-08002B2CF9AE}" pid="388" name="86PS89">
    <vt:lpwstr>7B868D8188CAAAEFE4E3953826ED4AAA8FF7E44C1F060ED33EC540821A73AF254E1AAB140854D047827AA0ACE7E7CCEB9901346368D954179469E3256B02D749A8DE1737D94247C9DD3A913591CF79A619C73C951FF2D916C6D813C71DCA4E2494F3479EA02F466B1EEE2B5F5D5D06C6CA1024C863DEF24A70C3E3F5EA8E16</vt:lpwstr>
  </property>
  <property fmtid="{D5CDD505-2E9C-101B-9397-08002B2CF9AE}" pid="389" name="86PS90">
    <vt:lpwstr>9426EEF4E19B58DE83757CFD9E25BE98AB4783E4F65B17441B2911DB7F18DAA827C47CD0AB9419E06F6B10DB91DB561D178C5AE5660CB2151AC64DAF0134C0169A7D00C5695D847659057F56D81329301F1A271E16080BF24449B713EA862B78091FAC789F0F100C5B1897AA9F10320C0E35D73FD2F41EC860681C23627875</vt:lpwstr>
  </property>
  <property fmtid="{D5CDD505-2E9C-101B-9397-08002B2CF9AE}" pid="390" name="86PS91">
    <vt:lpwstr>766A79103875701498639F1A15400EFBE4443FC6D63732F452B598B4070F0E4D4CD77CC75D9F0EE7DB47A286FC36685B41F142AF3A08887D264B40A2899F4F167899F0F76E9E238DE4F7E4948C88F3F5ECF0B7E4F3E43F3866D7F7E4EBE467E43FA845DD63C0F0BFE4658084A22C880A57922EFB3F90ADF0F7E4ABE4B33D63</vt:lpwstr>
  </property>
  <property fmtid="{D5CDD505-2E9C-101B-9397-08002B2CF9AE}" pid="391" name="86PS92">
    <vt:lpwstr>1CC72610ED1D2D9A23ABE4017BEA810157599DD5D2ED3E98132D668D96F9AF55DDB360ED67DB4DBE59F6BF4C7910D1E93545E33AD5CE4A0D0149E84D66E81E076D9AEA1355462AFE7518E86CE7E666D6D7D7E7D7E7EFE4D33A881EE7F7E4094AB300D03E9EE560611AAB25CAEA9DE484A5E43636663EA0E1F7E4FBE4F30F8F</vt:lpwstr>
  </property>
  <property fmtid="{D5CDD505-2E9C-101B-9397-08002B2CF9AE}" pid="392" name="86PS93">
    <vt:lpwstr>D08BE4F3E4136AE619E6CAE1F3E4EF448A631DD3E534C959581E5A9ACD3EA9089123512D479719B932673AFF3B32BF94C93A0B440AA910E150C5D61892C6B2BE5FC6EC54CEE5530BFCDE3383AF8AB23F3FE056DC98B81E02B932479ED7821208304F5CB6C3DDFFB3910D34E5E5022391CAF347F3472A3DE6BBE4ADB4D6683D</vt:lpwstr>
  </property>
  <property fmtid="{D5CDD505-2E9C-101B-9397-08002B2CF9AE}" pid="393" name="86PS94">
    <vt:lpwstr>4EE6D7E414641966477E00055665AE056CC33C2AE4C9C4FBA978C1A5ACAC91ED91B4F8339F46FFD1CFFB168B0D670C170D8365133AF317443A97B96178722F3619B01A39F0ADA34CA3AC87974CDE0B63C21E20C287F44937187534C29015909A19392EFDA2021FC05D092E923EBB34DE1FF02A762A1398F02A9B4919A57E67</vt:lpwstr>
  </property>
  <property fmtid="{D5CDD505-2E9C-101B-9397-08002B2CF9AE}" pid="394" name="86PS95">
    <vt:lpwstr>14AF31268D6B3F9453193016EE104FD00D6406A2DC7D6D174FC6662988771B4BEAD3E41A7B1802616A519FA2DF48F1A3E4855E702A6C2CD244EE7514298D4F2EEB9D7EA47A1A1C2AF553293459B1F21404350D5092A8526C76A51C41AC510D0065FA661C6B04BAD25A13E95F6734A92C9F026A8EC146640A17EF5AA6DEA286</vt:lpwstr>
  </property>
  <property fmtid="{D5CDD505-2E9C-101B-9397-08002B2CF9AE}" pid="395" name="86PS96">
    <vt:lpwstr>FB9FFB48E0505E702C5811A848E00F1D4626FB8F1FA148E0D5A8C4F214D3D348676B3B6A533B7A633BF644E0B413941CD924E169178C109D771C6B04E112BFA5060C371E6C18ECBB32433BE36C1CDC9EE633949DD1D82CD9B610699EC80ED611388EC71E2AC3F989FBC51B399CB8E8D857E97FEDC3149AA7D9D53AE81A61E4</vt:lpwstr>
  </property>
  <property fmtid="{D5CDD505-2E9C-101B-9397-08002B2CF9AE}" pid="396" name="86PS97">
    <vt:lpwstr>F81D6C12EE9CF61B9269211892601B0D72A073601C6C0EEC1061110B17177910C910091771A462AF2A18307C01F91C4CAD1429C07270077051EB3FEB18410F9CF62F593FA8B0AEF30B712F2F5F10CC1C2510E866A5C4C6131A600012FFDD580F11CBC12150D2F3703F7F2F62A829AD44E66154458347E71D561F44317B5DB9</vt:lpwstr>
  </property>
  <property fmtid="{D5CDD505-2E9C-101B-9397-08002B2CF9AE}" pid="397" name="86PS98">
    <vt:lpwstr>1717173040F65F178447E3E394E0D79B537A481B1BDDC49E431B1B290F630C30A7BE34D2700F3A60300FF4F7108F344644FEFE941B2B65DD88924307E0FFB96A0A0EE6E8C07159FD1C47176D35ECBAE03B8A028F94D8A555321FC2516D981C237CA0E91EEA44331922378F1844E0C06BC2B38F1B231C77933CCE9519971895</vt:lpwstr>
  </property>
  <property fmtid="{D5CDD505-2E9C-101B-9397-08002B2CF9AE}" pid="398" name="86PS99">
    <vt:lpwstr>591E97581EA973D2721A1D481745D9D8425479572DD374343A548144061E9CD81DB9D7AC82783C9CD95C1E97F6A5B104191068E31CEB18F3E67085B9FBC3CBD3945B91FB965B90FBB97685B9F7F7F3F3EF85B97685EFEBEBE7E7E3F3C4BE7FAB3E1F1CEF1CE773CC6BB00FDCEB1C2F23DFC188454F34224140DC8FBE140F43</vt:lpwstr>
  </property>
  <property fmtid="{D5CDD505-2E9C-101B-9397-08002B2CF9AE}" pid="399" name="86PS100">
    <vt:lpwstr>AFC6E20EBC0EC121D38F1134926B2E786326E3A9A27B0F9B3B12E2FCE36802BE5A2642AB3E76427B505111DE548CE63443A7B2F4A5783EAB8F14D71CF3130B72F868749A1C21704EF11E45F01E5DAF088FAD843CB412D7CC42F1361D978FC68DEF89383BAC321C7E11A941AD1C49A944B976A57119771C6F679FB9BE768597</vt:lpwstr>
  </property>
  <property fmtid="{D5CDD505-2E9C-101B-9397-08002B2CF9AE}" pid="400" name="86PS101">
    <vt:lpwstr>8F87B4840385B976850307070B0B0F7685B9760F13131717F12F8DB91B1B3C1A3ABE76A5DB1CD3C3EF90DD7316B1A8AA94109808DDDF090CA4BBBD0F14A33B77BCD92FE112DF73FE9ACDE6FE60DEF5186B7AB9B8B9DE018FB919F60FC3C66A84814941C960181C500D604879ACE4AB6040F6795F1B714F697FC07369C2616F</vt:lpwstr>
  </property>
  <property fmtid="{D5CDD505-2E9C-101B-9397-08002B2CF9AE}" pid="401" name="86PS102">
    <vt:lpwstr>07780C6070606860606F92A974FDF01C7392A01A556ABC03506DA2685C44701B780892846F70C1298CF67FE4E83CF08F106B35A81F131AD88DE90996A95B52B908E2E45618D705C6E9BCDB1C869F595810E820771C65C647C5F41C20A5E346BCE0E834CF34D54E272E16950997084E7ADD91DEF74C57DD1E16C54641050094</vt:lpwstr>
  </property>
  <property fmtid="{D5CDD505-2E9C-101B-9397-08002B2CF9AE}" pid="402" name="86PS103">
    <vt:lpwstr>4B3209A9819C52BE96A92517329A84135F12099363FF74EBA10DECB5F44238A6C86373E36FDF2404297EE69CE5CE2EE44CE674F6B01334CEF3F61E6AE98F80B6E661DEFF171CDE190FD53EF819852478C2ECB4711538F568C95C1136F71A1B176B9E96019710F846B30B733A158F1C1B42FA972F88246BBDC256CF52D21FDD</vt:lpwstr>
  </property>
  <property fmtid="{D5CDD505-2E9C-101B-9397-08002B2CF9AE}" pid="403" name="86PS104">
    <vt:lpwstr>BBBBC331087093B7620FA32287635F386E177D55B4C5405161E0C1F0460D00C7D3494866329794DB198BE59A93D9A4073F0D6EDE9A57E0299C3D0E7888E86AF1024C896870BED813972CC423020A2E082601F873697E2FF03C30E04EF3ADAE9B33970F9F15C40E53E93F02019FD41848581AFD02244C87D3BCBCDC6C70CDCF</vt:lpwstr>
  </property>
  <property fmtid="{D5CDD505-2E9C-101B-9397-08002B2CF9AE}" pid="404" name="86PS105">
    <vt:lpwstr>0BBFA712660F0AAC1E91FBBBBB64EE933C6708F7CB44D804BE100C15D98962EB9724D9343A40E79B48EE3BFE3E7B0146119518B4FC7EE5D3798F15AC741EB77D8D85A4A80F6F32939B771806870398A51610B515490D4667FFE82597BE04BF1B3D7D4128A4DD393B6A4F6F0E60D9852D46A50D686890DE9BA01B97F414195D</vt:lpwstr>
  </property>
  <property fmtid="{D5CDD505-2E9C-101B-9397-08002B2CF9AE}" pid="405" name="86PS106">
    <vt:lpwstr>1D05AE280BB62624E86DEE7C65CF52EDC2846B047A9F13921DAC3107F0EE0A080D1EA59D4E357DBC060DECE43729F5EFC8FD1A23B9777B7BFB859386AC64470FBF12C141E69656771C4568EFE3CC89A45EE3F410DBF711FAE1855E293ECEF37562894E46CC4F2BD01788AA03684F6B07DAAF026067CB2396A7579BD66614BF</vt:lpwstr>
  </property>
  <property fmtid="{D5CDD505-2E9C-101B-9397-08002B2CF9AE}" pid="406" name="86PS107">
    <vt:lpwstr>95F51ECB728DBD1483121DD813C86A0E865BA4CE1A7520C9AE42CB016B6B090ABDBA049B0FE7FBB0DCC132AF1DC3CD1B1A24E46D48E8DCA5A4B226F1F51058E02837EF0A979AAA097D124A04E27B92965052C72652FB6626AA3F68E45AFF6BB1961694C66F958AF866A778F483D5ABBB5DBB3DD7EC0FA3A7332CE91A827CB3</vt:lpwstr>
  </property>
  <property fmtid="{D5CDD505-2E9C-101B-9397-08002B2CF9AE}" pid="407" name="86PS108">
    <vt:lpwstr>7236C567B7812F9B0DBD7F3E3C0B56E7911737877599A24FA41C1881407A1E6B0A13FCB20E05730030AF2E0977E38CF77C56CF9EB746773380AF88DDCF6B15085FD78C40EB0565DDCBE31EAAF09E17BD49B0E5FE1EF4A9BD77CD66004C995219D3730E109512C64108CF07E9E3E1903B5E5EC4E6B27716D36F770B1C3EA7E8</vt:lpwstr>
  </property>
  <property fmtid="{D5CDD505-2E9C-101B-9397-08002B2CF9AE}" pid="408" name="86PS109">
    <vt:lpwstr>5ED4738B82019B303F0A72E5F31B1E04F54C79D312EDA04C16912CA1E48D815FBB495CEA996323F5258E4069682D0B975F8A23692A0F92135A71709C1C1156320DB6CEE7D0ED72E358CB34EB4E5ABE0BB1E4828EAC1FBEC3A1E783DF7ADF7D3819912C040977617C606A64770F3F1E28F7098180F4C7AA0EC67FEB0AEFED56</vt:lpwstr>
  </property>
  <property fmtid="{D5CDD505-2E9C-101B-9397-08002B2CF9AE}" pid="409" name="86PS110">
    <vt:lpwstr>9CC5BFA042EC6B5BFA94D4951B509753E172AADE11C10350905E9DEBAC06B7C0EE6DF84C929A1BFB1917F5AF57EE9742E4C10F499F247F938444282CD2413309EED1294C1FE5008F1CA5646F2CD6B78ADEBCD26689A144EF9C3A171F7C176FCEBF580BD8DB08950D423A61339D693B5C59A946F91133337BFB8F8E2B2B2323</vt:lpwstr>
  </property>
  <property fmtid="{D5CDD505-2E9C-101B-9397-08002B2CF9AE}" pid="410" name="86PS111">
    <vt:lpwstr>591106265F5F5B5BF28C8E5C57579E614372A1BB38C0CE4F0E437512F694617704396F3E5B0548994D109E8D8DDF9EE09EC22BF68384E278077513270CDE2473F03EE5B03C37740C462422B70B2003342AFFE7076B867F5B76A6BB06CF9E3B2D4E9506154E600D9018B8D6687A141311101C256ACF9FC43817C9D915009AD9</vt:lpwstr>
  </property>
  <property fmtid="{D5CDD505-2E9C-101B-9397-08002B2CF9AE}" pid="411" name="86PS112">
    <vt:lpwstr>32C80646A0186B3585BD4C7AE9C2FE4A42FD490BE7550F7432F718032146CB08FFB30B1C2567C753581A3BB7044638581A8DBFB9D70D352C1E32D71EBAE07CDD6469AF16D12CE97EFB4071ECF60E016D87D8599D9C7917C86F3CC161E05896610B1D6F755C6099A7277399D15919A1513B7767DDC7DD5F83AE774BF79BDA1D</vt:lpwstr>
  </property>
  <property fmtid="{D5CDD505-2E9C-101B-9397-08002B2CF9AE}" pid="412" name="86PS113">
    <vt:lpwstr>5C41779B52E397430E52E15952AF1084E4E10B142E736E36462E1CDED20592A36674F0643F16770311149F57C071346522A5DC947AE5E10E190F01DD46BC99FC4935325C147B55043B3BAB7F1A074117C408ABDF9BCC5E12AF1ADFEFBC17899AE46DEADD09A32AE6D41746C99C604F180435F23968671C9859A1B1FDF2964F</vt:lpwstr>
  </property>
  <property fmtid="{D5CDD505-2E9C-101B-9397-08002B2CF9AE}" pid="413" name="86PS114">
    <vt:lpwstr>086363B6FD3066977519479240FA3C757163179E64E791E9B724F8AA291F68E02C388664AB21A49EB2671AE3FDE06CE30CDC0F576F71ACF2306AD158831AAF1B5765935FBE36854C9DA7BC64F25A999B977A79F1E2176B1974C042F15967124726076A4B03860804C1ACF7120CA0E0A92F11BF9EDC3E7334346302BE62337B</vt:lpwstr>
  </property>
  <property fmtid="{D5CDD505-2E9C-101B-9397-08002B2CF9AE}" pid="414" name="86PS115">
    <vt:lpwstr>34307369670B29B74C97F3F3A9F95B5F12938432E13FC78E2D440F8BC834D80D2EBB446987125397A4AF64524799C4A6E9AFB92687FCDC8DF2C695BEFB6A83215059E7F581BF2D615B600294DE251FA518960B4A10415E52DCAF2CB84A60090F9B81B1833C1318DDBB0C5592421B4B7FAD2E0F8C990F46C4EE45BD7D2E5322</vt:lpwstr>
  </property>
  <property fmtid="{D5CDD505-2E9C-101B-9397-08002B2CF9AE}" pid="415" name="86PS116">
    <vt:lpwstr>986606BEAA4CC8DAEE69C894999B2CCD32086363EE8F16FBA6C841C8DC785D19C8919EDE113326B7C44E05404405DC13F52CB7ECDFA6EF941278D4E9107A516F6B3D997303086F7F2E7BB373713F3332501CCD13D72A80924F058AA60B747335FF9E73E28DBC733EF4A3E3FBD12A4B91E7CA24B7FE8C61BC9A2B3A2F6D6B37</vt:lpwstr>
  </property>
  <property fmtid="{D5CDD505-2E9C-101B-9397-08002B2CF9AE}" pid="416" name="86PS117">
    <vt:lpwstr>489627C06B0A9E52660449671B460C271D12AAE16A18496F07AA39FF94D8419340D9BB7D0CEADD8F930D75E206CA46818AF6E3EC328FF9AF32BB7E34CF84C96B399CF78A1B12376DE94665576B1BBB42D25F192345196A6D272BA800A7084FF2D359EE0DA2E981B51F180D7A147A233AC47C1CEBF43309E2EFF40AF5D469AB</vt:lpwstr>
  </property>
  <property fmtid="{D5CDD505-2E9C-101B-9397-08002B2CF9AE}" pid="417" name="86PS118">
    <vt:lpwstr>E3B35AEF06945F1B951C13138A08A2FF85C5AE17881E3FCE926C07A1E2F217094033BA10A8D796641B1D1796A4039EF2E094A7DEFE0F14DE926413B41FA04FC0FDC2DA0D34E4A6271F2897195920A9C41EAD940611A51F0C26971E5E553A1ED337917A5E170536E74852B6C1C9C7691BA8E716A0228B201DDEB0EFADDC9706</vt:lpwstr>
  </property>
  <property fmtid="{D5CDD505-2E9C-101B-9397-08002B2CF9AE}" pid="418" name="86PS119">
    <vt:lpwstr>5F24D86DEBE7C0C0F1959AF133D99A0F3F929213F40010A94E1E69E9691E4EF4123E6C12D9323F3131EF49EFDD69F0D6951E9B64C24C9DF8D1F94177E36F3F0FF308BACB7DB7840541762D484F0448ADEEE955A8E23FB852FA5F09E3363C42C7BC4756383B08610815162C9B5279B71EF59F5305E234EB11060F950844F40F</vt:lpwstr>
  </property>
  <property fmtid="{D5CDD505-2E9C-101B-9397-08002B2CF9AE}" pid="419" name="86PS120">
    <vt:lpwstr>B71DC760C7C3E60E3F52C91135F41897836328EB7C175E24D06DDE7E8092891147FB55AB1F2ED4E454158EC631C71CDD16FB59F00074B72C1546925E3FF40E9CA2087F3C97720D134524972804643C63970594275E554726763E4EA3879EFFF97A8F1EE750029C60442D9EEB0894687763123D96675F8C732458438C1EC67D</vt:lpwstr>
  </property>
  <property fmtid="{D5CDD505-2E9C-101B-9397-08002B2CF9AE}" pid="420" name="86PS121">
    <vt:lpwstr>E9F249E172EE1E8C499D960D94E357BD943229499F70D3F4918EC23A5458FB0FBBFC1F58FAF5F39CD0E0B8C7E9987DC878EA946C774E73D2467424591FDC4C113C793F8E79744E0C20ED0B44AA150FB0A6D1414F22A45AA360E4ECBAE02C4C226E9CB7499C6D2D4E1528B393C205121E3AE0D91239D805626A0A945777CFD3</vt:lpwstr>
  </property>
  <property fmtid="{D5CDD505-2E9C-101B-9397-08002B2CF9AE}" pid="421" name="86PS122">
    <vt:lpwstr>154E72F079F0099647774CDE13E95F6F1D21EE7D7964C77BE91A591E13FBD5C45888304F6A5C1BA1F31817CBE8C725EF9C2615F7FDA00F729B52B41A620F79945B54137184C2C2AB1B5209EB5EF406651E89A8F931E06212955B0607979EED9F064E08E11FA062F7277E01FA97991CEC9759F4FAA7BD9F1BE38AD69D163C67</vt:lpwstr>
  </property>
  <property fmtid="{D5CDD505-2E9C-101B-9397-08002B2CF9AE}" pid="422" name="86PS123">
    <vt:lpwstr>22943A31613B6B0C4C9F6E52F42E0BE93227169FF43C936A019EE423DF0D756D4CB73B4E3AD5179D45B50357BAFFC2E0A50A3D0B41BE966C42FFBCE57CBC9F1112722646173A25BFE46C754820D072D82D92B11B6A8D8F65495EF8C97180A52F0B22E06DF961F7E218061907C6D3CF14F6DB646EFD74F3A8DC4FDEF334AD4D</vt:lpwstr>
  </property>
  <property fmtid="{D5CDD505-2E9C-101B-9397-08002B2CF9AE}" pid="423" name="86PS124">
    <vt:lpwstr>86F0B31BE5CBE70D933D44127DC902CB4F12AECA9589405C6EA1D20FEB10612642F76950FA264ECFC7E5F16B3E954F34CDDD67F6F6B2C41DCDF4194E1B8AD569E96E747D36B19F6BC05805A663B1B2603F9F17175FF4E611C38CF7F22A0EF699514217F41C031D0EC79F172531613D43CAF0F37F26CC9CE739ABD01D0D799E</vt:lpwstr>
  </property>
  <property fmtid="{D5CDD505-2E9C-101B-9397-08002B2CF9AE}" pid="424" name="86PS125">
    <vt:lpwstr>129D8F026C76B90E154ADC68BC74CD2F929D0ABF7640D4C4F06094D76B2A955EBDDF6B3406EF08A668F01386286C0C95983997175B01097CC645A03E5C24C769FAE5AC26D183EFC434BD58B34EE01B6DA7942247D5AF9A4C1B0E1710C228959AA11C5113928D558BDDE018BF403B1E924D1D92561D506AEEAAAF33482CBD40</vt:lpwstr>
  </property>
  <property fmtid="{D5CDD505-2E9C-101B-9397-08002B2CF9AE}" pid="425" name="86PS126">
    <vt:lpwstr>5758CF4F3278B507F7D613241D1279B252DF24C0EE6F37EA4433F79C666B1E8A86441CC13F6FC60B54379EBD1E6E9B8FDA1B479778744E77970197560B8B0CFEDFDBA9136FA5BACDA2121A573D6BAA020C52D2C93DD27EDC3E406732569EF47110DEE7FC1796441A8567752D0D22750E37AEEF04909742E2D95AA24608ADA2</vt:lpwstr>
  </property>
  <property fmtid="{D5CDD505-2E9C-101B-9397-08002B2CF9AE}" pid="426" name="86PS127">
    <vt:lpwstr>BDDEDF35A009E3FD59A7924C5E555A6F1B6EA6629C44751C4D4ECDE34EAFB7C72B1B9D4AFF500A271B2CC23DE99B642E80B7C84A22DFEFF90CBDAA69AF2802E76B3AB9F403115009A5AFC00DE6DEFD1714CFDDDD12D6632EEDB3D1FC3FA1782635D4FD47D06B35FCA2DEFDAA030CC0BC147F2EF63AAC6A1D61FF40440D7FB5</vt:lpwstr>
  </property>
  <property fmtid="{D5CDD505-2E9C-101B-9397-08002B2CF9AE}" pid="427" name="86PS128">
    <vt:lpwstr>B75ACD490905E0B643F394D526266B1207FC9DBF64C7006624D76DF0166C1B051D1CEAC68979D62E0F4E17FDAE0A295E1A52E51AC6AF17E847C16ACC5FF5697D9CE517A713DB704E9F3820417F96597F4CD0C95D5D17EADF3BA5A0C4B24E438B2A7B18A39EE07D63F2F959A4F69E26918794617B52627B9C1A15AC625F5F09</vt:lpwstr>
  </property>
  <property fmtid="{D5CDD505-2E9C-101B-9397-08002B2CF9AE}" pid="428" name="86PS129">
    <vt:lpwstr>8F2D815CA9F9597B9E6A0F8E9B7B7B6611468C9A4C92F88FFA269D5D909943815C892E8D953FAA1DD3AC239C9210AB18B21404FF89117B96E0CDBBA5E9C17081F416E06E1BF011C6F744E57C5A9BF018A77C6C72FF2635042525C512F04F8D6A1462094B13BE8B69DC7743CA102DF97EDE17D96519CEC41C570DBD339F1FA7</vt:lpwstr>
  </property>
  <property fmtid="{D5CDD505-2E9C-101B-9397-08002B2CF9AE}" pid="429" name="86PS130">
    <vt:lpwstr>5C95171A126D34A9DFDFD77B33FC5F687C342D14B8968526022E5F0CCEBA0575E153772D1FD3F14321B6B3192F1F31EE755FBB404874044F9C77D749A208E961507F2CF4D4BC4E9622640AE1F220DD17E32E79D85E1B1F159CE69646179F7E3B9FC0F1C5A8793B3B60971B083A15150B2797462BE95A6A04285F47BE0ED946</vt:lpwstr>
  </property>
  <property fmtid="{D5CDD505-2E9C-101B-9397-08002B2CF9AE}" pid="430" name="86PS131">
    <vt:lpwstr>2B6F74F3934FFE13DD62A18F36DFE8DF5726DF69011517B2E796DDA071C71CDE5ADE0DC0ACA776631A82FB61591746E4A2A0CF26129C623FA2A5EE5E73938D940104E4A04BAF3282CB44C70524E61092A0DD445863042D65471BE16B4CFF78AEAFBE7452B78E114FE3549A9E6D389003E744D8E17071E89CF900DEF9191C2B</vt:lpwstr>
  </property>
  <property fmtid="{D5CDD505-2E9C-101B-9397-08002B2CF9AE}" pid="431" name="86PS132">
    <vt:lpwstr>9AE96AC3C8961C40BDA619532A351B77BF106AA51D9AC613D5EF0B2494A8A924C46E586F5FA29CDDDC0CF4993E69FBFE9613AA281E941B132148DD57113B29F414ABDCA2D3EE45EC68AB469C15E922C4E41CD5A7EC812A82E9F9B5AA6EC969C91110A180C7F143BECBBB2E6673D9189E3323E184221A75E947F415925CE048</vt:lpwstr>
  </property>
  <property fmtid="{D5CDD505-2E9C-101B-9397-08002B2CF9AE}" pid="432" name="86PS133">
    <vt:lpwstr>41EA424BBF06E0BC2B5A0C2E7E48CC5E481C9AA51F136B96213A378117AE319FD8525FF414571613F27938AF17E0F43D3603D8199CF73D677ED0236488AAE4E11B87D85F0F0D5C8E67B19E66B44893B89CD7ECA89F5422DDC270A1D29421902892983BE76C3D1DD94162106064BDDEE170B6AA600EE2DE019258EB24DE6DFE</vt:lpwstr>
  </property>
  <property fmtid="{D5CDD505-2E9C-101B-9397-08002B2CF9AE}" pid="433" name="86PS134">
    <vt:lpwstr>B75D2FBE225BD8BD607E5FC1329F63A7804E4EF51C9C1F721A186A4C65B6B6F6AE1BA0740F35484C9718AA9572360C0B45ECCCAE36FF5887FC148F9027013748DE1D82E87F4FF698F52B4CDC659094411CC38A373E5DDA206C5A0E7DEB6016CE6C22920B8624CE6D294D5E4D00E99C056B3626921B80E1F4B778AF235A5790</vt:lpwstr>
  </property>
  <property fmtid="{D5CDD505-2E9C-101B-9397-08002B2CF9AE}" pid="434" name="86PS135">
    <vt:lpwstr>63776FFA75059F441C33F3631E511FF70B4707499C3C5F3C5F4C98D8615ACD8D9C6DF577012702E4597C368ED6022C213D6A0E204DE06B58E68BDF591B17AF3DF42AE8DEB1B4A5641A13581B5A04DFD19AC5C74F5917B44B018AB7946959950209061792A47028E7AE233FED23166AB60018D9581CB1B6C2FFF41E515A071F</vt:lpwstr>
  </property>
  <property fmtid="{D5CDD505-2E9C-101B-9397-08002B2CF9AE}" pid="435" name="86PS136">
    <vt:lpwstr>7AB8D599AE9219742C3E1C32EC0A2EA51DA0AB834A13ED8725ED7512BDA613A026D9BF1FEFA2C2E2595E3A436BE6B92C92C989B7E38B62519E263A0945941E890DD6EFD31DA85F74A2340907DFA968048807CEF67656621BD91843601C42FE42F48CEE6CBF5E265207146327AFC9F7316B2B723572CCCDC9791858E707CF2B</vt:lpwstr>
  </property>
  <property fmtid="{D5CDD505-2E9C-101B-9397-08002B2CF9AE}" pid="436" name="86PS137">
    <vt:lpwstr>185B6C122EF40B1C121EE886AC423664484B1F113BAC91426F197057663D1FAE42DC35EBA72F384914B26119422678D408AA63DA2322E82E95322B587659461CEF83057D62FC6AF49A1E751B4F95E84604D1A50ECA976FD55D4C366B210944C0792B1522469247693DCC77F3F074A496B55F494CD17500A9978E5C576D1C7E</vt:lpwstr>
  </property>
  <property fmtid="{D5CDD505-2E9C-101B-9397-08002B2CF9AE}" pid="437" name="86PS138">
    <vt:lpwstr>6AD788C106785C49FF3A1487381FFA27ED1A2F8B4644F6F3A97B4009973A151FADF4FB59CA7A1E1FF14030F2091DC9EB1CE71F13A051F996B2DDDA5FA45F2FD8FCB3B5A4609AD96B16E8CFBC3D1BF47921B5325E03DE070B2C13F9C6477E84232E17DE03D84283733BF30B812C52F3F1A554A32A1A1DD724D03CA65044F46A</vt:lpwstr>
  </property>
  <property fmtid="{D5CDD505-2E9C-101B-9397-08002B2CF9AE}" pid="438" name="86PS139">
    <vt:lpwstr>701A28A9D16A62120E583AFF93E22905C6B9129DE8CE181BDD56381E0F4EC23F5E59722FABAC2460E879925EC105DE0F3218196AE72E74E4C2EF4CD134E84FCEE159A44FD9B456A0052EA8284F652E1AFF724BF135E6D09D4ADCAD4C3A48169672CA9786E87218B5161F25179D15A94026AF7C5EF00D2F4212232E738F162B</vt:lpwstr>
  </property>
  <property fmtid="{D5CDD505-2E9C-101B-9397-08002B2CF9AE}" pid="439" name="86PS140">
    <vt:lpwstr>130F9210EB159ADA3DE63F2C4DA8CFDB662C5FCE0EE919CD087F7F4EAB968E71CABC1967493531E765D7DA8917699629E5BECBDF416680DF41999D40C7C7B3255FAD1333693D77326D37FB78BCDFDFD4D9B4A0C7C406A396FF38A90C076900FDDBC10EEA3F92913594EE24120994923971E2D1E00F6AA8D8B9ACE9291B3094</vt:lpwstr>
  </property>
  <property fmtid="{D5CDD505-2E9C-101B-9397-08002B2CF9AE}" pid="440" name="86PS141">
    <vt:lpwstr>22044F541A7427DD2B574F6A3A8B3E5AABD639843E54D058D35ACCD68D324E448D8F29FF07D5293DA59033FA6B8B8C16667B99EF241ADE1F78FF180A1FFDB01BF8D32E0DF1E600178D1A138F17A0E940B904969F4F7B36AB5B3B0F96731C243DA6D29234FFEA09D02CDA1931BFE94F967AF76201B5294BBF17830F7BBCF4E9</vt:lpwstr>
  </property>
  <property fmtid="{D5CDD505-2E9C-101B-9397-08002B2CF9AE}" pid="441" name="86PS142">
    <vt:lpwstr>F7E728DCFA7BA71F46405D6AC10D9B814E7DC17F3D79CCD85B64172C222F4B73EA4D3CE0541755EE0EDA18926C0F96F21F40457750C1D12C132F1313B189720A22171068BAB404DBE95F169ACF5C96428A431E587B53961A83C49D5C1313925C656964E4B4F17E1B5F92359453981C03981389751FC49804EF7EDFC95F50CB</vt:lpwstr>
  </property>
  <property fmtid="{D5CDD505-2E9C-101B-9397-08002B2CF9AE}" pid="442" name="86PS143">
    <vt:lpwstr>F057B581AE1E975215613721C56A3E77489E279A6A1BA34420F4337B8A007718B5DA1CF73CFB22A577F0FED546090ECA17EFF9FF441353D19D12E7264FE5297DABA10F06F7D708F8C4E5A931F0470518C86A2C956E314494591EB9BDE49A424B33CF05239B90923E0373E47F52079C641338295ED4A5A65F27244159180748</vt:lpwstr>
  </property>
  <property fmtid="{D5CDD505-2E9C-101B-9397-08002B2CF9AE}" pid="443" name="86PS144">
    <vt:lpwstr>9B0C19062DEB6EDC20A0081594BE1F94561748AAD3FF5AFE1C12337FA8904EA61D4159750B4128139EE8E048F41924D9621894D9BC06DFAB02141C39A76A010D4943377BD18A04075405479A85297749AAA6AE2FC104FDB29D1D89924D1BF8E4AF2CCBAE7750E8F4F75028429621A7B29F9F12830112B35954ED9E26B90323</vt:lpwstr>
  </property>
  <property fmtid="{D5CDD505-2E9C-101B-9397-08002B2CF9AE}" pid="444" name="86PS145">
    <vt:lpwstr>155AD89D5BF0DCA7586A4B24EE58A828DA6D3D1BE48F68058034DE90CF3C6A16EB0F4FC19E511325745C422746D2593F065B3B641C52A5F2E70B6209352AC87D2885469E57313F13079A79DC992F30725E8736E5C7002273079E7F13F46E86B3060587322657AFF2742E3151E6730C2E7EBD0A69925E3333776B9E1A5B9407</vt:lpwstr>
  </property>
  <property fmtid="{D5CDD505-2E9C-101B-9397-08002B2CF9AE}" pid="445" name="86PS146">
    <vt:lpwstr>139D549D25E152032F17395961F42534E3CE1406673B24F1776C030BBF3DCAB7CBBF448204E209B917105B2F1B9CFFB60D510FAC7A5D771308BB05340E7FE37413C740CB07D79C3F1F2FF6D35C3FA79BD23AB21FE2EB86C6189266109C9ED8C1DEE468A9D4443FE19CF8F8199D826071DA3A5327C67C49FAB17297D2825A04</vt:lpwstr>
  </property>
  <property fmtid="{D5CDD505-2E9C-101B-9397-08002B2CF9AE}" pid="446" name="86PS147">
    <vt:lpwstr>E905070C9E9EC29B02019BC9825A737E140009B49263D63777B0BA34B2A0C9720BB536AC940A24B0EE57DDD5052EA64CA60FDFBB4D76EF05650898341376CC3EA237FA59D2B0140C5B1AA22B26415CEF1B977A920D21AE1FDD2E7C3E27A93D7E0A23173B67F04C1EABAC4ADC3F08FC8E02F23C03AD758274961CAA941B2E17</vt:lpwstr>
  </property>
  <property fmtid="{D5CDD505-2E9C-101B-9397-08002B2CF9AE}" pid="447" name="86PS148">
    <vt:lpwstr>455658E170A90232FE199D3395430E3B1DC4CFE496920374BCC9F1129FE41D4E1B313AE55DC7A99A92B7170392473D47E7951B410E8010B57C8A36C2FA913624FFE44849179C9C94AA4F4642071C62AD0F3472899A191B9F59D83FAC081F3E5F73AC856A00FD2697A69A07384F3187C4DE2985DE2EE02BB0925F4148637CC1</vt:lpwstr>
  </property>
  <property fmtid="{D5CDD505-2E9C-101B-9397-08002B2CF9AE}" pid="448" name="86PS149">
    <vt:lpwstr>4F4ADD13A20C012CC4929E9BC410AD0253948AACEF320343772F6ED5750F915BE2FB92271099611D1723FAAA94F3950A0BFA5D9A90C14C70121D16049FE6150A9A4354EB3ED396266309277995DF4F44F55B092BC2EBE8B8B52AF141F7EA9C7B0A4FF445968660D0E973F390095B275B8A6834DD1CB2F3171550BF99CC289F</vt:lpwstr>
  </property>
  <property fmtid="{D5CDD505-2E9C-101B-9397-08002B2CF9AE}" pid="449" name="86PS150">
    <vt:lpwstr>C66EA94DF92B8E8B27E9240815E539C41E315FE0831EE92527F4390CAA0F3110693ED6B3244E4E2D751A961A74907D0D5F23299DCFBE1A651DAE064E100E7F5F746A3AD3C198394E4F2EF46D95610E9DF634FC1B24D9C7F8A97E94201CDA269A24C41791E710933E6C951F49C584F3828E1F9A9C48D916A10D1C7312445D22</vt:lpwstr>
  </property>
  <property fmtid="{D5CDD505-2E9C-101B-9397-08002B2CF9AE}" pid="450" name="86PS151">
    <vt:lpwstr>2F02402C701E1093C98243587D971F738392A98E1EFC2CC7170877EDE67924AF96C74BBF8E923B23DD27F0160C15F0FDC8968A9221A2DD7B234A1E2F8B08467FA09AF85C13F11167D81DA67A701EFF6B3B0F4F4637D9C67B24FA1C8A586C9452E51B6F26245A9DDB009482AF61B358531D94136858975B112B9CE8D97D7CD8</vt:lpwstr>
  </property>
  <property fmtid="{D5CDD505-2E9C-101B-9397-08002B2CF9AE}" pid="451" name="86PS152">
    <vt:lpwstr>F3279CAA79CB265FA573938315B90852EEA97799DCEBAA70C76B23E883C65CC9DA6A941CD97C6337D5DD3479928257FB719E60292F896C5B95155D5F213C1178D07D02D39408236A14D7D94694E2E21C125C5E958A3E970C9405105F72546B964FE00CDAA82903ACF8FEEC459A34C7CC3B4C0EFA3A0306321ECEAA1DF95921</vt:lpwstr>
  </property>
  <property fmtid="{D5CDD505-2E9C-101B-9397-08002B2CF9AE}" pid="452" name="86PS153">
    <vt:lpwstr>043E3B823BB40E7B0F912F73AE2324E00E8C2384FED5B9FCE192B891D8546D2ABE9CBA66995469B68137DE738A07E5EBFE127CFC213D2E155CA05A9A0D70AA241EC764972A35B4BF0BEFDC1D68F8A949220E2C1A149EE5E1F1D5C11BD7A29662EB975F935DCF0AD11C0C99631FAB1ED8F7A386A49B13BB0293DA5DDB3F3C17</vt:lpwstr>
  </property>
  <property fmtid="{D5CDD505-2E9C-101B-9397-08002B2CF9AE}" pid="453" name="86PS154">
    <vt:lpwstr>3FBD89DF29CA9B9B19B81EE02810E924AA0134D5E29A57E6D46C2406A63370E3219CD9DEAA2FA213AC7A060D412F2A0559AC66D9E627DFB719DE79334A87E54949774A45AEF40EAB67B2194B945CAA492410E7CA02DC872A8F2EF457732FFE5B0E928668740FC0B22525928AF44D2B4E6F3FFCEF1CDE432C6B012B84EA810F</vt:lpwstr>
  </property>
  <property fmtid="{D5CDD505-2E9C-101B-9397-08002B2CF9AE}" pid="454" name="86PS155">
    <vt:lpwstr>1C9229C95317AE9D303C60B0F405B02B2C511129EF00AA234EC05450E7167594E634E57124E482D7626EA185E128FA3B17AA184C33F43A9F38B6DF73AF5274F41779EF55EEA445332A7C9A081A4424EC6A0B0462607B2D9607F4204916310D29F53AA27FC7FAD21E1B67B76716C89F25052B3F12127BAF6D034117303BFD93</vt:lpwstr>
  </property>
  <property fmtid="{D5CDD505-2E9C-101B-9397-08002B2CF9AE}" pid="455" name="86PS156">
    <vt:lpwstr>344DD84E7507A5922B1F559FD1F26AC7367BBE1915625EE023D42CD69100A2E082225F02D7838E7D3FD25D68D0C09CFC5BFC9AD31AFBD7076F4839D57B5EAB290204F9BE0499DB48F435C5F40A535D205C34B6AF42C3512908A24292FDCCF434CC0A94439A0DC504484E579548D31FA255C628EB0FE3B060B84624D86A0E2E</vt:lpwstr>
  </property>
  <property fmtid="{D5CDD505-2E9C-101B-9397-08002B2CF9AE}" pid="456" name="86PS157">
    <vt:lpwstr>B61FE871CA94C8F45B81831C27B686BD174BCA7547199AEEB5CCB704A22DDD9F7BDEE2940C830F90600CE00F065F486A0349A13E4986424A38B71C559C546A14C45613156EE20E171B600B71A2A26809D85E071D98169C7E1BDD1E4192FFD2170D960AAA37791B0C65B0814B52A09F5C573A00343D3A1BC3FB2C9F512A129E</vt:lpwstr>
  </property>
  <property fmtid="{D5CDD505-2E9C-101B-9397-08002B2CF9AE}" pid="457" name="86PS158">
    <vt:lpwstr>9994295EE4E8DE6892816A4AF6951EFC4E510F6AF08CA23FC8361F721994522BE1D91EA53AE1611CCF9CEFC8011B7268C4A8B6D11E9E6BF780E3262D9BFB59B6A970712CD0520C19186B1DF4D2D8E02DD6A9EB7AA6DC16E1E2AE3D9D53E3466A5EB4FD9CD61EA6D53FD71BDE1336F460AD0BAB0133C46AB3112BB3DC2F1CC3</vt:lpwstr>
  </property>
  <property fmtid="{D5CDD505-2E9C-101B-9397-08002B2CF9AE}" pid="458" name="86PS159">
    <vt:lpwstr>E160124AE31FAB7B496D60690E1E46677E20F447320749E34B548E26D26A7F7937A6E2BDC5A6B10C6926406B104A0F75BC14104C870DDDAE7A0015942F48F653CA15DDA62719591B25A440971C93C4FC0DA90928A96B137E484CB2170BAF45AA4EA6134AF2D071887FD7C90F260E6A832CB8967E022EFC17F4BC4E20999352</vt:lpwstr>
  </property>
  <property fmtid="{D5CDD505-2E9C-101B-9397-08002B2CF9AE}" pid="459" name="86PS160">
    <vt:lpwstr>D6B507D8878F0C49DB9B40C839905D93CFBFD390FE490BB9B77EFC0B14B5377B0F05833EE509F6E8EE94C76E18E4C8A5887CDCE87B08D7D9181CCEF45814E0E08AB143364B3CCEF6CEC4CEF5CEC714D66AEBE8A854C8AAEC303A0B3E5BE8F9326D1144E8F1A4243868176D1024346916513407040D0BCF4928C22CC4161713</vt:lpwstr>
  </property>
  <property fmtid="{D5CDD505-2E9C-101B-9397-08002B2CF9AE}" pid="460" name="86PS161">
    <vt:lpwstr>E8C52E9CC04D1EBDA7F702C6784139C79792DDE74959A9459A67785F959914C20614E7496E376DF941230FBE2D0F1EBB78970CDF9D10290F0E909790C8A4CAB3149D72C5310F723D14E549F3C4B648DEE11A15640046DEFF72365DAADCB9BA1DECA44B72CB955FCE2371F71F52AD138B3A571E80D25F7E0F613E55925D5089</vt:lpwstr>
  </property>
  <property fmtid="{D5CDD505-2E9C-101B-9397-08002B2CF9AE}" pid="461" name="86PS162">
    <vt:lpwstr>FC03E95C8324B6199113A5CD0D2F951E1CBDEF9818E00202B2C05540AB6AEF612DE0501B670D4737A5CA9410362AEBE4185B147F14BF5F8017095EA8F6A10F4880A7C20B4E76DBD959242E63D1FFC5A0FEFC463F9C581BE1671227134574F60DD39C188612351416342FD82DAF8F0B5FBB3557670C02CBFEBDBF22900EA10D</vt:lpwstr>
  </property>
  <property fmtid="{D5CDD505-2E9C-101B-9397-08002B2CF9AE}" pid="462" name="86PS163">
    <vt:lpwstr>1E30BF06B11E8DBA3175C2FD48410B08021DCF300A9C3CCA72BA06BC196D2C678BA73BDFA23CC10E895FE554DF49C12C60A53824406B633AE491E779E07E108ADF4FA9686B4975161AB915684D2B3B37FA71929268396D319F61146BC828F42E63C26CDC2E7D2B9D482A6F135BF59D2D1125FF8441578CD5DCD840568C711F</vt:lpwstr>
  </property>
  <property fmtid="{D5CDD505-2E9C-101B-9397-08002B2CF9AE}" pid="463" name="86PS164">
    <vt:lpwstr>AFBB3F59DF5F52FFF9700BCE92FF4F1F0E2D160208389542E0751567BCF7A80BF8111E3B023910BD3CBFA4222E3E4892C8D1255BBA1A6196401B9650C648114DDA8903C11F9601C3C1F3DFE4D11BD81A2DFD0B3E24D6D6F83D04171C75187B540B9A72474292CB7D41085FAC734D5149EB566C1113CB2AA95D7015476C140A</vt:lpwstr>
  </property>
  <property fmtid="{D5CDD505-2E9C-101B-9397-08002B2CF9AE}" pid="464" name="86PS165">
    <vt:lpwstr>9BD6349E61C4409F15F1587A716A6A4017E36336BFE376717A566A49337A736A523E7FB01E5E30335AE49988A73AEF20F622DF19773C227F191D19D2C9E76603226F0A224FA20B111C53A5D23318196A641E197A6F6B57DF0968F3C4B20EDEF04D1A71DF1C7F8945C02B7E6FDF1F4C4E111A10B7E05D19CF0BC59CFD60DEF4</vt:lpwstr>
  </property>
  <property fmtid="{D5CDD505-2E9C-101B-9397-08002B2CF9AE}" pid="465" name="86PS166">
    <vt:lpwstr>186BD1EC4285661E5E0F1B3F2FECB976BD7A5E5E5E6F92967F74146A546ACFF42822251B72F24A4237F41C1F20190F15F2C5A906E94E10B505F51D9B5B7CACC60A611B55FC1C9337A9C145993FE54744E6C4FAB3AAC18634CC4D86320855C7CE3274532E5845078AB04B2B0393D223EA9AFF966F63BDD5A789C6A50E5AB34F</vt:lpwstr>
  </property>
  <property fmtid="{D5CDD505-2E9C-101B-9397-08002B2CF9AE}" pid="466" name="86PS167">
    <vt:lpwstr>7B0EE8039CC09C39A3FD1094E1A4C55ABC76002608C0F80E4C88AE75B3F14CC438D817B7882D5ED71C63C744876AAB2479119C6138E92937B72FAD0A0B01E1FD4C30F7FB46A717BF22E9343C375DAF9115826B52D062AFE244ED5F50CF3375AE101B2E0157C7F45ED7219FD679422D0A1049459772DB99612B0ABC491DD83E</vt:lpwstr>
  </property>
  <property fmtid="{D5CDD505-2E9C-101B-9397-08002B2CF9AE}" pid="467" name="86PS168">
    <vt:lpwstr>14B388682791DCD12C6B15F7E5A016C445F3AE2FD10D962152CAF1074EA70F4329C7C2515F412FD6DDB34A5ADA5745A02F64DF095C57231CD749B09CB2719A0D1C46197F07D968CFAF4BE648480406946F13A8C0BFE924E16D163C2F24E66D155D003724AD9745F1CC6DF74783102A09228375E15ADF26BEADB74BEBB74F4D</vt:lpwstr>
  </property>
  <property fmtid="{D5CDD505-2E9C-101B-9397-08002B2CF9AE}" pid="468" name="86PS169">
    <vt:lpwstr>3194995A7AE704289645E443F31677F0024962B97DBBC34BCF0C4F047389980688D317259409DE5A5E6FEBF700E8CFE9365B2A9C897EF102FEA5D4E22C9E271ABE91DE3404075FBE2F5A7ABF7BA0FC475ABCDF0D2321AC95459B0317EA2613DFE813A5141E034E60987E1E725F293F66927046CB495C1B9B118A9FAD5EE407</vt:lpwstr>
  </property>
  <property fmtid="{D5CDD505-2E9C-101B-9397-08002B2CF9AE}" pid="469" name="86PS170">
    <vt:lpwstr>775C211518C014FC1F229ED87D9F0B1286630B5CF58F518669561A5AF534B632964D9C854F824CCF5078D55E86279BD6A519E0F7089C24C7109D9D53E434E792D1FF9C199F0F6911AEEF4D12099E92B99CEF6C580DCFA5583B171D7D84F5E4329FFBD96D124F4C8849CD325F3022FA0F0C211EA4EF1C6B2EDEE01DA503A7FB</vt:lpwstr>
  </property>
  <property fmtid="{D5CDD505-2E9C-101B-9397-08002B2CF9AE}" pid="470" name="86PS171">
    <vt:lpwstr>6FC6206CA51292541B4E961C069B391EB8DF59D5BD918E9DDEFC23BB46633A0ABA57727E09CD1742CF5F9D090ECF14AA141791E7AD3EAD2F9D6EAD029185547B0B9FC9B7D59FE2149B421397A11E94F3730B8B06931B8F5B81F1668B87983B3FBF12C50A18FF2C52C7970897E1EE14604F8AD9751D6E76A5198C3D1C17416A</vt:lpwstr>
  </property>
  <property fmtid="{D5CDD505-2E9C-101B-9397-08002B2CF9AE}" pid="471" name="86PS172">
    <vt:lpwstr>57C51F281DEBE737740961C0691BFE8361B4FB7DBE1BF4410B01B73A4A43FB9B23A7C2975A0B8FF449529CF70F08C70924291B19ED576BE28352561AAB5C8B8BF405EE83E383128F8FF41387874BDFB32C38B44FFF06D52BCB0AE738C2B30E7BE55B567EE5DFFB2939F4D662E1CD15C9BA699E02631B6ADF587F275ABD42A9</vt:lpwstr>
  </property>
  <property fmtid="{D5CDD505-2E9C-101B-9397-08002B2CF9AE}" pid="472" name="86PS173">
    <vt:lpwstr>C0787F076A5E117BD3D81A9D406299D40E302DCEF7EBB2F1BA794ACBBE16F30C24CF62397263BC717374D621439C7B1E5C5D0059EAD30439F4C31652FB969AF07E57861F55533F11D25BF2BA7B014AC346CB86A541B37B4446C780C903AA59CADDBE98C51745A9B0BB211915D37B9C4274D4447A9B71CEFF241FDF68EF266E</vt:lpwstr>
  </property>
  <property fmtid="{D5CDD505-2E9C-101B-9397-08002B2CF9AE}" pid="473" name="86PS174">
    <vt:lpwstr>BB94DD74DF13300E3ABDDD6A70F374CD9ADFA272134A16D56C160226391F3918649D7613A62E97840C5B5E721C75B6B90FD105010D95051A94048B1F1C2F4E4644BD0F002119B7CAEB2D49CE9DA5CB34ED5821D21F14DA09A8790008D655279DF149295C542893F73DF4A507754ACDBAFBF429520F3B0675198C84F2D27686</vt:lpwstr>
  </property>
  <property fmtid="{D5CDD505-2E9C-101B-9397-08002B2CF9AE}" pid="474" name="86PS175">
    <vt:lpwstr>E134E6451E109256AE3AF4815540BEC02B44D6DD722B85CB62B7DF39D0B7849E5D12CEE75E4A0BC369425803492D12061226F96A39BD096A02942CA601CD5FEBC886A104189A1EF4F95B1CFBF3728C1EC4AE1B73D0C601E5F534C184BC6DFB79192C92693A50E3A977546F34EE0901093A449DCC62D80A1950ABF47D1A0695</vt:lpwstr>
  </property>
  <property fmtid="{D5CDD505-2E9C-101B-9397-08002B2CF9AE}" pid="475" name="86PS176">
    <vt:lpwstr>098822404493D8A8147FF55B3C38754F074B5E2FB544E9E147F48168C999E019FD1D6E673E5261125AC1C6249708800BB7F41418BC1B128FB50AD1883F0C59DB57463BE794C88215900288EA9B64E01701677F161BCC71F7A4537548CE1F332F0BB39BBE059BDE17B99F8E07A635CD3F47C83B1824A8DE23483A771E00DF03</vt:lpwstr>
  </property>
  <property fmtid="{D5CDD505-2E9C-101B-9397-08002B2CF9AE}" pid="476" name="86PS177">
    <vt:lpwstr>DE7F3C0BE14C0B27B02A00821963A5204F75098EDE79C05B49A7B3040C4B3A06868FAF77AB7E2048EB12A3AF039B4908EC12B52FA7A5AEAA8CDFDBD0654A17E8CF0B7B26A8B40AEB62F36B025A85BF6D13C18593DF0F0CB33DF4FABEA41EEFD95E0211B5502601D2DD87E4A36B584436A33AF352CA6A8B9FF34E273044340F</vt:lpwstr>
  </property>
  <property fmtid="{D5CDD505-2E9C-101B-9397-08002B2CF9AE}" pid="477" name="86PS178">
    <vt:lpwstr>70EA4B440593C34E759510A8D2001A1E324AF7EDE95A727224898914559ED14F3FF52F3FF543E842AF483B503F0238D2C8FB526C0A08AB131ACF08D3A2480728820C13DFD67204D0FF1DFB05AB071B353A2472F5BF528B21F959FBFAE20B3F3CC48F6D0E0F073C1C2D2D0B03073F1C2D2D3F033B3F2D2D3F3C373B332D3F3C</vt:lpwstr>
  </property>
  <property fmtid="{D5CDD505-2E9C-101B-9397-08002B2CF9AE}" pid="478" name="86PS179">
    <vt:lpwstr>1C275F233F3C1C2D5B5F573C1C2D2D5B53574F552D2D3F534B06C48DEAA34F00197917068F8E1E1B13178F8E1E060F2F274E1D06062B23514F1E15F83F62132DD7F9051817130FC7D63F9C0B0729113F9C13293F183B379C132DD7332F2B033B3FD73F27E87B1449EADB5F3A185B8F5E190657534F5E19047B4B479D431906</vt:lpwstr>
  </property>
  <property fmtid="{D5CDD505-2E9C-101B-9397-08002B2CF9AE}" pid="479" name="86PS180">
    <vt:lpwstr>7B8F7F7B7773067B8F5E6F6B67411E561963623AC2DDBDC4159788436DD6938F8B87436DD63A83BFBB6DD63A88B7A7A3D13A8843DFDBD7A6FB8DD6ADD3ABCBFB8D5431C7C3FF8D5431A6FBF7CF5431A6FBF3EFEB8CA3FB8DE7E31F1E1BD431248F1E1707131531A6FB8D0F0B0703A6FB8D543F3B37FB8D5431332F2BAD5431</vt:lpwstr>
  </property>
  <property fmtid="{D5CDD505-2E9C-101B-9397-08002B2CF9AE}" pid="480" name="86PS181">
    <vt:lpwstr>A627235FAD8DD439FB5B5750535431A6FB4F4B476BA5FB8D437F03606E5DBD5325A20748BF14AB1F233E5094D1269D801829179CD6E0F119A8FD7024D9926F1E631D6D523BC0BD511BA706FB5D12EEF99B213B94D7DE3775970D4F97DCF00C7D1CF2521BDA5F4F4EE833DF320A18E72BD228EEBA61B82461547519CD47E8EE</vt:lpwstr>
  </property>
  <property fmtid="{D5CDD505-2E9C-101B-9397-08002B2CF9AE}" pid="481" name="86PS182">
    <vt:lpwstr>9D6D20921B424E94135510E620AA4B0832680FDE936394C34F967F5CA101D83A72075B5CDF4EE80BCFC5918916C2969CDC9F4A9B6CCA2AA0C40CB9A968ED631F12343B823B1FDB9730FF6AE79A4C050AB5A65B94B697071AA9B2C05882A6699A52DC33513FC29FD3C9BB0BB28290BA0DC9F74EF7D82581ACC4F827DD2D2261</vt:lpwstr>
  </property>
  <property fmtid="{D5CDD505-2E9C-101B-9397-08002B2CF9AE}" pid="482" name="86PS183">
    <vt:lpwstr>5DDBE82927E434CBEEEE28DE680CA1EBC28CAC045C79D819A14FEF460B4EF2A10534A1D9DFE90F5F4895115DC9A5E77BBA3EC20532072F483F4419F41972DC29A8043F94354FFE51E71CE1F350E0B88E464C1994D8927AF3713345198EB87355AF1A06171537021EBC37E95C50BC464B295A06BA7B65CE75B3572C0D49994A</vt:lpwstr>
  </property>
  <property fmtid="{D5CDD505-2E9C-101B-9397-08002B2CF9AE}" pid="483" name="86PS184">
    <vt:lpwstr>A219B0A3AB13175A2C552B035091930D953E033F482D83DC0A763B703EE1DE2F2AB301B796615E9EE4EFB8FE69941768263A4217BD226D9F031747C9DE1EC5851C94E8AF2104FBFC22510B613EF53B5CA824FB036BE6074F06134B4AED8FFBDE4352EFADA30DD13F58B8B0035B52BF497F7B89A87EDEC2925C1E1E2905596A</vt:lpwstr>
  </property>
  <property fmtid="{D5CDD505-2E9C-101B-9397-08002B2CF9AE}" pid="484" name="86PS185">
    <vt:lpwstr>AAF71DAA71FD8055BF19E79742E6D95AE58D685A1167E4E7D95AE6645F04CFFC4EF30FAD0A86C08DB784EB0FDDCB0FB78FAB3475AB0A8C343CA9CEB4971B1C4AB419BC17C6C2F97F082A8E14CCC44B864F7370CE0BBE074A4D6C4E94812EA6CCB55F07DB96516820BE677B963AFA2F94471732332C06A599B70FE5E8245C2B</vt:lpwstr>
  </property>
  <property fmtid="{D5CDD505-2E9C-101B-9397-08002B2CF9AE}" pid="485" name="86PS186">
    <vt:lpwstr>E1A877BAA61740ED6931922B699243ACC595C5C14C149657026428D3F115CA964E73DBACDEA665CB00F91413FFF4AF7B90F9C250CA7F2EB4DC105E1B190EA717483F6538D36545C43DC3452CD7DDCC77D66B04BB77C61D0F0B56423CB12CCFC0D9961DA7B2E6530FB57B88F236E06EE76E6E37371AA54E19171194F5820995</vt:lpwstr>
  </property>
  <property fmtid="{D5CDD505-2E9C-101B-9397-08002B2CF9AE}" pid="486" name="86PS187">
    <vt:lpwstr>55BAC4E4A282CE9EB5023DC50DBAF9AE477EDE77BD02D62CCD10448E95F9DF604D09F9D4E99740D9A8F9C87B734D05D41504E16B2540F3351B932C7D497CE2CFE05D1EB4AD95520B9B532F066A0087939054834A0F1BEF316F5E19F747A10FECDDD3853BE537F8684100DDB7A275B3221B201B8613278806B5E1220F171C01</vt:lpwstr>
  </property>
  <property fmtid="{D5CDD505-2E9C-101B-9397-08002B2CF9AE}" pid="487" name="86PS188">
    <vt:lpwstr>06160997112511E79FE0951E971B105E9B2AEC2CB37C0FFF14970944CE52C84BB49D0CA70400E943B5627E9AAB4E10B0CB39B5DD34C338BF89890AEA0A497517FF9AD73ABD18F599353BFF60B729564B6FCFE937D3D1714BA3F4AB17194D65972BDB944E765FF79D9C96AD91843EAE4B744A1091D5ED24FD90FD5823624C0E</vt:lpwstr>
  </property>
  <property fmtid="{D5CDD505-2E9C-101B-9397-08002B2CF9AE}" pid="488" name="86PS189">
    <vt:lpwstr>941BAF75440E1991769CE04E3C4B623FAB5061589B7DC700EC0B633639217CAC01241B0EE02BAFE3129C8C504DE33BAF1F59F4BD49B3D294D851DD14799D61096A16359732E2D2B296AA30170DCB5C6E1550002BBC81169DBCF0771A28FD878CD946D104DF70541587447D343B1C23081916F51D6A5D76268121348286C5DE</vt:lpwstr>
  </property>
  <property fmtid="{D5CDD505-2E9C-101B-9397-08002B2CF9AE}" pid="489" name="86PS190">
    <vt:lpwstr>6117883148585D4654DF1CF55CE60710B7C4406F2CA766109CFFE29616F4186F16F5381AD4E0402D9C79A207CF19831136ADDD8D78FE80500B7F586F2A1DDDC34DE2A10F53CB564B1092B1470B0B07064248457C1E6471499DD71E3E022F936377CF9CE44164B3C900D4F125E7F406140A3F1D6B10046B1E91E76A1C165AC3</vt:lpwstr>
  </property>
  <property fmtid="{D5CDD505-2E9C-101B-9397-08002B2CF9AE}" pid="490" name="86PS191">
    <vt:lpwstr>7A982E17B2DE326E9A627F949F8B6416D470769C2DDC94B17B7E39AB929D91B394248C263489EF2A893A97D5BF43DF9D773FCE49FE9C4B9C2F7A890DB7700E0D6E68DE377D1CEF5690BB7D3C795823D8F20DA63ECE6A6C6714458C07783384C2FF086A7F244F6C4791DEE0BDD0C1B28F5213A25D88E95B1137374FC093229C</vt:lpwstr>
  </property>
  <property fmtid="{D5CDD505-2E9C-101B-9397-08002B2CF9AE}" pid="491" name="86PS192">
    <vt:lpwstr>23118BCF496BD2D709D6230FC1A14F0C6B6A3275EBF4171BEAF41C65C95945E94EAF9B5E1319557F0B1281F9B6578934EF0B907F0BB0BB0AF454783A3854DA5DE1390135A18632BA2FA41B2FF4042A7DA95D026E53269B7A5EB32FDE401BB37DDEA878E2AC10B99F8F272DAACB110B5B1F03057C861F5CAB051FDFB2520FAE</vt:lpwstr>
  </property>
  <property fmtid="{D5CDD505-2E9C-101B-9397-08002B2CF9AE}" pid="492" name="86PS193">
    <vt:lpwstr>BFE2BA50FD960C2A1F5ED69E0EA05E425FB3D73CCF3CD794DB329A94198E79D415069D30A263468B941E1B3BDC32C633598AA761F4F67E06672D5E4D4B6806315ADA09BA66AEE4A615FB5D6062751F2F261D5C37065595646A281F9C842DDAD749F43DBDAA671FB9623A2E1C7FE59D48073D6D9B5C956D3E97140A5B3CB78E</vt:lpwstr>
  </property>
  <property fmtid="{D5CDD505-2E9C-101B-9397-08002B2CF9AE}" pid="493" name="86PS194">
    <vt:lpwstr>B64A5DD11FDF56FC17DA8F4B0A15BFEFA80621BA85B9F9070915D046E9174B4442716F233E44BF71BC131807772C5F4E2CD7E2A2249C9AD8D949218D400017E610662D1CABEE04D6140AF6B10A51FD127B1830C24A8E6FD0B531ADD781FE534653B742EA902D417DD6CD0BE3654F374D558942C31C3B4D91AC0E1720F5ED4F</vt:lpwstr>
  </property>
  <property fmtid="{D5CDD505-2E9C-101B-9397-08002B2CF9AE}" pid="494" name="86PS195">
    <vt:lpwstr>7B5B4A4FE5ADCF729A095D44FF041B5CF8BE58F244374AED49F79A91259C637C1919246B77A47AF769324A5BAC969013BE3812624963AC48085BAC47CB647729174BA8A9F3490D65A0472C7B9410E19AF2649E661B9C6AA94EDB4D13264E176A1AC7997EE8C5B94EA4683A141770AADE289474543E5C1F74134A72F7495490</vt:lpwstr>
  </property>
  <property fmtid="{D5CDD505-2E9C-101B-9397-08002B2CF9AE}" pid="495" name="86PS196">
    <vt:lpwstr>473346445EE0CF3955DF7E7C48CF0F9EF6909B0BF614D8F45AE919EEAF52BDCC3E34E74A6DA68CFC3A09AAEC6C915EB9971A451B9003FEA92A870FC2D412461BB5474E9655B3320D7B610DFBB7F7D6D4C9FB350D979829076315283B59A39F16BF6AB19E58F4B3A034FF3E6D9D963DFC7914E53ACA55ABA1F4D80F97030D38</vt:lpwstr>
  </property>
  <property fmtid="{D5CDD505-2E9C-101B-9397-08002B2CF9AE}" pid="496" name="86PS197">
    <vt:lpwstr>9DE723D716962796830F8BEEC207C9AAAB4BA616470FA8536D560C87BE8AFF4F7D2D9B6B913F0ED10A86388651FF0C2E375260465A7BA37509FEF0D5157333DD0E06AE2F8518F35A1B4CC4AA83AB0C144F553E030ADF9D895B83F91CB23E8F8DBAB9F6CADE3F352FDC5773C4D2377F4FE01BC5B7066D93F7024FBC3014FBF7</vt:lpwstr>
  </property>
  <property fmtid="{D5CDD505-2E9C-101B-9397-08002B2CF9AE}" pid="497" name="86PS198">
    <vt:lpwstr>2633FD4AA9DED68A0E12CD5E9D666EC00F6D8F1C4C1407A9BD3B14CED546E411578F230DECA9BEEFB7C82D28A2082E19009D8D3B4FBEF8E02AD70B30A116E99FEDFEC7A947B712CB03E35B8509AC5DD4229D35A9B22CEC5FC7BF46C903CDDF2F7CA77F57155012E6A3BA0870D1D0DEE661EC927D370555280ED95B2664EE13</vt:lpwstr>
  </property>
  <property fmtid="{D5CDD505-2E9C-101B-9397-08002B2CF9AE}" pid="498" name="86PS199">
    <vt:lpwstr>3FEED7D2858F4BED1BA504366D3F1A176B0596E73FC5079EE0E878466F11152783C121304BB9C80D30B5F873A669755EF2DA10F0FE2C97A95E3C4C1AB95480720F6D1C16FE1CCCE00FA820C9323AB2D71AAB9FE65F6C091B3F6C70EF14E31910B2CFCCE530DDDEE5009F68CCE7DC5B4A696C1712DC1F1F76A93C40BDE61F09</vt:lpwstr>
  </property>
  <property fmtid="{D5CDD505-2E9C-101B-9397-08002B2CF9AE}" pid="499" name="86PS200">
    <vt:lpwstr>E81C3529B97685B9574771619985B9768583B3A7D9CBFD2AD2AD76EF1FE7133D31B9742548040C53451C7985B976856D9783B5A3D33384B976C3F1E111E63FC62B52CC29594B796BE2B16CA4797B233CF3E90814571CB97689D4E5E617E5052F5B85B976857F6F9F87B9A33384B976D3C3EB19E40FCC2B52CC033729416952</vt:lpwstr>
  </property>
  <property fmtid="{D5CDD505-2E9C-101B-9397-08002B2CF9AE}" pid="500" name="86PS201">
    <vt:lpwstr>CC2B529381ABD1F7E52B52F8290BE3C81C55776BCC2B52CC9D8F85B1D9B12C1F52C1F10F800B1C6A80768539279F1FCDACDF36649CCF1CFB6C95181F6DA632DF7366ECF2088B4B860E4DC9C3416BA266AADE7F2DE868121D8B1CBF37716A737336C839F4C51AA61F6A581E363D19E4B21EE51D1E541C18191D0F1B5A1FE1E0</vt:lpwstr>
  </property>
  <property fmtid="{D5CDD505-2E9C-101B-9397-08002B2CF9AE}" pid="501" name="86PS202">
    <vt:lpwstr>E8781A2A2F1F4F3F373F274F4718171F282F2F484F18A166C805933F141F177F777F1F1F676F67D1AACD7217180A181F051E70C2206411409F9F999F9E9F7F1C18999D9FC99DC9AA0B467E9A1F054EA83244E49F4F9F97327C38483C187B45F445B4810E7A37072669C445F81779771F4918786F681D68FC80AF40721F6C1F</vt:lpwstr>
  </property>
  <property fmtid="{D5CDD505-2E9C-101B-9397-08002B2CF9AE}" pid="502" name="86PS203">
    <vt:lpwstr>7C1F70581F7A1EE070AE593110C4985C706D5A67766B4F6D707C66EDE8FB7A6C6C1D1F18DC9717F71626C95101DB5F1587E018FF0E8E385001DA270D870CFF070166EDFBD92706B705E704D87703FBD63C50C701D73B00773F38902366D62F3E873DD49767EF66EDFB8E66D30F6533E357E0644877234F4D96381E2D1F121F</vt:lpwstr>
  </property>
  <property fmtid="{D5CDD505-2E9C-101B-9397-08002B2CF9AE}" pid="503" name="86PS204">
    <vt:lpwstr>B4AFA6BA7F327079FCEC7E63B174A7E81F76D0780E6F10146B28E9A6D2F16A100E6D107116942A8322182C7B387B561FAF3B981240272EA5AE71F37A166A7E77486F207C42A8A2789E42187E1A783E722D7BB064342C6C5C4826F4A5305F3E69CE6D1071425621843A44482E1F2F6B029C72227DF237C83F4A7E98F641C83F</vt:lpwstr>
  </property>
  <property fmtid="{D5CDD505-2E9C-101B-9397-08002B2CF9AE}" pid="504" name="86PS205">
    <vt:lpwstr>0A7A260E7C065F69C6ADE45829802F1010286B066C503F448D3E64947E80285671F541CC6A3467587A6B9A0A72249BF36F96DC52B83A34FE6A7074980A6D6EB029298B6B4027774E6F586457D74B265473F48F9BB1066B3F1C6F5C03012CE8946C1A0056BC160434240648B22B4823A3C71F407CD40A30C7F33A2448128E82</vt:lpwstr>
  </property>
  <property fmtid="{D5CDD505-2E9C-101B-9397-08002B2CF9AE}" pid="505" name="86PS206">
    <vt:lpwstr>707DC23B082A6F7C6D48C124A72C5C6B10E078FC2D89EE013C767606A8F439D7872D086C387B446AF06BC2147676767E1A657B0CC7F3D268A0287099D7211D34687027D98A3A0DE8527A4C1E7657455C2C94557FD4A55C0C4BDC58C23BC0D5605C2E5E306BC74FC96B76726B8E6B8C2FC6FEAD687206067E48E86F97FC1E28</vt:lpwstr>
  </property>
  <property fmtid="{D5CDD505-2E9C-101B-9397-08002B2CF9AE}" pid="506" name="86PS207">
    <vt:lpwstr>31404B02E827A3577650B41E72E811AEA10C7E2A6E0024272F34DD669EF44AB99B1E66467C31142DA2063E0DD8960A1634FEF3660672DC30E5C34F2D2C6A7652523F0A45B7B7566ADE16F034C77B68107234107605643F2C6C5A7DFE66198413C1E67C7194698FD747E95E5468C66C189B703FD2FA4AD062AE98F06C103674</vt:lpwstr>
  </property>
  <property fmtid="{D5CDD505-2E9C-101B-9397-08002B2CF9AE}" pid="507" name="86PS208">
    <vt:lpwstr>48A4513F6906086D76763F907B5485EC79C63AFF3E6D1638325476A5B19CDE2E3F48300A735236DD3A3BAF5A507E36DDF4C11B71BC3C6A2AEC28297E701A265B8C522430D61B5976482B003B11987E4A1A52E486989EDF22467AF6CFA2E832323ED68C7ECCF09972563BAE60501CAE1613855E512C4C06F40539AF58044B28</vt:lpwstr>
  </property>
  <property fmtid="{D5CDD505-2E9C-101B-9397-08002B2CF9AE}" pid="508" name="86PS209">
    <vt:lpwstr>503E4C02EEA27B343CE2BA767BAC1624D0383FF800AED2522D5A3E5E1E4F127907F4A5781A7E3E252A23BA0AE5790C19642052740404F45966681A217C311E1F50E77D03091F527E5A6C133D23DB002649482A287AC2C844341E3FBE5316C339FB417D661CDA1CD25B32A752CC4F43777504645579F18551580877145C1F51</vt:lpwstr>
  </property>
  <property fmtid="{D5CDD505-2E9C-101B-9397-08002B2CF9AE}" pid="509" name="86PS210">
    <vt:lpwstr>88713ED6C27008541F4D5E48907270A8FA4C6A71701C4B6A40487A7B187726E864A46E596D7A4C7E6B047B7E790068C9A2F0183C6C173871161F30C56430C76D152816240B71A8C4DE0C557E44597AAC527EAE5E6F6474B1C41C5209556C1CF85E6A783464FC697E7A50507C745170385B7A7C3024DBA1F26A35662C6D1730</vt:lpwstr>
  </property>
  <property fmtid="{D5CDD505-2E9C-101B-9397-08002B2CF9AE}" pid="510" name="86PS211">
    <vt:lpwstr>186AB8256C7C77207674207AA0E964F1085C00586A6C5D546B7A2FE8A1F2727D7A7A1F4C7016480D28C4D6C140145E521C4F525230416C28E97B7B3066587B1F333F523F17FEBB61C80B09575725727225CE4C9262F122C190EAE410974890DCE93DAC10BA6A18F002556965308A28AC2454C794792010586C0EAC9B823A50</vt:lpwstr>
  </property>
  <property fmtid="{D5CDD505-2E9C-101B-9397-08002B2CF9AE}" pid="511" name="86PS212">
    <vt:lpwstr>710C44A933C6AD6D0E781070A2C87A703A0C557434DA6790C8527D6424E0D8C108F384103655C4187300C8BE64183C4C286F5058246B77A5A4516954E640C6462D396A8E786D0E34C689736C327768F873097EC76CD56830D6C19CC664526E9C34DD7419707EC0C81929542910883E21687EDCBC0C5E92184FF985A45E521E</vt:lpwstr>
  </property>
  <property fmtid="{D5CDD505-2E9C-101B-9397-08002B2CF9AE}" pid="512" name="86PS213">
    <vt:lpwstr>301F7B306260AC176370121E33BC1EF4D141AD3F0E3A36571E2542AE59A98804B46C7AE4E0E00DA74AAC151D1C1B1A191817161514131211100FE0E0E0E00E0D0C0B0A090807060504030201003F3E3D3C3B3A393837363534333231302FE0E0E0E02E2D2C2B2A292827262524232221205F5E5D5C5B5A5958575655545352</vt:lpwstr>
  </property>
  <property fmtid="{D5CDD505-2E9C-101B-9397-08002B2CF9AE}" pid="513" name="86PS214">
    <vt:lpwstr>51504FE0E019EE4E4D4C4B9E47464544434241407F7E7D7C7B7A79E04DF6E07877767574737271706F6E966769686766656463124908EA6261601F82143A02D29F13CD141B8992179F13D73F9190D79F13D78F8E8DA6FB9F138CAB1DAA52CCA21E13541C1C16583BE160F47A6B5C376D7A716B4F7E7C747E787A567B500DA3</vt:lpwstr>
  </property>
  <property fmtid="{D5CDD505-2E9C-101B-9397-08002B2CF9AE}" pid="514" name="86PS215">
    <vt:lpwstr>077C6D0A73C67ED1433C431F4A5ADE085B34DE9B191253DC6E22A5ABEBA25D7067484C5EE576EB4876149CE2C2AB706810537E6C0C4F3C6A60E4C9AE6F684A6C19507D757A09567179706D723B8772AA7E01FB488CDC7F4BF3C65F4C6B059731DB021F3F1E37FB1E8F563F571F0F5D198F969B0F995F197B9E1E0F5F197B5F</vt:lpwstr>
  </property>
  <property fmtid="{D5CDD505-2E9C-101B-9397-08002B2CF9AE}" pid="515" name="86PS216">
    <vt:lpwstr>9D1D1F07989A243F1E95FB551D77079E32241E1E1F1DA673DD1E1E1E1DC635040924C0E04379A14E1E0B040BAD5BC79B1E1F30A9731B29F0E80EE020CE591F479F9E9D9C9B9A9998979695E0E0E0E094939291908F8E8D8C8B8A89888786858483828180BFBEBDBCBBBAB9B8B7B6B5E0E0E0E0B4B3B2B1B0AFAEADACABAAA9</vt:lpwstr>
  </property>
  <property fmtid="{D5CDD505-2E9C-101B-9397-08002B2CF9AE}" pid="516" name="86PS217">
    <vt:lpwstr>A8A7A6A5A4A3A2A1A0DFDEDDDCDBDAD9D8D7D6D5E0E0E0E0D4D3D2D1D0CFCECDCCCBCAC9C8C7C6C5C4C3C2C1C0FFFEFDFCFBFAF9F8F7F6F535E6E0E0F4F3F2F1F0EFEEEDECEBEAE9E8E7E6E5E4E3E2E1E08F473E8E27479B4E7A16E0605946BB35C71B9FAFDD0060DF4BC8CE5C62511C4A8A6775A0B6477131671F3A6C1E04</vt:lpwstr>
  </property>
  <property fmtid="{D5CDD505-2E9C-101B-9397-08002B2CF9AE}" pid="517" name="86PS218">
    <vt:lpwstr>5452FF19ADA05E14126F40F33C3404706A6B1C1F3A419DF01A781A1F7E391F3FB271EE52023083706B84F0F5D0FD5C2543806C434C666CEA2C2D437C251C85E5727B317A67514C4A684406CF826824436E0C516F097D5CF072B8F5222A1CF2306C3AAF05B656306A784D00356B144767746F7325C73F940A586B8F90B14F64</vt:lpwstr>
  </property>
  <property fmtid="{D5CDD505-2E9C-101B-9397-08002B2CF9AE}" pid="518" name="86PS219">
    <vt:lpwstr>4F24241CCC5E04414477972E7C9B3C947C3170C022DD6B6753307C3F057A3F30793F093F21219F2F696C1A987D7654729E6FE46498721C1F67292B1C2729C4E0F270C46B6B6F2530302E307770727A3020767B221439F8C5F159B56B225E3969E6115815317BD268675CE4F819543F0B13080F4FF8E4E0C91C5D4C777A7373</vt:lpwstr>
  </property>
  <property fmtid="{D5CDD505-2E9C-101B-9397-08002B2CF9AE}" pid="519" name="86PS220">
    <vt:lpwstr>43692E312F436F106CE1A9AA16D9CC196B656B7273337E6FE924590875767C9630670E34670A85E5C05910246E222F312633767214300BC4C7C0557D6F333530350B275448471EE4872A866BE8F53DB38F499B7C699A3E0B87007C10585AD229738814577024257F12151C5586E5E938489854766B597D81F22C9E1451CE06</vt:lpwstr>
  </property>
  <property fmtid="{D5CDD505-2E9C-101B-9397-08002B2CF9AE}" pid="520" name="86PS221">
    <vt:lpwstr>5CACC4C16174C11D324B666F7A2C726A73DA6F0354AAB845F19332396A24FE8024C73F7D2F22321F54506D767825149ADC4532685C95323285A44465560B735B7E6732E5F07AD459E934941A827D44ADA81C403A7B1D10321F02A900E902825B766C6F57767EE0A818B35385717E72783D525E47405956535A404704E9E44C</vt:lpwstr>
  </property>
  <property fmtid="{D5CDD505-2E9C-101B-9397-08002B2CF9AE}" pid="521" name="86PS222">
    <vt:lpwstr>56455A3D462E2F1F145279B0E24E7976737A3D13190F3E331BC8254C38EEB171432732652D327C866F6DB2C5AFC8C17A7B60DC1C661C5240FEE9121F4F50A618591753153BDFFE767D6D9B783D74C4B1D74B77337E0D383DF4A9695B7AB58359AF4838729472715C55386B4EC07E3059C42945A0F76DE03FA364636D47DC3F</vt:lpwstr>
  </property>
  <property fmtid="{D5CDD505-2E9C-101B-9397-08002B2CF9AE}" pid="522" name="86PS223">
    <vt:lpwstr>BA7B3C4B6C6A7CE9973A1C9EB01FE256A0CFA1734E444B5ACF525353423F5B03D1725433524F715B161E0EA9BCFF15E8583E1F38C77EB2E25A7169252516FE7A3E38DF010809787D577834AF3C349B2C361F3439DF09B94AA0734856A27E32F43D6C3CA81F9EAA1B1CC80EA046A8487C1EB4227B39A696B324B3AE6C267D2C</vt:lpwstr>
  </property>
  <property fmtid="{D5CDD505-2E9C-101B-9397-08002B2CF9AE}" pid="523" name="86PS224">
    <vt:lpwstr>835DC90551682B4C6D684F1D1EEF2EFEEF1C5F31881C4F8F5FA5CFDD69214CAE6218C7103E18AD44002777CB55117B2825202505DB19F35A697CAF407806143AC79FA2DD38779D148E906C9AE309B0733D1F6D55117B70D2CF6E515511F35A6A19406311F35A6D66989BB460D7F35A6D5592E5886400417BC23487B61CA3E0</vt:lpwstr>
  </property>
  <property fmtid="{D5CDD505-2E9C-101B-9397-08002B2CF9AE}" pid="524" name="86PS225">
    <vt:lpwstr>866818C9A2DD2085741C70C0A3E93D263A835AB3D100D4273A18D3B17D6A30AD48C7B133F8B1EED8ABA3A3D7417B78AA85B8A980484D6F7FE0638CAD279F137F0CF189E61E56159E78B4353C4D455D494A161D024EB6B5E6AE4FA604DE06A0D0DED31C7F9C6B501A091C1D1C1852CC2BD21B071A1219162D57CC2B18131716</vt:lpwstr>
  </property>
  <property fmtid="{D5CDD505-2E9C-101B-9397-08002B2CF9AE}" pid="525" name="86PS226">
    <vt:lpwstr>303F9C12150414481904F364241810480F0C0E12ED1AF61C0D083E2A29D73F9C105E5C4F2CC77F9C124D084C1848406B9C12294664730872B43FA23F52CC6F036DD87F9C12E9309FAC9E189D00CC1329D79C9B908E369C122D5781BEBB70B81329C73FA880D100C86A16F83F1407182CE0E971BE7998411B11EB97BB1CE0D6</vt:lpwstr>
  </property>
  <property fmtid="{D5CDD505-2E9C-101B-9397-08002B2CF9AE}" pid="526" name="86PS227">
    <vt:lpwstr>ACC0E67F9D669D1FB9C018BEBAA304E6E69E80FFE35F619FB730DEBCC5BC26249B1F369EE1185F5E99DF19AA305EB08FE0A4A940D0BDFBBD051FFABDF7BD4461BED6706880E14E1A1CC541C54040C575C52D7A8CC440CCC7C1FFE6262E611F93533E480F1F3F9D137F9B439B0B193A4B192D557ECF451C4E8A0E350056319F</vt:lpwstr>
  </property>
  <property fmtid="{D5CDD505-2E9C-101B-9397-08002B2CF9AE}" pid="527" name="86PS228">
    <vt:lpwstr>93075C52CC2BC2D26B1C67639F9B972B52CC2B938F87BFB7CC2B52CCABDFD7CBC752CC2B52C3FFFBF7F3EFF15FCC2BEBE7E3AA1CE8B376851B13073F30D1371C52CC2B522F275F534B7F2952CC2B736F6B9F8B1ECC2BC2D6ACD1BF1CB7AFA752CC2B52DFD7CFC7F7E785B97631D017032F5F4B7685B976437B736B63B976A5</vt:lpwstr>
  </property>
  <property fmtid="{D5CDD505-2E9C-101B-9397-08002B2CF9AE}" pid="528" name="86PS229">
    <vt:lpwstr>B99B93308B83BB8FB97685B3ABDBC7FBCC2B8871EF1CE3CF17073352CC2B52234F7B736B97D5C1D12BAF20E707A41FE9599FA2E9B710706CFAE98D48E217CCBF2CC7374D037E84C6E9AF8E1EC4C98C2F03CA0C409F15FD647E705A207F037F18B1F3DF111EAF0F241D0D53C6D5CC001D9E56640B1EAF941C321456481E0C18</vt:lpwstr>
  </property>
  <property fmtid="{D5CDD505-2E9C-101B-9397-08002B2CF9AE}" pid="529" name="86PS230">
    <vt:lpwstr>AD2C449A0800309F0E669400ECF2B3B25B7C31741B87A57F58C60BDF1C601F304738F41774DB1C31ACCABDF55C6D7FF11D3F1A8C06E750A98D601F726C3268706D7431CF4D6E1C6C327629315A469ABFCAE02B9E2F1447601112DF937F345A712D3D0DD17A68185ADD201F6A6F316F776F201B73583F1D0C6B7AEB2EBF55DD</vt:lpwstr>
  </property>
  <property fmtid="{D5CDD505-2E9C-101B-9397-08002B2CF9AE}" pid="530" name="86PS231">
    <vt:lpwstr>0A6C5D377E1FCD08000DC5E71C574B4B4F30122E51613C27B55EA86F6B325A7115A14E15F81778253F78889D32C7AE330673F5336C3F1437FE7B7C771814127DFE537E1C6ABF187A93575BE471324A4C331A83391414B8BF5270E073E430C420BEE72A312F3F371B3F514B3F2E2F0F367D0E04DB3F5EC47A319788A9C03E2B</vt:lpwstr>
  </property>
  <property fmtid="{D5CDD505-2E9C-101B-9397-08002B2CF9AE}" pid="531" name="86PS232">
    <vt:lpwstr>27312A293B545552533362A2E2082C747A3F587A7C7470395C776D5727E18871B23F2A27282D78292B3F4C7E797E6D76110A17DE2950C20FA51325936817D00F816BDA1BE8175F302C72E430C2D02632383579303235783079177DE8E0A072E0267978277D2D793210780B7977743F66716A6627336A762E36613CB7334729</vt:lpwstr>
  </property>
  <property fmtid="{D5CDD505-2E9C-101B-9397-08002B2CF9AE}" pid="532" name="86PS233">
    <vt:lpwstr>2D74267566F2726464753C341C3279351B300F722B2A3715A3E2E0262979293A262B7734266C28792B3E3E6C278DE9E0E9C91E5C3230752D27283528777271272B666B1A40FFE9C4281B326B6635711E3066D875666A7344BE44FF706F35DC739732A29079C5A8C9E16C35767032736A1A0721764235445AC131ABC03E7644</vt:lpwstr>
  </property>
  <property fmtid="{D5CDD505-2E9C-101B-9397-08002B2CF9AE}" pid="533" name="86PS234">
    <vt:lpwstr>24733599B46A2413387635C44468F43E3201732431341C7B7875303F40C8A9C46A742C6A7B217B855934557B84A4A6A83484786B35023226271D546F6074F0F22F26351E2F27241B7DC335313533317029B50D771B4FE01D3B4F5E157B35371F0A47379F1C7FC6131F8617DF1E1D0FD49F0750C4091F601E736C6B6DE75E16</vt:lpwstr>
  </property>
  <property fmtid="{D5CDD505-2E9C-101B-9397-08002B2CF9AE}" pid="534" name="86PS235">
    <vt:lpwstr>56A9F08DE26C487068292B06334B7A726F4F03770A001EF302487E724C091E9D4470737AFE0BA9AC1FE753707E7BE748124C691BAFC2077A6F19526C5D66C9E1321F6B7048767B7A5C770253F0A97F0C486B1276485C73706C331F45E47A577E717B2313E7E97D18A9135E201661A874E0F3657A53767C745C706AD7866D76</vt:lpwstr>
  </property>
  <property fmtid="{D5CDD505-2E9C-101B-9397-08002B2CF9AE}" pid="535" name="86PS236">
    <vt:lpwstr>3954C999A22070669BBB5D1FAC6D4D7A01141C9DC033415B517EA33F970A9F215F17BF26B10BD6A2C6E9691E57326F5E73807C15045CE4C9A116506A6B6F1D847D6A784CDB12E079F22C5552707B6ED84349766D6B8D1EDEF36A7E732DE5C8A1E9EF59775D8E8A4F5F0217FF169D575A8DA65079A7345E7B7B6D305754693F</vt:lpwstr>
  </property>
  <property fmtid="{D5CDD505-2E9C-101B-9397-08002B2CF9AE}" pid="536" name="86PS237">
    <vt:lpwstr>D399705E04306F47C6BE6B92854116AC3A1BE1124D7F44642D4C4F70360C6DDADD6414300A0572D8AF6C3EA30F7E7A6E716C7022A852C1A9937CFE4B767205726317C4F32A5827439C7BC8B3D2A9604D6B734A7168787B4EE4D0EE29680928723ACA7129D911D089BFAD567B31CD783F2378C7444F0C050D4F55A9A69A2D59</vt:lpwstr>
  </property>
  <property fmtid="{D5CDD505-2E9C-101B-9397-08002B2CF9AE}" pid="537" name="86PS238">
    <vt:lpwstr>CE2E7A054744691D0BCB251173F1F152561965747A7B062C72DDAD9F877FD387AFC85904F2D24C3A667E54AE4D5671DD70BCAFBE4903925C637E783DAB7F90625E5C4F18505A521619481FD66769C294151AA8224F9276236AB1349FD2FF167B6F7C86562CC5B25E614C6FD7E901A66929AD3D225098A891DE81BE0E9015A0</vt:lpwstr>
  </property>
  <property fmtid="{D5CDD505-2E9C-101B-9397-08002B2CF9AE}" pid="538" name="86PS239">
    <vt:lpwstr>7E32E4AF0DA16F7048F4644E6AD8C33E9D69664F1CA929108C99EE78073CF35E4514F6A26C2D1698275C7433DB1061698A981BC7BBC9939C4B4A07AA0E290D0B774C7BB2C7FEA6A8706FDF436C7C03642C454859205F166B9E932A9C75A4134CBCAAC9BB6269D171E936FE529DFE5AC92727B39B9253576951BB2A3324D3EB</vt:lpwstr>
  </property>
  <property fmtid="{D5CDD505-2E9C-101B-9397-08002B2CF9AE}" pid="539" name="86PS240">
    <vt:lpwstr>AD12227A5757723B5DB8BE6B6867D426F1C410535C52E0C141D34E0E31BA6A6C775D5D6A79799C2B14735E6CB4931F4A87D209BB6C5009B973DE5CDEEE115E2FAC8D5C6CF2ABAF0F65421D2C74A480B9AD63686C6F6F6B79321FE169EC00140A1904190F141A121A191B193807111813C0C1C2C01F1546193919101C3F1902</vt:lpwstr>
  </property>
  <property fmtid="{D5CDD505-2E9C-101B-9397-08002B2CF9AE}" pid="540" name="86PS241">
    <vt:lpwstr>1E1810263501E0E0E0E0481057F9CC0C127906121215320EDB12D512C5130D12272A03053DEFE31F130AE0A8A9E31012103C311A125F555013040A181239120AB0E078DCC31906591E5139000C750337010B12F06970E0160E5C15535A2F2667123D189B033E9531231103AAF2E0F2623B377A120C39105E3A2012193D3E08</vt:lpwstr>
  </property>
  <property fmtid="{D5CDD505-2E9C-101B-9397-08002B2CF9AE}" pid="541" name="86PS242">
    <vt:lpwstr>68467000E9E0B81A3E19FF3362AA01F32DF868246E128B21E2E0E0E056C50A9EEF511E3AFA3C8B0005185D07EF631D3113184232071A591A050BF27018A4C5180E1CB039EA0318195D3835FEE0D0C3E013071339EF5C1E241201BA84240635152E000715EFD442E920E41E19160C191E1319083C2C7F143BC05A60E4A89C18</vt:lpwstr>
  </property>
  <property fmtid="{D5CDD505-2E9C-101B-9397-08002B2CF9AE}" pid="542" name="86PS243">
    <vt:lpwstr>795A54132CEF101EEF961D1D1E00081084E0E070E0180A1569FA190D562A28070B271A15360515155E093604490A057C31C5FAFBE46A180C27191F181713168AE0E060C43E0F1F160AFD211419EF441E18408C0335650737EFA81CF2EF60E971DC841E97001918EFD11E1B1FEFE71F2B0B33C0E9E02F0FEF321E072FEF401C</vt:lpwstr>
  </property>
  <property fmtid="{D5CDD505-2E9C-101B-9397-08002B2CF9AE}" pid="543" name="86PS244">
    <vt:lpwstr>EF5A0464393DB8C4E110A6821D1B1E3711EFB31E0106781A11C2A49C62363901180655191B79140418093EE4C450D7352DEF9B1E3C4155101716163F16B7A9DD727E01BA04E0141119F20EC4D9C4C91E0F151B28170C2A0D1D0812C440E715093E9D08170F190E0009153B3CBB00DDD24FE757360C0F205F7C2C0A0E9C0BE1</vt:lpwstr>
  </property>
  <property fmtid="{D5CDD505-2E9C-101B-9397-08002B2CF9AE}" pid="544" name="86PS245">
    <vt:lpwstr>70E0160615310C503FF9169F3A15271756052B1913C4E0E03067103A0A394E143E04060E0D5847A52C755C570D267D1335E4C0C7130B70157D0F4C2504EF731E0D25154077E0601116153E640F090C0517140805048C2F1018383473A8C4E025290C852C3854EF6F1E660B13EA1E1A1911A0EFC031CE122BBC27135F002C04</vt:lpwstr>
  </property>
  <property fmtid="{D5CDD505-2E9C-101B-9397-08002B2CF9AE}" pid="545" name="86PS246">
    <vt:lpwstr>013C7A4F260D2A066EBEBEEF2A3F390F8B6B7C00911EE0A869A4D4155B7F0E14019C16123017102B390B140C04A870F211110EF7B418080918183A169D03F9E1E0C4195F1A081A041A3C024C841708015D73180510F565F2E069E40E1114178B392E383B32480E365F05039B70EDE070E0E09E2D100145DC36164C16C81334</vt:lpwstr>
  </property>
  <property fmtid="{D5CDD505-2E9C-101B-9397-08002B2CF9AE}" pid="546" name="86PS247">
    <vt:lpwstr>A416F31E5516374C0B5859560200A5A062E4C41507D4051E14C103F79B0A3E2F56AA341E295711E272FCE006160014150D153D1463C26615FF091613143A2CB66F7CBC7E79071319417D3CA242A76F19B269085AA06F1A041A372DA4E9B830BA131217191516541A201B1E1242AF8A09E115021570EFF61EFC3B9EE313B2D2</vt:lpwstr>
  </property>
  <property fmtid="{D5CDD505-2E9C-101B-9397-08002B2CF9AE}" pid="547" name="86PS248">
    <vt:lpwstr>A9B2695E0F78171DCD1D1CE9A8DD0D072C40145C0706240D1F0033A3E36016EF891C7A6BFD902268351E025814C035C3715F3D1E5B2F3E7D0B11FE3914E7E9CDE03D4C2103383E13380F066F490E5ABE1000EF54E3304FC5BC972D4113670516916823023F7EFEC03141420EB41A172309039622E48D774744C16EBB164F13</vt:lpwstr>
  </property>
  <property fmtid="{D5CDD505-2E9C-101B-9397-08002B2CF9AE}" pid="548" name="86PS249">
    <vt:lpwstr>1B1B0B13851F9270A00CEFAF3CEF833D57031B3F3EAED0D2A9031E3F1F110E3F0FD3AE729AEFE93B9F893BB31F260FED17131B370FC699E3B03F2D3B4717EF671DA633972952464D173E161FCFDD929152536D1F29677E7944E73F06FF1F1D3E211413A56A49CFAC930CE45764CFBCF5840E27141D95445EAC081F18B86FF3</vt:lpwstr>
  </property>
  <property fmtid="{D5CDD505-2E9C-101B-9397-08002B2CF9AE}" pid="549" name="86PS250">
    <vt:lpwstr>A27C8E1E015F1E351D1858B565A919BFE2111BEA4FC01E971F0D35FF5A721C577C4F0B4B19F9413A15BFEE5D0F9D34B3FAB81F303164AC82162C180EA78FF4A80FA343291D3F7F316D6B9CC31365E4EF323138A13F65A49A685F31394CCD8243AB83220538F3DFFE024572506C367C84018B47D6F11D50191EF452CCC3430F</vt:lpwstr>
  </property>
  <property fmtid="{D5CDD505-2E9C-101B-9397-08002B2CF9AE}" pid="550" name="86PS251">
    <vt:lpwstr>38BB024F0117F8AC293A5DBE0C10791E1F5F9EB7548A1E1F1F1F1F1F1F3FE01F1F1F1F1F1F1F1F1F1F1F1F9F633B171E109AA61E1F1F7FA11F0F1E0F92A11F1FE0E048F40F8F8F8F8F8F8F9519599718581EC46A1894019CF1E30EC46DF2A71E1F1F1F1EC46A1894019CF1E30EC40EDF1EC46CF06A1694019CF1E30EC46CFB</vt:lpwstr>
  </property>
  <property fmtid="{D5CDD505-2E9C-101B-9397-08002B2CF9AE}" pid="551" name="86PS252">
    <vt:lpwstr>2ED69CF71C6D12DEFF179519599CEFE06B6B96DA1EC46A1894019CF1E30EC40ED61EC46A1894019CF1E30EC40ED66A3F5E1EC46A1894019CF1E30EC40ED61EC46CF06A1694019CF1E30EC46CFB9CDE1D9EE21FECE0E09CCE1E920B309CE2E36910951D5D971858566AE8F67CE0E0E08F941D9CDD1B96189CD81B9CF61B68EE</vt:lpwstr>
  </property>
  <property fmtid="{D5CDD505-2E9C-101B-9397-08002B2CF9AE}" pid="552" name="86PS253">
    <vt:lpwstr>1ED0F653E0E0E04196E8A66C1B1F1F95185833F7231E68E89F201A6AED941895401B79DEF717DEDF0F99DB36E79FF4F71EEF96189CD81A97C7FDC692A11F7F1E1F941816DF6B2394401B929B2FC39E1E1F1EEC4F9CD817E089579D1E1F8A95185817DF6BC396E64857EDB14AE089539D1E1F16DF6B18961C9CDC1BF4FE7E2E</vt:lpwstr>
  </property>
  <property fmtid="{D5CDD505-2E9C-101B-9397-08002B2CF9AE}" pid="553" name="86PS254">
    <vt:lpwstr>DFDD131F9CD81B9241E32EDF95185816DF6B3D23F0680E1EDC941C99DBDEDF0F99DB1EEF961CF4FD3B10DEFF0F7994189CD81DF4FD94B14F9D1E1F92A11FEFE0E0A41F0F1F1F4F4B751B4C48E0CA9298181D1F1F9F3F609F7F3760474F4B4F4C48E0CA477E925B3B9F751F26DB6AE59CF39FF69DA1E1E01F1F1F571F1F1F1F</vt:lpwstr>
  </property>
  <property fmtid="{D5CDD505-2E9C-101B-9397-08002B2CF9AE}" pid="554" name="86PS255">
    <vt:lpwstr>1F1F1F1F1F1F1F1F1F1F1F1F1F1F1F1F1F1F1F1F1F1F1F1F1F1F1F1F1F1F1F1F1F1F1F1F1F1F1F1F1F1F1F1F1F1F1F1F1F1F1F1F1F1F1F1F1F1E0FEFEE1F0F1C1F1F1F1F1F1F1F1F1F1F1F1F1F1F1F1F1F1F1F1F1F1F1F1F1F1F1F1F1F1F1F1F1F1F1F1F1F1F1F1F1F1F1F1F1F1F1F1F1F1F1F1F1F1F1F1F1F1F1F1F1F1F1F</vt:lpwstr>
  </property>
  <property fmtid="{D5CDD505-2E9C-101B-9397-08002B2CF9AE}" pid="555" name="86PS256">
    <vt:lpwstr>1F1F1F1F1F1F1F1F1F1F1F1F1F1F1F1F1F1F1F1F1F1F1F1F1F1F1F1F1F1F1F1F1F1F1F1F1F1F1F1F1F1F1F1F1F1F1F1F1F1F1F1F1F1F1F1F1F1F1F1F1F1F1F1F1F1F1F1F1F1F1F1F1F1F1F1F1F1F1F1F1F1F1F1F1F1F1F1F1F1F1F1F1F1F1F1F1F1F1F1F1F1F1F1F1F1F1F1F1F1F1F1F1F1F1F1F1F1F1F1F1F1F1F1F1F1F1F</vt:lpwstr>
  </property>
  <property fmtid="{D5CDD505-2E9C-101B-9397-08002B2CF9AE}" pid="556" name="86PS257">
    <vt:lpwstr>1F1F1F1F1F1F1F1F1F1F1F1F1F1F1F1F1F1F1F1F1F1F1F1F1F1F1F1F1F1F1F1F1F1F1F1F1F1F1F1F1F1F1F1F1F1F1F1F1F1F1F1F1F1F1F1F1F1F1F1F1F1F1F1F1F1F1F1F1F1F1F1F1F1F1F1F1F1F1F1F1F1F1F1F1F1F1F1F1F1F1F1F1F1F1F1F1F1F1F1F1F1F1F1F1F1F1F1F1F1F1F1F1F1F1F1F1F1F1F1F1F1F1F1F1F1F1F</vt:lpwstr>
  </property>
  <property fmtid="{D5CDD505-2E9C-101B-9397-08002B2CF9AE}" pid="557" name="86PS258">
    <vt:lpwstr>1F1F1F1F1F1F1F1F1F1F1F1F1F1F1F1F1E1F071F1F1F071F1F9F1F1F1F1F1F1F1F1F1F1F1F1F1F1F1E1F1D1F1F1F2F1F1F9F1F1F1F1F1F1F1F1F1F1F1F1F1F1F1E1F161B1F1F571F1F1F438F1E1F621E1F1F1F1F1F1F1F1F1F1F7F5F1E1F23206772733F697A6D6C76707122382E312F383F7A717C707B76717822384A4B59</vt:lpwstr>
  </property>
  <property fmtid="{D5CDD505-2E9C-101B-9397-08002B2CF9AE}" pid="558" name="86PS259">
    <vt:lpwstr>3227383F6C6B7E717B7E7370717A2238667A6C3820211215237E6C6C7A727D73663F677273716C22386A6D71256C7C777A727E6C3272767C6D706C70796B327C7072257E6C7231692E383F727E7176797A6C6B497A6D6C76707122382E312F382112153F3F236B6D6A6C6B567179703F677273716C223D6A6D71256C7C777A</vt:lpwstr>
  </property>
  <property fmtid="{D5CDD505-2E9C-101B-9397-08002B2CF9AE}" pid="559" name="86PS260">
    <vt:lpwstr>727E6C3272767C6D706C70796B327C7072257E6C7231692C3D2112153F3F3F3F236C7A7C6A6D766B662112153F3F3F3F3F3F236D7A6E6A7A6C6B7A7B4F6D766976737A787A6C2112153F3F3F3F3F3F3F3F236D7A6E6A7A6C6B7A7B5A677A7C6A6B767071537A697A733F737A697A7322387E6C56716970747A6D383F6A765E</vt:lpwstr>
  </property>
  <property fmtid="{D5CDD505-2E9C-101B-9397-08002B2CF9AE}" pid="560" name="86PS261">
    <vt:lpwstr>7C7C7A6C6C2238797E736C7A383F302112153F3F3F3F3F3F23306D7A6E6A7A6C6B7A7B4F6D766976737A787A6C2112153F3F3F3F23306C7A7C6A6D766B662112153F3F23306B6D6A6C6B5671797021121523307E6C6C7A727D73662112151F1F1F1F1F1F1F1F1F1F1F1F1F1F1F778D1E1F5F8D1E1F1F1F1F1F1F1F1F1F1F1F</vt:lpwstr>
  </property>
  <property fmtid="{D5CDD505-2E9C-101B-9397-08002B2CF9AE}" pid="561" name="86PS262">
    <vt:lpwstr>1F1F6A8D1E1F578D1E1F1F1F1F1F1F1F1F1F1F1F1F1F9D8D1E1F478D1E1F1F1F1F1F1F1F1F1F1F1F1F1F918D1E1F7F8D1E1F1F1F1F1F1F1F1F1F1F1F1F1F1F1F1F1F1F1F1F1F858D1E1F1F1F1F1FA78D1E1FB78D1E1FD98D1E1F1F1F1F1FC98D1E1F1F1F1F1FFF8D1E1F1F1F1F1F5E5B495E4F562C2D317B73731F545A4D51</vt:lpwstr>
  </property>
  <property fmtid="{D5CDD505-2E9C-101B-9397-08002B2CF9AE}" pid="562" name="86PS263">
    <vt:lpwstr>5A532C2D315B53531F4C5753485E4F56317B73731F4A4C5A4D2C2D317B73731F1F1F1F587A6B4A6C7A6D517E727A5E1F1F587A6B4F6D707C5E7B7B6D7A6C6C1F1F53707E7B53767D6D7E6D665E1F1F49766D6B6A7E734F6D706B7A7C6B1F1F4C6B6D4C6B6D5E1F1F1F686C6F6D76716B79481F1F1F1F1F2AEFF67E1F1F1F1F</vt:lpwstr>
  </property>
  <property fmtid="{D5CDD505-2E9C-101B-9397-08002B2CF9AE}" pid="563" name="86PS264">
    <vt:lpwstr>018C1E1F1E1F1F1F1E1F1F1F1E1F1F1F0B8C1E1F078C1E1F038C1E1FAF5F1F1F318C1E1F1F1F5B707C67404F7E665B7373317B73731F587A6B5A6D6D706D52707B7A6C1F1F9F1E1F0F1F1F1FA227A725A3251F1F1F9F1E1F0F1F1F1FA227A725A3251F1F1F1F1F1F1F1F1F1F1F1F1F1F1F1F1F1F1F1F1F1F1F1F1F1F1F1F1F</vt:lpwstr>
  </property>
  <property fmtid="{D5CDD505-2E9C-101B-9397-08002B2CF9AE}" pid="564" name="86PS265">
    <vt:lpwstr>1F1F1F1F1F1F1F1F1F1F1F1F1F1F1F1F1F1F1F1F1F1F1F1F1F1F1F1F1F1F1F1F1F1F1F1F1F1F1F1F1F1F1F1F1F1F1F1F1F1F1F1F1F1F1F1F1F1F1F1F1F1F1F1F1F1F1F1F1F1F1F1F1F1F1F1F1F1F1F1F1F1F1F1F1F1F1F1F1F1F1F1F1F1F1F1F1F1F1F1F1F1F1F1F1F1F1F1F1F1F1F1F1F1F1F1F1F1F1F1F1F1F1F1F1F1F1F</vt:lpwstr>
  </property>
  <property fmtid="{D5CDD505-2E9C-101B-9397-08002B2CF9AE}" pid="565" name="86PS266">
    <vt:lpwstr>1F1F1F1F1F1F1F1F1F1F</vt:lpwstr>
  </property>
</Properties>
</file>